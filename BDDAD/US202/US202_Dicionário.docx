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C5AD7" w14:textId="02F4CC7B" w:rsidR="00D077E9" w:rsidRPr="004F0028" w:rsidRDefault="005265D7" w:rsidP="00D70D02">
      <w:pPr>
        <w:rPr>
          <w:lang w:val="pt-BR"/>
        </w:rPr>
      </w:pPr>
      <w:r w:rsidRPr="004F0028"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0BED11C" wp14:editId="1CEF7442">
                <wp:simplePos x="0" y="0"/>
                <wp:positionH relativeFrom="column">
                  <wp:posOffset>-197753</wp:posOffset>
                </wp:positionH>
                <wp:positionV relativeFrom="page">
                  <wp:posOffset>936434</wp:posOffset>
                </wp:positionV>
                <wp:extent cx="3938905" cy="8945696"/>
                <wp:effectExtent l="0" t="0" r="4445" b="8255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9456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A5838" id="Retângulo 3" o:spid="_x0000_s1026" alt="retângulo branco para o texto na capa" style="position:absolute;margin-left:-15.55pt;margin-top:73.75pt;width:310.15pt;height:704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" fillcolor="white [3212]" stroked="f" strokeweight="2pt">
                <w10:wrap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39" behindDoc="1" locked="0" layoutInCell="1" allowOverlap="1" wp14:anchorId="49922C94" wp14:editId="1C35509C">
            <wp:simplePos x="0" y="0"/>
            <wp:positionH relativeFrom="column">
              <wp:posOffset>-5539740</wp:posOffset>
            </wp:positionH>
            <wp:positionV relativeFrom="paragraph">
              <wp:posOffset>-1048615</wp:posOffset>
            </wp:positionV>
            <wp:extent cx="13858012" cy="6929006"/>
            <wp:effectExtent l="0" t="0" r="0" b="5715"/>
            <wp:wrapNone/>
            <wp:docPr id="4" name="Imagem 4" descr="Para que serve uma base de dados? - NTech N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ra que serve uma base de dados? - NTech New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8012" cy="692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41952E37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965AC6B" w14:textId="5B409CD0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61949053" wp14:editId="1B71B352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EBDD35E" w14:textId="54CB1417" w:rsidR="00D077E9" w:rsidRPr="00D86945" w:rsidRDefault="005265D7" w:rsidP="00D077E9">
                                  <w:pPr>
                                    <w:pStyle w:val="Ttulo"/>
                                    <w:spacing w:after="0"/>
                                  </w:pPr>
                                  <w:r>
                                    <w:t>D</w:t>
                                  </w:r>
                                  <w:r>
                                    <w:t>icionário de dados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194905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" filled="f" stroked="f" strokeweight=".5pt">
                      <v:textbox>
                        <w:txbxContent>
                          <w:p w14:paraId="1EBDD35E" w14:textId="54CB1417" w:rsidR="00D077E9" w:rsidRPr="00D86945" w:rsidRDefault="005265D7" w:rsidP="00D077E9">
                            <w:pPr>
                              <w:pStyle w:val="Ttulo"/>
                              <w:spacing w:after="0"/>
                            </w:pPr>
                            <w:r>
                              <w:t>D</w:t>
                            </w:r>
                            <w:r>
                              <w:t>icionário de dados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C945531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73F90B3B" wp14:editId="3430CA59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B66DEA8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04377B68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31ABFA9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5C3C4874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lang w:val="pt-BR"/>
              </w:rPr>
              <w:id w:val="1080870105"/>
              <w:placeholder>
                <w:docPart w:val="3525F437100C456A8968D7087FB1DAD9"/>
              </w:placeholder>
              <w15:appearance w15:val="hidden"/>
            </w:sdtPr>
            <w:sdtEndPr/>
            <w:sdtContent>
              <w:p w14:paraId="5F86036B" w14:textId="3634A74B" w:rsidR="00D077E9" w:rsidRPr="004F0028" w:rsidRDefault="004F0028" w:rsidP="00AB02A7">
                <w:pPr>
                  <w:rPr>
                    <w:lang w:val="pt-BR"/>
                  </w:rPr>
                </w:pPr>
                <w:r w:rsidRPr="004F0028">
                  <w:rPr>
                    <w:rStyle w:val="SubttuloCarter"/>
                    <w:b w:val="0"/>
                    <w:lang w:val="pt-BR" w:bidi="pt-BR"/>
                  </w:rPr>
                  <w:fldChar w:fldCharType="begin"/>
                </w:r>
                <w:r w:rsidRPr="004F0028">
                  <w:rPr>
                    <w:rStyle w:val="SubttuloCarter"/>
                    <w:b w:val="0"/>
                    <w:lang w:val="pt-BR" w:bidi="pt-BR"/>
                  </w:rPr>
                  <w:instrText xml:space="preserve"> DATE  \@ "d' de 'MMMM"  \* MERGEFORMAT </w:instrText>
                </w:r>
                <w:r w:rsidRPr="004F0028">
                  <w:rPr>
                    <w:rStyle w:val="SubttuloCarter"/>
                    <w:b w:val="0"/>
                    <w:lang w:val="pt-BR" w:bidi="pt-BR"/>
                  </w:rPr>
                  <w:fldChar w:fldCharType="separate"/>
                </w:r>
                <w:r w:rsidR="005265D7">
                  <w:rPr>
                    <w:rStyle w:val="SubttuloCarter"/>
                    <w:b w:val="0"/>
                    <w:noProof/>
                    <w:lang w:val="pt-BR" w:bidi="pt-BR"/>
                  </w:rPr>
                  <w:t>3 de dezembro</w:t>
                </w:r>
                <w:r w:rsidRPr="004F0028">
                  <w:rPr>
                    <w:rStyle w:val="SubttuloCarter"/>
                    <w:b w:val="0"/>
                    <w:lang w:val="pt-BR" w:bidi="pt-BR"/>
                  </w:rPr>
                  <w:fldChar w:fldCharType="end"/>
                </w:r>
              </w:p>
            </w:sdtContent>
          </w:sdt>
          <w:p w14:paraId="333E1A61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 w:bidi="pt-BR"/>
              </w:rPr>
              <mc:AlternateContent>
                <mc:Choice Requires="wps">
                  <w:drawing>
                    <wp:inline distT="0" distB="0" distL="0" distR="0" wp14:anchorId="4ECF922C" wp14:editId="0C2773A9">
                      <wp:extent cx="1493949" cy="0"/>
                      <wp:effectExtent l="0" t="19050" r="30480" b="19050"/>
                      <wp:docPr id="6" name="Conector Re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265C7DF" id="Conector Re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086D466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14:paraId="7F8F5319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14:paraId="7902C3C3" w14:textId="77777777" w:rsidR="005265D7" w:rsidRDefault="005265D7" w:rsidP="005265D7">
            <w:r>
              <w:t xml:space="preserve">JOSÉ GOUVEIA - 1211089 </w:t>
            </w:r>
          </w:p>
          <w:p w14:paraId="7A1D0673" w14:textId="77777777" w:rsidR="005265D7" w:rsidRDefault="005265D7" w:rsidP="005265D7">
            <w:r>
              <w:t xml:space="preserve">PEDRO PEREIRA – 1211131 </w:t>
            </w:r>
          </w:p>
          <w:p w14:paraId="468D584C" w14:textId="77777777" w:rsidR="005265D7" w:rsidRDefault="005265D7" w:rsidP="005265D7">
            <w:r>
              <w:t xml:space="preserve">TIAGO OLIVEIRA – 1211128 </w:t>
            </w:r>
          </w:p>
          <w:p w14:paraId="7279539F" w14:textId="5743C4BE" w:rsidR="005265D7" w:rsidRDefault="005265D7" w:rsidP="005265D7">
            <w:r>
              <w:t xml:space="preserve">ALEXANDRE GERAÇÃO – 1211151 </w:t>
            </w:r>
          </w:p>
          <w:p w14:paraId="7D450777" w14:textId="3389DF8B" w:rsidR="00D077E9" w:rsidRPr="004F0028" w:rsidRDefault="005265D7" w:rsidP="005265D7">
            <w:pPr>
              <w:rPr>
                <w:noProof/>
                <w:sz w:val="10"/>
                <w:szCs w:val="10"/>
                <w:lang w:val="pt-BR"/>
              </w:rPr>
            </w:pPr>
            <w:r>
              <w:t>DIOGO CARVALHO - 1200611</w:t>
            </w:r>
          </w:p>
        </w:tc>
      </w:tr>
    </w:tbl>
    <w:p w14:paraId="0FB47D75" w14:textId="5FAB36FC" w:rsidR="00D077E9" w:rsidRPr="004F0028" w:rsidRDefault="00AB02A7">
      <w:pPr>
        <w:spacing w:after="200"/>
        <w:rPr>
          <w:lang w:val="pt-BR"/>
        </w:rPr>
      </w:pPr>
      <w:r w:rsidRPr="004F0028"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1A589E" wp14:editId="6D62D5BC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58106" id="Retângulo 2" o:spid="_x0000_s1026" alt="retângulo colorid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</w:p>
    <w:p w14:paraId="5884FBDA" w14:textId="35CED1AD" w:rsidR="0087605E" w:rsidRDefault="005265D7" w:rsidP="005265D7">
      <w:pPr>
        <w:pStyle w:val="Ttulo1"/>
        <w:jc w:val="center"/>
        <w:rPr>
          <w:lang w:val="pt-BR"/>
        </w:rPr>
      </w:pPr>
      <w:bookmarkStart w:id="0" w:name="_Toc121000163"/>
      <w:r>
        <w:rPr>
          <w:lang w:val="pt-BR"/>
        </w:rPr>
        <w:lastRenderedPageBreak/>
        <w:t>Índice</w:t>
      </w:r>
      <w:bookmarkEnd w:id="0"/>
    </w:p>
    <w:sdt>
      <w:sdtPr>
        <w:id w:val="-68460074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082A75" w:themeColor="text2"/>
          <w:sz w:val="28"/>
          <w:szCs w:val="22"/>
          <w:lang w:eastAsia="en-US"/>
        </w:rPr>
      </w:sdtEndPr>
      <w:sdtContent>
        <w:p w14:paraId="0233E241" w14:textId="04AFE962" w:rsidR="0002446E" w:rsidRDefault="0002446E">
          <w:pPr>
            <w:pStyle w:val="Cabealhodondice"/>
          </w:pPr>
          <w:r>
            <w:t>Índice</w:t>
          </w:r>
        </w:p>
        <w:p w14:paraId="54C7F2B9" w14:textId="060BB8E4" w:rsidR="00034B12" w:rsidRDefault="0002446E">
          <w:pPr>
            <w:pStyle w:val="ndice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000163" w:history="1">
            <w:r w:rsidR="00034B12" w:rsidRPr="00C21351">
              <w:rPr>
                <w:rStyle w:val="Hiperligao"/>
                <w:noProof/>
                <w:lang w:val="pt-BR"/>
              </w:rPr>
              <w:t>Índice</w:t>
            </w:r>
            <w:r w:rsidR="00034B12">
              <w:rPr>
                <w:noProof/>
                <w:webHidden/>
              </w:rPr>
              <w:tab/>
            </w:r>
            <w:r w:rsidR="00034B12">
              <w:rPr>
                <w:noProof/>
                <w:webHidden/>
              </w:rPr>
              <w:fldChar w:fldCharType="begin"/>
            </w:r>
            <w:r w:rsidR="00034B12">
              <w:rPr>
                <w:noProof/>
                <w:webHidden/>
              </w:rPr>
              <w:instrText xml:space="preserve"> PAGEREF _Toc121000163 \h </w:instrText>
            </w:r>
            <w:r w:rsidR="00034B12">
              <w:rPr>
                <w:noProof/>
                <w:webHidden/>
              </w:rPr>
            </w:r>
            <w:r w:rsidR="00034B12"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</w:t>
            </w:r>
            <w:r w:rsidR="00034B12">
              <w:rPr>
                <w:noProof/>
                <w:webHidden/>
              </w:rPr>
              <w:fldChar w:fldCharType="end"/>
            </w:r>
          </w:hyperlink>
        </w:p>
        <w:p w14:paraId="15B78A3D" w14:textId="201E48FD" w:rsidR="00034B12" w:rsidRDefault="00034B12">
          <w:pPr>
            <w:pStyle w:val="ndice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164" w:history="1">
            <w:r w:rsidRPr="00C21351">
              <w:rPr>
                <w:rStyle w:val="Hiperligao"/>
                <w:noProof/>
                <w:lang w:val="en-US"/>
              </w:rPr>
              <w:t>Armazem_Colheita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EF045" w14:textId="4FB77F37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165" w:history="1">
            <w:r w:rsidRPr="00C21351">
              <w:rPr>
                <w:rStyle w:val="Hiperligao"/>
                <w:noProof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4640E" w14:textId="65C4888F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166" w:history="1">
            <w:r w:rsidRPr="00C21351">
              <w:rPr>
                <w:rStyle w:val="Hiperligao"/>
                <w:noProof/>
              </w:rPr>
              <w:t>Instalação_Agricola_id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F3087" w14:textId="09E7701F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167" w:history="1">
            <w:r w:rsidRPr="00C21351">
              <w:rPr>
                <w:rStyle w:val="Hiperligao"/>
                <w:noProof/>
              </w:rPr>
              <w:t>PRIMARY KEY (id));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54A71" w14:textId="3723D563" w:rsidR="00034B12" w:rsidRDefault="00034B12">
          <w:pPr>
            <w:pStyle w:val="ndice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168" w:history="1">
            <w:r w:rsidRPr="00C21351">
              <w:rPr>
                <w:rStyle w:val="Hiperligao"/>
                <w:noProof/>
                <w:lang w:val="pt-BR"/>
              </w:rPr>
              <w:t>Armazem_Factor_De_Produção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588A7" w14:textId="37C32119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169" w:history="1">
            <w:r w:rsidRPr="00C21351">
              <w:rPr>
                <w:rStyle w:val="Hiperligao"/>
                <w:noProof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83099" w14:textId="5DB54C44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170" w:history="1">
            <w:r w:rsidRPr="00C21351">
              <w:rPr>
                <w:rStyle w:val="Hiperligao"/>
                <w:noProof/>
              </w:rPr>
              <w:t>Instalação_Agricola_id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D222B" w14:textId="019B8FB4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171" w:history="1">
            <w:r w:rsidRPr="00C21351">
              <w:rPr>
                <w:rStyle w:val="Hiperligao"/>
                <w:noProof/>
              </w:rPr>
              <w:t>PRIMARY KEY (id));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4B496" w14:textId="27156D80" w:rsidR="00034B12" w:rsidRDefault="00034B12">
          <w:pPr>
            <w:pStyle w:val="ndice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172" w:history="1">
            <w:r w:rsidRPr="00C21351">
              <w:rPr>
                <w:rStyle w:val="Hiperligao"/>
                <w:noProof/>
                <w:lang w:val="pt-BR"/>
              </w:rPr>
              <w:t>Armazem_Ração_Animal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0BB67" w14:textId="05BAB786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173" w:history="1">
            <w:r w:rsidRPr="00C21351">
              <w:rPr>
                <w:rStyle w:val="Hiperligao"/>
                <w:noProof/>
                <w:lang w:val="en-US"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24140" w14:textId="329D0705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174" w:history="1">
            <w:r w:rsidRPr="00C21351">
              <w:rPr>
                <w:rStyle w:val="Hiperligao"/>
                <w:noProof/>
                <w:lang w:val="en-US"/>
              </w:rPr>
              <w:t>Instalação_Agricola_id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DFE21" w14:textId="54E3B980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175" w:history="1">
            <w:r w:rsidRPr="00C21351">
              <w:rPr>
                <w:rStyle w:val="Hiperligao"/>
                <w:noProof/>
              </w:rPr>
              <w:t>PRIMARY KEY (id));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B1594" w14:textId="058A360E" w:rsidR="00034B12" w:rsidRDefault="00034B12">
          <w:pPr>
            <w:pStyle w:val="ndice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176" w:history="1">
            <w:r w:rsidRPr="00C21351">
              <w:rPr>
                <w:rStyle w:val="Hiperligao"/>
                <w:noProof/>
                <w:lang w:val="pt-BR"/>
              </w:rPr>
              <w:t>Armazem_Ração_Animal_Ração_Animal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77D3A" w14:textId="5029DC9A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177" w:history="1">
            <w:r w:rsidRPr="00C21351">
              <w:rPr>
                <w:rStyle w:val="Hiperligao"/>
                <w:noProof/>
              </w:rPr>
              <w:t>Armazem_Ração_Animal_id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BBEDD" w14:textId="4BC36241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178" w:history="1">
            <w:r w:rsidRPr="00C21351">
              <w:rPr>
                <w:rStyle w:val="Hiperligao"/>
                <w:noProof/>
              </w:rPr>
              <w:t>Ração_Animal_id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5DEE1" w14:textId="29AF5C16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179" w:history="1">
            <w:r w:rsidRPr="00C21351">
              <w:rPr>
                <w:rStyle w:val="Hiperligao"/>
                <w:noProof/>
                <w:lang w:val="pt-BR"/>
              </w:rPr>
              <w:t xml:space="preserve">PRIMARY KEY (Armazem_Ração_Animal_id, </w:t>
            </w:r>
            <w:r w:rsidRPr="00C21351">
              <w:rPr>
                <w:rStyle w:val="Hiperligao"/>
                <w:noProof/>
              </w:rPr>
              <w:t>Ração_Animal_id));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444BB" w14:textId="2826CC74" w:rsidR="00034B12" w:rsidRDefault="00034B12">
          <w:pPr>
            <w:pStyle w:val="ndice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180" w:history="1">
            <w:r w:rsidRPr="00C21351">
              <w:rPr>
                <w:rStyle w:val="Hiperligao"/>
                <w:noProof/>
              </w:rPr>
              <w:t>Cabaz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D73C7" w14:textId="4E7E26D3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181" w:history="1">
            <w:r w:rsidRPr="00C21351">
              <w:rPr>
                <w:rStyle w:val="Hiperligao"/>
                <w:noProof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F7BD3" w14:textId="31819DD3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182" w:history="1">
            <w:r w:rsidRPr="00C21351">
              <w:rPr>
                <w:rStyle w:val="Hiperligao"/>
                <w:noProof/>
              </w:rPr>
              <w:t>Preço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E2206" w14:textId="46A7D1BD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183" w:history="1">
            <w:r w:rsidRPr="00C21351">
              <w:rPr>
                <w:rStyle w:val="Hiperligao"/>
                <w:noProof/>
              </w:rPr>
              <w:t>Data_De_Registo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C07E3" w14:textId="64091108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184" w:history="1">
            <w:r w:rsidRPr="00C21351">
              <w:rPr>
                <w:rStyle w:val="Hiperligao"/>
                <w:noProof/>
                <w:lang w:val="pt-BR"/>
              </w:rPr>
              <w:t>Rede_De_Distribuição_id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762CA" w14:textId="73E1C196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185" w:history="1">
            <w:r w:rsidRPr="00C21351">
              <w:rPr>
                <w:rStyle w:val="Hiperligao"/>
                <w:noProof/>
              </w:rPr>
              <w:t>Instalação_Agricola_id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59243" w14:textId="6023ED96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186" w:history="1">
            <w:r w:rsidRPr="00C21351">
              <w:rPr>
                <w:rStyle w:val="Hiperligao"/>
                <w:noProof/>
                <w:lang w:val="en-US"/>
              </w:rPr>
              <w:t>Encomenda_id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8D4A0" w14:textId="0A2ACC57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187" w:history="1">
            <w:r w:rsidRPr="00C21351">
              <w:rPr>
                <w:rStyle w:val="Hiperligao"/>
                <w:noProof/>
                <w:lang w:val="en-US"/>
              </w:rPr>
              <w:t>PRIMARY KEY (id));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1F87C" w14:textId="0D772EC3" w:rsidR="00034B12" w:rsidRDefault="00034B12">
          <w:pPr>
            <w:pStyle w:val="ndice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188" w:history="1">
            <w:r w:rsidRPr="00C21351">
              <w:rPr>
                <w:rStyle w:val="Hiperligao"/>
                <w:noProof/>
                <w:lang w:val="en-US"/>
              </w:rPr>
              <w:t>Cabaz_Produto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67859" w14:textId="140FED29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189" w:history="1">
            <w:r w:rsidRPr="00C21351">
              <w:rPr>
                <w:rStyle w:val="Hiperligao"/>
                <w:noProof/>
                <w:lang w:val="en-US"/>
              </w:rPr>
              <w:t>Cabaz_id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3DD3B" w14:textId="14A8623A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190" w:history="1">
            <w:r w:rsidRPr="00C21351">
              <w:rPr>
                <w:rStyle w:val="Hiperligao"/>
                <w:noProof/>
                <w:lang w:val="en-US"/>
              </w:rPr>
              <w:t>Produto_id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ACD51" w14:textId="46C6A197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191" w:history="1">
            <w:r w:rsidRPr="00C21351">
              <w:rPr>
                <w:rStyle w:val="Hiperligao"/>
                <w:noProof/>
              </w:rPr>
              <w:t>PRIMARY KEY (Cabaz_id, Produto_id));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36EB3" w14:textId="107C9EE6" w:rsidR="00034B12" w:rsidRDefault="00034B12">
          <w:pPr>
            <w:pStyle w:val="ndice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192" w:history="1">
            <w:r w:rsidRPr="00C21351">
              <w:rPr>
                <w:rStyle w:val="Hiperligao"/>
                <w:noProof/>
                <w:lang w:val="pt-BR"/>
              </w:rPr>
              <w:t>Caderno_De_Campo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A8D70" w14:textId="538EA95B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193" w:history="1">
            <w:r w:rsidRPr="00C21351">
              <w:rPr>
                <w:rStyle w:val="Hiperligao"/>
                <w:noProof/>
                <w:lang w:val="en-US"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0D54F" w14:textId="6A53BFD1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194" w:history="1">
            <w:r w:rsidRPr="00C21351">
              <w:rPr>
                <w:rStyle w:val="Hiperligao"/>
                <w:noProof/>
                <w:lang w:val="en-US"/>
              </w:rPr>
              <w:t>Gestor_Agricola_id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40674" w14:textId="59D76150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195" w:history="1">
            <w:r w:rsidRPr="00C21351">
              <w:rPr>
                <w:rStyle w:val="Hiperligao"/>
                <w:noProof/>
                <w:lang w:val="en-US"/>
              </w:rPr>
              <w:t>PRIMARY KEY (id));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83FF2" w14:textId="10D09E27" w:rsidR="00034B12" w:rsidRDefault="00034B12">
          <w:pPr>
            <w:pStyle w:val="ndice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196" w:history="1">
            <w:r w:rsidRPr="00C21351">
              <w:rPr>
                <w:rStyle w:val="Hiperligao"/>
                <w:noProof/>
                <w:lang w:val="en-US"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9FC69" w14:textId="4A274D6F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197" w:history="1">
            <w:r w:rsidRPr="00C21351">
              <w:rPr>
                <w:rStyle w:val="Hiperligao"/>
                <w:noProof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50549" w14:textId="06866B2E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198" w:history="1">
            <w:r w:rsidRPr="00C21351">
              <w:rPr>
                <w:rStyle w:val="Hiperligao"/>
                <w:noProof/>
              </w:rPr>
              <w:t>Nome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8A3C0" w14:textId="0DA9C2D3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199" w:history="1">
            <w:r w:rsidRPr="00C21351">
              <w:rPr>
                <w:rStyle w:val="Hiperligao"/>
                <w:noProof/>
              </w:rPr>
              <w:t>Numero_Fiscal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EDB9D" w14:textId="5CB80A31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00" w:history="1">
            <w:r w:rsidRPr="00C21351">
              <w:rPr>
                <w:rStyle w:val="Hiperligao"/>
                <w:noProof/>
              </w:rPr>
              <w:t>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BC7DC" w14:textId="138901E8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01" w:history="1">
            <w:r w:rsidRPr="00C21351">
              <w:rPr>
                <w:rStyle w:val="Hiperligao"/>
                <w:noProof/>
              </w:rPr>
              <w:t>Plafond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F3B1B" w14:textId="44A58E06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02" w:history="1">
            <w:r w:rsidRPr="00C21351">
              <w:rPr>
                <w:rStyle w:val="Hiperligao"/>
                <w:noProof/>
              </w:rPr>
              <w:t>Morada_Correspondencia_id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B6222" w14:textId="0D083C5A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03" w:history="1">
            <w:r w:rsidRPr="00C21351">
              <w:rPr>
                <w:rStyle w:val="Hiperligao"/>
                <w:noProof/>
              </w:rPr>
              <w:t>Morada_Entrega_id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09EB3" w14:textId="6AFE2FB4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04" w:history="1">
            <w:r w:rsidRPr="00C21351">
              <w:rPr>
                <w:rStyle w:val="Hiperligao"/>
                <w:noProof/>
              </w:rPr>
              <w:t xml:space="preserve">PRIMARY KEY (id, </w:t>
            </w:r>
            <w:r w:rsidRPr="00C21351">
              <w:rPr>
                <w:rStyle w:val="Hiperligao"/>
                <w:noProof/>
                <w:lang w:val="pt-BR"/>
              </w:rPr>
              <w:t>Morada_Correspondencia_id, Morada_Entrega_id));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50588" w14:textId="2329F1DD" w:rsidR="00034B12" w:rsidRDefault="00034B12">
          <w:pPr>
            <w:pStyle w:val="ndice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05" w:history="1">
            <w:r w:rsidRPr="00C21351">
              <w:rPr>
                <w:rStyle w:val="Hiperligao"/>
                <w:noProof/>
              </w:rPr>
              <w:t>Colheita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1F758" w14:textId="2D172954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06" w:history="1">
            <w:r w:rsidRPr="00C21351">
              <w:rPr>
                <w:rStyle w:val="Hiperligao"/>
                <w:noProof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AA2A3" w14:textId="4E335AD9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07" w:history="1">
            <w:r w:rsidRPr="00C21351">
              <w:rPr>
                <w:rStyle w:val="Hiperligao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E45D8" w14:textId="2B50F40E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08" w:history="1">
            <w:r w:rsidRPr="00C21351">
              <w:rPr>
                <w:rStyle w:val="Hiperligao"/>
                <w:noProof/>
              </w:rPr>
              <w:t>Quantidade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A4869" w14:textId="79801C4D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09" w:history="1">
            <w:r w:rsidRPr="00C21351">
              <w:rPr>
                <w:rStyle w:val="Hiperligao"/>
                <w:noProof/>
              </w:rPr>
              <w:t>Armazem_Colheita_id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8AEEC" w14:textId="762EA8EB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10" w:history="1">
            <w:r w:rsidRPr="00C21351">
              <w:rPr>
                <w:rStyle w:val="Hiperligao"/>
                <w:noProof/>
              </w:rPr>
              <w:t>Produto_id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B7837" w14:textId="37BFE4A2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11" w:history="1">
            <w:r w:rsidRPr="00C21351">
              <w:rPr>
                <w:rStyle w:val="Hiperligao"/>
                <w:noProof/>
              </w:rPr>
              <w:t>Parcela_Agricola_id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F9FB5" w14:textId="0390A7F3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12" w:history="1">
            <w:r w:rsidRPr="00C21351">
              <w:rPr>
                <w:rStyle w:val="Hiperligao"/>
                <w:noProof/>
              </w:rPr>
              <w:t>Caderno_De_Campo_id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ED8C3" w14:textId="745EC61D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13" w:history="1">
            <w:r w:rsidRPr="00C21351">
              <w:rPr>
                <w:rStyle w:val="Hiperligao"/>
                <w:noProof/>
                <w:lang w:val="en-US"/>
              </w:rPr>
              <w:t>PRIMARY KEY (id));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EB457" w14:textId="13379CC2" w:rsidR="00034B12" w:rsidRDefault="00034B12">
          <w:pPr>
            <w:pStyle w:val="ndice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14" w:history="1">
            <w:r w:rsidRPr="00C21351">
              <w:rPr>
                <w:rStyle w:val="Hiperligao"/>
                <w:noProof/>
                <w:lang w:val="en-US"/>
              </w:rPr>
              <w:t>Condutor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93F0D" w14:textId="34187ED5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15" w:history="1">
            <w:r w:rsidRPr="00C21351">
              <w:rPr>
                <w:rStyle w:val="Hiperligao"/>
                <w:noProof/>
                <w:lang w:val="en-US"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4C093" w14:textId="1D257D09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16" w:history="1">
            <w:r w:rsidRPr="00C21351">
              <w:rPr>
                <w:rStyle w:val="Hiperligao"/>
                <w:noProof/>
                <w:lang w:val="en-US"/>
              </w:rPr>
              <w:t>Nome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C7BA1" w14:textId="5B7E471F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17" w:history="1">
            <w:r w:rsidRPr="00C21351">
              <w:rPr>
                <w:rStyle w:val="Hiperligao"/>
                <w:noProof/>
                <w:lang w:val="en-US"/>
              </w:rPr>
              <w:t>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F9A1F" w14:textId="14B3C3A7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18" w:history="1">
            <w:r w:rsidRPr="00C21351">
              <w:rPr>
                <w:rStyle w:val="Hiperligao"/>
                <w:noProof/>
                <w:lang w:val="en-US"/>
              </w:rPr>
              <w:t>PRIMARY KEY (id));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852F1" w14:textId="0763FFC5" w:rsidR="00034B12" w:rsidRDefault="00034B12">
          <w:pPr>
            <w:pStyle w:val="ndice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19" w:history="1">
            <w:r w:rsidRPr="00C21351">
              <w:rPr>
                <w:rStyle w:val="Hiperligao"/>
                <w:noProof/>
              </w:rPr>
              <w:t>Controlador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2C82B" w14:textId="21E6098C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20" w:history="1">
            <w:r w:rsidRPr="00C21351">
              <w:rPr>
                <w:rStyle w:val="Hiperligao"/>
                <w:noProof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60F41" w14:textId="211568C7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21" w:history="1">
            <w:r w:rsidRPr="00C21351">
              <w:rPr>
                <w:rStyle w:val="Hiperligao"/>
                <w:noProof/>
              </w:rPr>
              <w:t>Sistema_De_Rega_id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437B5" w14:textId="29758A4A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22" w:history="1">
            <w:r w:rsidRPr="00C21351">
              <w:rPr>
                <w:rStyle w:val="Hiperligao"/>
                <w:noProof/>
              </w:rPr>
              <w:t>PRIMARY KEY (id));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A07C7" w14:textId="4AEB11C6" w:rsidR="00034B12" w:rsidRDefault="00034B12">
          <w:pPr>
            <w:pStyle w:val="ndice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23" w:history="1">
            <w:r w:rsidRPr="00C21351">
              <w:rPr>
                <w:rStyle w:val="Hiperligao"/>
                <w:noProof/>
              </w:rPr>
              <w:t>Cultura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91BC9" w14:textId="58D3A614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24" w:history="1">
            <w:r w:rsidRPr="00C21351">
              <w:rPr>
                <w:rStyle w:val="Hiperligao"/>
                <w:noProof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BB43A" w14:textId="263C6C08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25" w:history="1">
            <w:r w:rsidRPr="00C21351">
              <w:rPr>
                <w:rStyle w:val="Hiperligao"/>
                <w:noProof/>
              </w:rPr>
              <w:t>Nome_Comercial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DF67A" w14:textId="368403BD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26" w:history="1">
            <w:r w:rsidRPr="00C21351">
              <w:rPr>
                <w:rStyle w:val="Hiperligao"/>
                <w:noProof/>
              </w:rPr>
              <w:t>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58540" w14:textId="133E7C6C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27" w:history="1">
            <w:r w:rsidRPr="00C21351">
              <w:rPr>
                <w:rStyle w:val="Hiperligao"/>
                <w:noProof/>
                <w:lang w:val="en-US"/>
              </w:rPr>
              <w:t>PRIMARY KEY (id));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5EDC6" w14:textId="7F605E34" w:rsidR="00034B12" w:rsidRDefault="00034B12">
          <w:pPr>
            <w:pStyle w:val="ndice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28" w:history="1">
            <w:r w:rsidRPr="00C21351">
              <w:rPr>
                <w:rStyle w:val="Hiperligao"/>
                <w:noProof/>
                <w:lang w:val="en-US"/>
              </w:rPr>
              <w:t>Electrovalvulas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F92C8" w14:textId="4EA83BE1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29" w:history="1">
            <w:r w:rsidRPr="00C21351">
              <w:rPr>
                <w:rStyle w:val="Hiperligao"/>
                <w:noProof/>
                <w:lang w:val="en-US"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ED1EE" w14:textId="624F7BDF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30" w:history="1">
            <w:r w:rsidRPr="00C21351">
              <w:rPr>
                <w:rStyle w:val="Hiperligao"/>
                <w:noProof/>
                <w:lang w:val="en-US"/>
              </w:rPr>
              <w:t>Controlador_id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8780B" w14:textId="7EDD063F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31" w:history="1">
            <w:r w:rsidRPr="00C21351">
              <w:rPr>
                <w:rStyle w:val="Hiperligao"/>
                <w:noProof/>
              </w:rPr>
              <w:t>PRIMARY KEY (id));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21D02" w14:textId="0C310D72" w:rsidR="00034B12" w:rsidRDefault="00034B12">
          <w:pPr>
            <w:pStyle w:val="ndice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32" w:history="1">
            <w:r w:rsidRPr="00C21351">
              <w:rPr>
                <w:rStyle w:val="Hiperligao"/>
                <w:noProof/>
              </w:rPr>
              <w:t>Elemento_Nutritivo_Organico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F957D" w14:textId="5CA7898E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33" w:history="1">
            <w:r w:rsidRPr="00C21351">
              <w:rPr>
                <w:rStyle w:val="Hiperligao"/>
                <w:noProof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6CC5B" w14:textId="330C5C3D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34" w:history="1">
            <w:r w:rsidRPr="00C21351">
              <w:rPr>
                <w:rStyle w:val="Hiperligao"/>
                <w:noProof/>
                <w:lang w:val="pt-BR"/>
              </w:rPr>
              <w:t>Designação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A97C7" w14:textId="0C280D27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35" w:history="1">
            <w:r w:rsidRPr="00C21351">
              <w:rPr>
                <w:rStyle w:val="Hiperligao"/>
                <w:noProof/>
                <w:lang w:val="pt-BR"/>
              </w:rPr>
              <w:t>Quantidade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D632B" w14:textId="026F7588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36" w:history="1">
            <w:r w:rsidRPr="00C21351">
              <w:rPr>
                <w:rStyle w:val="Hiperligao"/>
                <w:noProof/>
              </w:rPr>
              <w:t>PRIMARY KEY (id));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23319" w14:textId="5ACFEAA4" w:rsidR="00034B12" w:rsidRDefault="00034B12">
          <w:pPr>
            <w:pStyle w:val="ndice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37" w:history="1">
            <w:r w:rsidRPr="00C21351">
              <w:rPr>
                <w:rStyle w:val="Hiperligao"/>
                <w:noProof/>
              </w:rPr>
              <w:t>Encomenda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F350D" w14:textId="694E2CBE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38" w:history="1">
            <w:r w:rsidRPr="00C21351">
              <w:rPr>
                <w:rStyle w:val="Hiperligao"/>
                <w:noProof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30DF1" w14:textId="59BF8654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39" w:history="1">
            <w:r w:rsidRPr="00C21351">
              <w:rPr>
                <w:rStyle w:val="Hiperligao"/>
                <w:noProof/>
                <w:lang w:val="pt-BR"/>
              </w:rPr>
              <w:t>Rede_De_Distribuição_id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A7E57" w14:textId="1215516C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40" w:history="1">
            <w:r w:rsidRPr="00C21351">
              <w:rPr>
                <w:rStyle w:val="Hiperligao"/>
                <w:noProof/>
                <w:lang w:val="pt-BR"/>
              </w:rPr>
              <w:t>Estado_Encomenda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D9464" w14:textId="1E3179FB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41" w:history="1">
            <w:r w:rsidRPr="00C21351">
              <w:rPr>
                <w:rStyle w:val="Hiperligao"/>
                <w:noProof/>
              </w:rPr>
              <w:t>Data_Registo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2906E" w14:textId="769CB483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42" w:history="1">
            <w:r w:rsidRPr="00C21351">
              <w:rPr>
                <w:rStyle w:val="Hiperligao"/>
                <w:noProof/>
                <w:lang w:val="pt-BR"/>
              </w:rPr>
              <w:t>Data_Pagamento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B861B" w14:textId="6A242226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43" w:history="1">
            <w:r w:rsidRPr="00C21351">
              <w:rPr>
                <w:rStyle w:val="Hiperligao"/>
                <w:noProof/>
                <w:lang w:val="pt-BR"/>
              </w:rPr>
              <w:t>Data_Entrega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491DA" w14:textId="15DC9B82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44" w:history="1">
            <w:r w:rsidRPr="00C21351">
              <w:rPr>
                <w:rStyle w:val="Hiperligao"/>
                <w:noProof/>
              </w:rPr>
              <w:t>Cliente_id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C278B" w14:textId="6D1FD3BB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45" w:history="1">
            <w:r w:rsidRPr="00C21351">
              <w:rPr>
                <w:rStyle w:val="Hiperligao"/>
                <w:noProof/>
              </w:rPr>
              <w:t>Cliente_Morada_Correspondencia_id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5E70B" w14:textId="24A4A2E2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46" w:history="1">
            <w:r w:rsidRPr="00C21351">
              <w:rPr>
                <w:rStyle w:val="Hiperligao"/>
                <w:noProof/>
              </w:rPr>
              <w:t>Cliente_Morada_Entrega_id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D923F" w14:textId="186D2505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47" w:history="1">
            <w:r w:rsidRPr="00C21351">
              <w:rPr>
                <w:rStyle w:val="Hiperligao"/>
                <w:noProof/>
                <w:lang w:val="en-US"/>
              </w:rPr>
              <w:t>PRIMARY KEY (id));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06177" w14:textId="4CBF0F85" w:rsidR="00034B12" w:rsidRDefault="00034B12">
          <w:pPr>
            <w:pStyle w:val="ndice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48" w:history="1">
            <w:r w:rsidRPr="00C21351">
              <w:rPr>
                <w:rStyle w:val="Hiperligao"/>
                <w:noProof/>
                <w:lang w:val="en-US"/>
              </w:rPr>
              <w:t>Estabulo_Animal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7DF42" w14:textId="5409477B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49" w:history="1">
            <w:r w:rsidRPr="00C21351">
              <w:rPr>
                <w:rStyle w:val="Hiperligao"/>
                <w:noProof/>
                <w:lang w:val="en-US"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CB654" w14:textId="67189667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50" w:history="1">
            <w:r w:rsidRPr="00C21351">
              <w:rPr>
                <w:rStyle w:val="Hiperligao"/>
                <w:noProof/>
              </w:rPr>
              <w:t>Instalação_Agricola_id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B75B5" w14:textId="2D2A7607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51" w:history="1">
            <w:r w:rsidRPr="00C21351">
              <w:rPr>
                <w:rStyle w:val="Hiperligao"/>
                <w:noProof/>
              </w:rPr>
              <w:t>PRIMARY KEY (id));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F5547" w14:textId="57BB210A" w:rsidR="00034B12" w:rsidRDefault="00034B12">
          <w:pPr>
            <w:pStyle w:val="ndice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52" w:history="1">
            <w:r w:rsidRPr="00C21351">
              <w:rPr>
                <w:rStyle w:val="Hiperligao"/>
                <w:noProof/>
              </w:rPr>
              <w:t>Estação_Meteorologica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76B4B" w14:textId="3D391F10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53" w:history="1">
            <w:r w:rsidRPr="00C21351">
              <w:rPr>
                <w:rStyle w:val="Hiperligao"/>
                <w:noProof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C08AB" w14:textId="11B1F340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54" w:history="1">
            <w:r w:rsidRPr="00C21351">
              <w:rPr>
                <w:rStyle w:val="Hiperligao"/>
                <w:noProof/>
              </w:rPr>
              <w:t>Instalação_Agricola_id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55B98" w14:textId="51DE0F71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55" w:history="1">
            <w:r w:rsidRPr="00C21351">
              <w:rPr>
                <w:rStyle w:val="Hiperligao"/>
                <w:noProof/>
              </w:rPr>
              <w:t>PRIMARY KEY (id));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79708" w14:textId="4BB59923" w:rsidR="00034B12" w:rsidRDefault="00034B12">
          <w:pPr>
            <w:pStyle w:val="ndice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56" w:history="1">
            <w:r w:rsidRPr="00C21351">
              <w:rPr>
                <w:rStyle w:val="Hiperligao"/>
                <w:noProof/>
                <w:lang w:val="pt-BR"/>
              </w:rPr>
              <w:t>Factor_De_Produção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9EC52" w14:textId="494803D9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57" w:history="1">
            <w:r w:rsidRPr="00C21351">
              <w:rPr>
                <w:rStyle w:val="Hiperligao"/>
                <w:noProof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BB42C" w14:textId="2506F3CD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58" w:history="1">
            <w:r w:rsidRPr="00C21351">
              <w:rPr>
                <w:rStyle w:val="Hiperligao"/>
                <w:noProof/>
              </w:rPr>
              <w:t>Nome_Comercial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BC02B" w14:textId="6D615E30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59" w:history="1">
            <w:r w:rsidRPr="00C21351">
              <w:rPr>
                <w:rStyle w:val="Hiperligao"/>
                <w:noProof/>
              </w:rPr>
              <w:t>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816B3" w14:textId="53F95E96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60" w:history="1">
            <w:r w:rsidRPr="00C21351">
              <w:rPr>
                <w:rStyle w:val="Hiperligao"/>
                <w:noProof/>
              </w:rPr>
              <w:t>Formulação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BAC24" w14:textId="625B2C3F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61" w:history="1">
            <w:r w:rsidRPr="00C21351">
              <w:rPr>
                <w:rStyle w:val="Hiperligao"/>
                <w:noProof/>
              </w:rPr>
              <w:t>Ficha_Tecnica_id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7B620" w14:textId="1F043719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62" w:history="1">
            <w:r w:rsidRPr="00C21351">
              <w:rPr>
                <w:rStyle w:val="Hiperligao"/>
                <w:noProof/>
              </w:rPr>
              <w:t>PRIMARY KEY (id));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2A352" w14:textId="6236AA01" w:rsidR="00034B12" w:rsidRDefault="00034B12">
          <w:pPr>
            <w:pStyle w:val="ndice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63" w:history="1">
            <w:r w:rsidRPr="00C21351">
              <w:rPr>
                <w:rStyle w:val="Hiperligao"/>
                <w:noProof/>
                <w:lang w:val="pt-BR"/>
              </w:rPr>
              <w:t>Factor_De_Produção_Armazem_Factor_De_Produção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05562" w14:textId="30205E2D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64" w:history="1">
            <w:r w:rsidRPr="00C21351">
              <w:rPr>
                <w:rStyle w:val="Hiperligao"/>
                <w:noProof/>
                <w:lang w:val="pt-BR"/>
              </w:rPr>
              <w:t>Factor_De_Produção_id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86D36" w14:textId="2B723F06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65" w:history="1">
            <w:r w:rsidRPr="00C21351">
              <w:rPr>
                <w:rStyle w:val="Hiperligao"/>
                <w:noProof/>
                <w:lang w:val="pt-BR"/>
              </w:rPr>
              <w:t>Armazem_Factor_De_Produção_id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29DEF" w14:textId="6D83E25A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66" w:history="1">
            <w:r w:rsidRPr="00C21351">
              <w:rPr>
                <w:rStyle w:val="Hiperligao"/>
                <w:noProof/>
                <w:lang w:val="pt-BR"/>
              </w:rPr>
              <w:t>PRIMARY KEY (Factor_De_Produção_id, Armazem_Factor_De_Produção_id));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1DAA1" w14:textId="5794AA38" w:rsidR="00034B12" w:rsidRDefault="00034B12">
          <w:pPr>
            <w:pStyle w:val="ndice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67" w:history="1">
            <w:r w:rsidRPr="00C21351">
              <w:rPr>
                <w:rStyle w:val="Hiperligao"/>
                <w:noProof/>
              </w:rPr>
              <w:t>Fertilização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D0F42" w14:textId="753D911B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68" w:history="1">
            <w:r w:rsidRPr="00C21351">
              <w:rPr>
                <w:rStyle w:val="Hiperligao"/>
                <w:noProof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F165D" w14:textId="248226D8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69" w:history="1">
            <w:r w:rsidRPr="00C21351">
              <w:rPr>
                <w:rStyle w:val="Hiperligao"/>
                <w:noProof/>
              </w:rPr>
              <w:t>Caderno_De_Campo_id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9E141" w14:textId="488193FD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70" w:history="1">
            <w:r w:rsidRPr="00C21351">
              <w:rPr>
                <w:rStyle w:val="Hiperligao"/>
                <w:noProof/>
              </w:rPr>
              <w:t>Factor_De_Produção_id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32A91" w14:textId="477154B6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71" w:history="1">
            <w:r w:rsidRPr="00C21351">
              <w:rPr>
                <w:rStyle w:val="Hiperligao"/>
                <w:noProof/>
              </w:rPr>
              <w:t>Parcela_Agricola_id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4E01C" w14:textId="5A60F691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72" w:history="1">
            <w:r w:rsidRPr="00C21351">
              <w:rPr>
                <w:rStyle w:val="Hiperligao"/>
                <w:noProof/>
                <w:lang w:val="pt-BR"/>
              </w:rPr>
              <w:t>Metodo_Aplicação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64726" w14:textId="2E6A637F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73" w:history="1">
            <w:r w:rsidRPr="00C21351">
              <w:rPr>
                <w:rStyle w:val="Hiperligao"/>
                <w:noProof/>
                <w:lang w:val="pt-BR"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44064" w14:textId="0A1C6862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74" w:history="1">
            <w:r w:rsidRPr="00C21351">
              <w:rPr>
                <w:rStyle w:val="Hiperligao"/>
                <w:noProof/>
              </w:rPr>
              <w:t>Quantidade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72707" w14:textId="08E6AC1E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75" w:history="1">
            <w:r w:rsidRPr="00C21351">
              <w:rPr>
                <w:rStyle w:val="Hiperligao"/>
                <w:noProof/>
              </w:rPr>
              <w:t>PRIMARY KEY (id));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10433" w14:textId="1D385B08" w:rsidR="00034B12" w:rsidRDefault="00034B12">
          <w:pPr>
            <w:pStyle w:val="ndice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76" w:history="1">
            <w:r w:rsidRPr="00C21351">
              <w:rPr>
                <w:rStyle w:val="Hiperligao"/>
                <w:noProof/>
              </w:rPr>
              <w:t>Ficha_Tecnica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AC509" w14:textId="714A3BCE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77" w:history="1">
            <w:r w:rsidRPr="00C21351">
              <w:rPr>
                <w:rStyle w:val="Hiperligao"/>
                <w:noProof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5C010" w14:textId="40BC40BA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78" w:history="1">
            <w:r w:rsidRPr="00C21351">
              <w:rPr>
                <w:rStyle w:val="Hiperligao"/>
                <w:noProof/>
              </w:rPr>
              <w:t>PRIMARY KEY (id));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5FED3" w14:textId="14B693F2" w:rsidR="00034B12" w:rsidRDefault="00034B12">
          <w:pPr>
            <w:pStyle w:val="ndice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79" w:history="1">
            <w:r w:rsidRPr="00C21351">
              <w:rPr>
                <w:rStyle w:val="Hiperligao"/>
                <w:noProof/>
              </w:rPr>
              <w:t>Ficha_Tecnica_Elemento_Nutritivo_Organico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DDCC4" w14:textId="7F1629F7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80" w:history="1">
            <w:r w:rsidRPr="00C21351">
              <w:rPr>
                <w:rStyle w:val="Hiperligao"/>
                <w:noProof/>
              </w:rPr>
              <w:t>Ficha_Tecnica_id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B0546" w14:textId="24E9059B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81" w:history="1">
            <w:r w:rsidRPr="00C21351">
              <w:rPr>
                <w:rStyle w:val="Hiperligao"/>
                <w:noProof/>
              </w:rPr>
              <w:t>Elemento_Nutritivo_Organico_id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61F81" w14:textId="0BFA8BF6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82" w:history="1">
            <w:r w:rsidRPr="00C21351">
              <w:rPr>
                <w:rStyle w:val="Hiperligao"/>
                <w:noProof/>
                <w:lang w:val="pt-BR"/>
              </w:rPr>
              <w:t>PRIMARY KEY (Ficha_Tecnica_id, Elemento_Nutritivo_Organico_id));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35FDF" w14:textId="6D4EFE5A" w:rsidR="00034B12" w:rsidRDefault="00034B12">
          <w:pPr>
            <w:pStyle w:val="ndice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83" w:history="1">
            <w:r w:rsidRPr="00C21351">
              <w:rPr>
                <w:rStyle w:val="Hiperligao"/>
                <w:noProof/>
                <w:lang w:val="pt-BR"/>
              </w:rPr>
              <w:t>Ficha_Tecnica_Substancia_Organica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1B6D8" w14:textId="08D5E27A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84" w:history="1">
            <w:r w:rsidRPr="00C21351">
              <w:rPr>
                <w:rStyle w:val="Hiperligao"/>
                <w:noProof/>
              </w:rPr>
              <w:t>Ficha_Tecnica_id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04539" w14:textId="0229BF4C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85" w:history="1">
            <w:r w:rsidRPr="00C21351">
              <w:rPr>
                <w:rStyle w:val="Hiperligao"/>
                <w:noProof/>
              </w:rPr>
              <w:t>Substancia_Organica_id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C83DB" w14:textId="0C12CF06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86" w:history="1">
            <w:r w:rsidRPr="00C21351">
              <w:rPr>
                <w:rStyle w:val="Hiperligao"/>
                <w:noProof/>
                <w:lang w:val="pt-BR"/>
              </w:rPr>
              <w:t>PRIMARY KEY (Ficha_Tecnica_id, Substancia_Organica_id));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B54D5" w14:textId="42AED757" w:rsidR="00034B12" w:rsidRDefault="00034B12">
          <w:pPr>
            <w:pStyle w:val="ndice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87" w:history="1">
            <w:r w:rsidRPr="00C21351">
              <w:rPr>
                <w:rStyle w:val="Hiperligao"/>
                <w:noProof/>
                <w:lang w:val="en-US"/>
              </w:rPr>
              <w:t>Filtro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234EA" w14:textId="2558A028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88" w:history="1">
            <w:r w:rsidRPr="00C21351">
              <w:rPr>
                <w:rStyle w:val="Hiperligao"/>
                <w:noProof/>
                <w:lang w:val="en-US"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4BE10" w14:textId="5963981A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89" w:history="1">
            <w:r w:rsidRPr="00C21351">
              <w:rPr>
                <w:rStyle w:val="Hiperligao"/>
                <w:noProof/>
                <w:lang w:val="en-US"/>
              </w:rPr>
              <w:t>Marca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C4979" w14:textId="0D8C5F31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90" w:history="1">
            <w:r w:rsidRPr="00C21351">
              <w:rPr>
                <w:rStyle w:val="Hiperligao"/>
                <w:noProof/>
              </w:rPr>
              <w:t>PRIMARY KEY (id));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B82BE" w14:textId="11BCC712" w:rsidR="00034B12" w:rsidRDefault="00034B12">
          <w:pPr>
            <w:pStyle w:val="ndice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91" w:history="1">
            <w:r w:rsidRPr="00C21351">
              <w:rPr>
                <w:rStyle w:val="Hiperligao"/>
                <w:noProof/>
                <w:lang w:val="pt-BR"/>
              </w:rPr>
              <w:t>Garagem_Maquinas_Alfaias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3A06C" w14:textId="7FDB21E1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92" w:history="1">
            <w:r w:rsidRPr="00C21351">
              <w:rPr>
                <w:rStyle w:val="Hiperligao"/>
                <w:noProof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E0A34" w14:textId="30EEB3A1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93" w:history="1">
            <w:r w:rsidRPr="00C21351">
              <w:rPr>
                <w:rStyle w:val="Hiperligao"/>
                <w:noProof/>
              </w:rPr>
              <w:t>Instalação_Agricola_id,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A44DB" w14:textId="275B2382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94" w:history="1">
            <w:r w:rsidRPr="00C21351">
              <w:rPr>
                <w:rStyle w:val="Hiperligao"/>
                <w:noProof/>
              </w:rPr>
              <w:t>PRIMARY KEY (id));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068D7" w14:textId="0C78F4E1" w:rsidR="00034B12" w:rsidRDefault="00034B12">
          <w:pPr>
            <w:pStyle w:val="ndice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95" w:history="1">
            <w:r w:rsidRPr="00C21351">
              <w:rPr>
                <w:rStyle w:val="Hiperligao"/>
                <w:noProof/>
              </w:rPr>
              <w:t>Gestor_Agricola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2CD6F" w14:textId="0479256E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96" w:history="1">
            <w:r w:rsidRPr="00C21351">
              <w:rPr>
                <w:rStyle w:val="Hiperligao"/>
                <w:noProof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FE02F" w14:textId="56774D80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97" w:history="1">
            <w:r w:rsidRPr="00C21351">
              <w:rPr>
                <w:rStyle w:val="Hiperligao"/>
                <w:noProof/>
              </w:rPr>
              <w:t>Nome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84223" w14:textId="20CA7FC8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98" w:history="1">
            <w:r w:rsidRPr="00C21351">
              <w:rPr>
                <w:rStyle w:val="Hiperligao"/>
                <w:noProof/>
              </w:rPr>
              <w:t>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E3B78" w14:textId="501D0E8A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299" w:history="1">
            <w:r w:rsidRPr="00C21351">
              <w:rPr>
                <w:rStyle w:val="Hiperligao"/>
                <w:noProof/>
              </w:rPr>
              <w:t>PRIMARY KEY (id));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C1CB8" w14:textId="3C50EDF9" w:rsidR="00034B12" w:rsidRDefault="00034B12">
          <w:pPr>
            <w:pStyle w:val="ndice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00" w:history="1">
            <w:r w:rsidRPr="00C21351">
              <w:rPr>
                <w:rStyle w:val="Hiperligao"/>
                <w:noProof/>
              </w:rPr>
              <w:t>Gestor_De_Distribuição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6AC89" w14:textId="5E15F500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01" w:history="1">
            <w:r w:rsidRPr="00C21351">
              <w:rPr>
                <w:rStyle w:val="Hiperligao"/>
                <w:noProof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600F9" w14:textId="3AEC5095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02" w:history="1">
            <w:r w:rsidRPr="00C21351">
              <w:rPr>
                <w:rStyle w:val="Hiperligao"/>
                <w:noProof/>
                <w:lang w:val="en-US"/>
              </w:rPr>
              <w:t>Nome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03E60" w14:textId="1AE31D87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03" w:history="1">
            <w:r w:rsidRPr="00C21351">
              <w:rPr>
                <w:rStyle w:val="Hiperligao"/>
                <w:noProof/>
                <w:lang w:val="en-US"/>
              </w:rPr>
              <w:t>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5D49F" w14:textId="44FDBCCD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04" w:history="1">
            <w:r w:rsidRPr="00C21351">
              <w:rPr>
                <w:rStyle w:val="Hiperligao"/>
                <w:noProof/>
                <w:lang w:val="en-US"/>
              </w:rPr>
              <w:t>PRIMARY KEY (id));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AB93E" w14:textId="31B2165C" w:rsidR="00034B12" w:rsidRDefault="00034B12">
          <w:pPr>
            <w:pStyle w:val="ndice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05" w:history="1">
            <w:r w:rsidRPr="00C21351">
              <w:rPr>
                <w:rStyle w:val="Hiperligao"/>
                <w:noProof/>
              </w:rPr>
              <w:t>Incidente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1656D" w14:textId="508E9E71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06" w:history="1">
            <w:r w:rsidRPr="00C21351">
              <w:rPr>
                <w:rStyle w:val="Hiperligao"/>
                <w:noProof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CE1A2" w14:textId="50309164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07" w:history="1">
            <w:r w:rsidRPr="00C21351">
              <w:rPr>
                <w:rStyle w:val="Hiperligao"/>
                <w:noProof/>
              </w:rPr>
              <w:t>Cliente_id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8F84B" w14:textId="18F179F7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08" w:history="1">
            <w:r w:rsidRPr="00C21351">
              <w:rPr>
                <w:rStyle w:val="Hiperligao"/>
                <w:noProof/>
              </w:rPr>
              <w:t>Valor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A1336" w14:textId="00FEB623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09" w:history="1">
            <w:r w:rsidRPr="00C21351">
              <w:rPr>
                <w:rStyle w:val="Hiperligao"/>
                <w:noProof/>
              </w:rPr>
              <w:t>Data_Ocorrencia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FE0C6" w14:textId="370E656C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10" w:history="1">
            <w:r w:rsidRPr="00C21351">
              <w:rPr>
                <w:rStyle w:val="Hiperligao"/>
                <w:noProof/>
              </w:rPr>
              <w:t>Data_Sanado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EE3D2" w14:textId="77D65355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11" w:history="1">
            <w:r w:rsidRPr="00C21351">
              <w:rPr>
                <w:rStyle w:val="Hiperligao"/>
                <w:noProof/>
                <w:lang w:val="pt-BR"/>
              </w:rPr>
              <w:t>ClienteMorada_Correspondencia_id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6CB9B" w14:textId="046A925D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12" w:history="1">
            <w:r w:rsidRPr="00C21351">
              <w:rPr>
                <w:rStyle w:val="Hiperligao"/>
                <w:noProof/>
                <w:lang w:val="pt-BR"/>
              </w:rPr>
              <w:t>ClienteMorada_Entrega_id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DA465" w14:textId="7B4476D2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13" w:history="1">
            <w:r w:rsidRPr="00C21351">
              <w:rPr>
                <w:rStyle w:val="Hiperligao"/>
                <w:noProof/>
                <w:lang w:val="pt-BR"/>
              </w:rPr>
              <w:t>PRIMARY KEY (id, ClienteMorada_Correspondencia_id, ClienteMorada_Entrega_id));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87B2D" w14:textId="6F0A9324" w:rsidR="00034B12" w:rsidRDefault="00034B12">
          <w:pPr>
            <w:pStyle w:val="ndice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14" w:history="1">
            <w:r w:rsidRPr="00C21351">
              <w:rPr>
                <w:rStyle w:val="Hiperligao"/>
                <w:noProof/>
              </w:rPr>
              <w:t>Instalação_Agricola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A47F0" w14:textId="572B5162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15" w:history="1">
            <w:r w:rsidRPr="00C21351">
              <w:rPr>
                <w:rStyle w:val="Hiperligao"/>
                <w:noProof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68CD1" w14:textId="64894720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16" w:history="1">
            <w:r w:rsidRPr="00C21351">
              <w:rPr>
                <w:rStyle w:val="Hiperligao"/>
                <w:noProof/>
                <w:lang w:val="pt-BR"/>
              </w:rPr>
              <w:t>PRIMARY KEY (id));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50478" w14:textId="56CDF6A0" w:rsidR="00034B12" w:rsidRDefault="00034B12">
          <w:pPr>
            <w:pStyle w:val="ndice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17" w:history="1">
            <w:r w:rsidRPr="00C21351">
              <w:rPr>
                <w:rStyle w:val="Hiperligao"/>
                <w:noProof/>
                <w:lang w:val="pt-BR"/>
              </w:rPr>
              <w:t>Instalação_Agricola_Rede_De_Distribuição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94190" w14:textId="32AB262A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18" w:history="1">
            <w:r w:rsidRPr="00C21351">
              <w:rPr>
                <w:rStyle w:val="Hiperligao"/>
                <w:noProof/>
                <w:lang w:val="pt-BR"/>
              </w:rPr>
              <w:t>Instalação_Agricola_id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52694" w14:textId="44CCA4F2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19" w:history="1">
            <w:r w:rsidRPr="00C21351">
              <w:rPr>
                <w:rStyle w:val="Hiperligao"/>
                <w:noProof/>
                <w:lang w:val="pt-BR"/>
              </w:rPr>
              <w:t>Rede_De_Distribuição_id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5B981" w14:textId="3BBF8E68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20" w:history="1">
            <w:r w:rsidRPr="00C21351">
              <w:rPr>
                <w:rStyle w:val="Hiperligao"/>
                <w:noProof/>
                <w:lang w:val="pt-BR"/>
              </w:rPr>
              <w:t>PRIMARY KEY (Instalação_Agricola_id, Rede_De_Distribuição_id));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A7D7A" w14:textId="742F766E" w:rsidR="00034B12" w:rsidRDefault="00034B12">
          <w:pPr>
            <w:pStyle w:val="ndice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21" w:history="1">
            <w:r w:rsidRPr="00C21351">
              <w:rPr>
                <w:rStyle w:val="Hiperligao"/>
                <w:noProof/>
                <w:lang w:val="pt-BR"/>
              </w:rPr>
              <w:t>Morada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C95A5" w14:textId="22818FC8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22" w:history="1">
            <w:r w:rsidRPr="00C21351">
              <w:rPr>
                <w:rStyle w:val="Hiperligao"/>
                <w:noProof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5E38A" w14:textId="43155718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23" w:history="1">
            <w:r w:rsidRPr="00C21351">
              <w:rPr>
                <w:rStyle w:val="Hiperligao"/>
                <w:noProof/>
              </w:rPr>
              <w:t>Codigo_Postal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6DDB5" w14:textId="38208BD2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24" w:history="1">
            <w:r w:rsidRPr="00C21351">
              <w:rPr>
                <w:rStyle w:val="Hiperligao"/>
                <w:noProof/>
              </w:rPr>
              <w:t>Localidade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4218C" w14:textId="57CC3B77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25" w:history="1">
            <w:r w:rsidRPr="00C21351">
              <w:rPr>
                <w:rStyle w:val="Hiperligao"/>
                <w:noProof/>
              </w:rPr>
              <w:t>PRIMARY KEY (id));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7EBED" w14:textId="423A6621" w:rsidR="00034B12" w:rsidRDefault="00034B12">
          <w:pPr>
            <w:pStyle w:val="ndice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26" w:history="1">
            <w:r w:rsidRPr="00C21351">
              <w:rPr>
                <w:rStyle w:val="Hiperligao"/>
                <w:noProof/>
              </w:rPr>
              <w:t>Parcela_Agricola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2A482" w14:textId="4C074A86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27" w:history="1">
            <w:r w:rsidRPr="00C21351">
              <w:rPr>
                <w:rStyle w:val="Hiperligao"/>
                <w:noProof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DFF05" w14:textId="22E5EE91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28" w:history="1">
            <w:r w:rsidRPr="00C21351">
              <w:rPr>
                <w:rStyle w:val="Hiperligao"/>
                <w:noProof/>
              </w:rPr>
              <w:t>Designação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D3CF4" w14:textId="50C9A86D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29" w:history="1">
            <w:r w:rsidRPr="00C21351">
              <w:rPr>
                <w:rStyle w:val="Hiperligao"/>
                <w:noProof/>
              </w:rPr>
              <w:t>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84A2F" w14:textId="74A38C1A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30" w:history="1">
            <w:r w:rsidRPr="00C21351">
              <w:rPr>
                <w:rStyle w:val="Hiperligao"/>
                <w:noProof/>
              </w:rPr>
              <w:t>Cultura_id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2DC57" w14:textId="3770C179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31" w:history="1">
            <w:r w:rsidRPr="00C21351">
              <w:rPr>
                <w:rStyle w:val="Hiperligao"/>
                <w:noProof/>
              </w:rPr>
              <w:t>Instalação_Agricola_id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BEBC5" w14:textId="4FF5E6D9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32" w:history="1">
            <w:r w:rsidRPr="00C21351">
              <w:rPr>
                <w:rStyle w:val="Hiperligao"/>
                <w:noProof/>
              </w:rPr>
              <w:t>Sistema_De_Rega_id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0A946" w14:textId="2216A3F0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33" w:history="1">
            <w:r w:rsidRPr="00C21351">
              <w:rPr>
                <w:rStyle w:val="Hiperligao"/>
                <w:noProof/>
                <w:lang w:val="en-US"/>
              </w:rPr>
              <w:t>Gestor_Agricola_id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AD1ED" w14:textId="4CB70239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34" w:history="1">
            <w:r w:rsidRPr="00C21351">
              <w:rPr>
                <w:rStyle w:val="Hiperligao"/>
                <w:noProof/>
                <w:lang w:val="en-US"/>
              </w:rPr>
              <w:t>PRIMARY KEY (id));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42F5C" w14:textId="73F27DA7" w:rsidR="00034B12" w:rsidRDefault="00034B12">
          <w:pPr>
            <w:pStyle w:val="ndice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35" w:history="1">
            <w:r w:rsidRPr="00C21351">
              <w:rPr>
                <w:rStyle w:val="Hiperligao"/>
                <w:noProof/>
                <w:lang w:val="pt-BR"/>
              </w:rPr>
              <w:t>Plano_De_Rega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9DA73" w14:textId="6B1D42F8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36" w:history="1">
            <w:r w:rsidRPr="00C21351">
              <w:rPr>
                <w:rStyle w:val="Hiperligao"/>
                <w:noProof/>
                <w:lang w:val="en-US"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E5BB2" w14:textId="5E93FCB3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37" w:history="1">
            <w:r w:rsidRPr="00C21351">
              <w:rPr>
                <w:rStyle w:val="Hiperligao"/>
                <w:noProof/>
                <w:lang w:val="en-US"/>
              </w:rPr>
              <w:t>Sistema_De_Rega_id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0A769" w14:textId="656A76A7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38" w:history="1">
            <w:r w:rsidRPr="00C21351">
              <w:rPr>
                <w:rStyle w:val="Hiperligao"/>
                <w:noProof/>
              </w:rPr>
              <w:t>Caderno_De_Campo_id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348A1" w14:textId="5CBFFCE9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39" w:history="1">
            <w:r w:rsidRPr="00C21351">
              <w:rPr>
                <w:rStyle w:val="Hiperligao"/>
                <w:noProof/>
              </w:rPr>
              <w:t>Ordem_Rega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60807" w14:textId="2A87C69C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40" w:history="1">
            <w:r w:rsidRPr="00C21351">
              <w:rPr>
                <w:rStyle w:val="Hiperligao"/>
                <w:noProof/>
                <w:lang w:val="en-US"/>
              </w:rPr>
              <w:t>PRIMARY KEY (id));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ECF95" w14:textId="33D63974" w:rsidR="00034B12" w:rsidRDefault="00034B12">
          <w:pPr>
            <w:pStyle w:val="ndice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41" w:history="1">
            <w:r w:rsidRPr="00C21351">
              <w:rPr>
                <w:rStyle w:val="Hiperligao"/>
                <w:noProof/>
                <w:lang w:val="en-US"/>
              </w:rPr>
              <w:t>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E6C36" w14:textId="5140C0FF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42" w:history="1">
            <w:r w:rsidRPr="00C21351">
              <w:rPr>
                <w:rStyle w:val="Hiperligao"/>
                <w:noProof/>
                <w:lang w:val="en-US"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A085D" w14:textId="6CA252F8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43" w:history="1">
            <w:r w:rsidRPr="00C21351">
              <w:rPr>
                <w:rStyle w:val="Hiperligao"/>
                <w:noProof/>
                <w:lang w:val="en-US"/>
              </w:rPr>
              <w:t>Nome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FD332" w14:textId="3DC66227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44" w:history="1">
            <w:r w:rsidRPr="00C21351">
              <w:rPr>
                <w:rStyle w:val="Hiperligao"/>
                <w:noProof/>
                <w:lang w:val="en-US"/>
              </w:rPr>
              <w:t>Preço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5DEDC" w14:textId="495B7D30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45" w:history="1">
            <w:r w:rsidRPr="00C21351">
              <w:rPr>
                <w:rStyle w:val="Hiperligao"/>
                <w:noProof/>
                <w:lang w:val="en-US"/>
              </w:rPr>
              <w:t>PRIMARY KEY (id));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37284" w14:textId="5178E0F7" w:rsidR="00034B12" w:rsidRDefault="00034B12">
          <w:pPr>
            <w:pStyle w:val="ndice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46" w:history="1">
            <w:r w:rsidRPr="00C21351">
              <w:rPr>
                <w:rStyle w:val="Hiperligao"/>
                <w:noProof/>
                <w:lang w:val="en-US"/>
              </w:rPr>
              <w:t>Ração_Animal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D0E90" w14:textId="3997CD3A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47" w:history="1">
            <w:r w:rsidRPr="00C21351">
              <w:rPr>
                <w:rStyle w:val="Hiperligao"/>
                <w:noProof/>
                <w:lang w:val="en-US"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497A2" w14:textId="61C89629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48" w:history="1">
            <w:r w:rsidRPr="00C21351">
              <w:rPr>
                <w:rStyle w:val="Hiperligao"/>
                <w:noProof/>
              </w:rPr>
              <w:t>PRIMARY KEY (id));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9FC4B" w14:textId="0C0472B2" w:rsidR="00034B12" w:rsidRDefault="00034B12">
          <w:pPr>
            <w:pStyle w:val="ndice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49" w:history="1">
            <w:r w:rsidRPr="00C21351">
              <w:rPr>
                <w:rStyle w:val="Hiperligao"/>
                <w:noProof/>
              </w:rPr>
              <w:t>Rede_De_Distribuição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085F0" w14:textId="1447EFC6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50" w:history="1">
            <w:r w:rsidRPr="00C21351">
              <w:rPr>
                <w:rStyle w:val="Hiperligao"/>
                <w:noProof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F26F8" w14:textId="1D298A37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51" w:history="1">
            <w:r w:rsidRPr="00C21351">
              <w:rPr>
                <w:rStyle w:val="Hiperligao"/>
                <w:noProof/>
                <w:lang w:val="pt-BR"/>
              </w:rPr>
              <w:t>Tipo_De_Venda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6EFAE" w14:textId="13D702FD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52" w:history="1">
            <w:r w:rsidRPr="00C21351">
              <w:rPr>
                <w:rStyle w:val="Hiperligao"/>
                <w:noProof/>
                <w:lang w:val="pt-BR"/>
              </w:rPr>
              <w:t>Gestor_De_Distribuição_id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5BC27" w14:textId="50EBA20C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53" w:history="1">
            <w:r w:rsidRPr="00C21351">
              <w:rPr>
                <w:rStyle w:val="Hiperligao"/>
                <w:noProof/>
                <w:lang w:val="pt-BR"/>
              </w:rPr>
              <w:t>PRIMARY KEY (id));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00B1E" w14:textId="792E3BA1" w:rsidR="00034B12" w:rsidRDefault="00034B12">
          <w:pPr>
            <w:pStyle w:val="ndice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54" w:history="1">
            <w:r w:rsidRPr="00C21351">
              <w:rPr>
                <w:rStyle w:val="Hiperligao"/>
                <w:noProof/>
                <w:lang w:val="pt-BR"/>
              </w:rPr>
              <w:t>Rede_De_Distribuição_Condutor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76DC4" w14:textId="435F6C28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55" w:history="1">
            <w:r w:rsidRPr="00C21351">
              <w:rPr>
                <w:rStyle w:val="Hiperligao"/>
                <w:noProof/>
                <w:lang w:val="pt-BR"/>
              </w:rPr>
              <w:t>Rede_De_Distribuição_id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AD950" w14:textId="27C867E9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56" w:history="1">
            <w:r w:rsidRPr="00C21351">
              <w:rPr>
                <w:rStyle w:val="Hiperligao"/>
                <w:noProof/>
              </w:rPr>
              <w:t>Condutor_id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F9520" w14:textId="1C293765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57" w:history="1">
            <w:r w:rsidRPr="00C21351">
              <w:rPr>
                <w:rStyle w:val="Hiperligao"/>
                <w:noProof/>
                <w:lang w:val="pt-BR"/>
              </w:rPr>
              <w:t xml:space="preserve">PRIMARY KEY (Rede_De_Distribuição_id, </w:t>
            </w:r>
            <w:r w:rsidRPr="00C21351">
              <w:rPr>
                <w:rStyle w:val="Hiperligao"/>
                <w:noProof/>
              </w:rPr>
              <w:t>Condutor_id));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8B5E7" w14:textId="293BACAC" w:rsidR="00034B12" w:rsidRDefault="00034B12">
          <w:pPr>
            <w:pStyle w:val="ndice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58" w:history="1">
            <w:r w:rsidRPr="00C21351">
              <w:rPr>
                <w:rStyle w:val="Hiperligao"/>
                <w:noProof/>
              </w:rPr>
              <w:t>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7517C" w14:textId="75A06EDB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59" w:history="1">
            <w:r w:rsidRPr="00C21351">
              <w:rPr>
                <w:rStyle w:val="Hiperligao"/>
                <w:noProof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DD179" w14:textId="2526DF6B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60" w:history="1">
            <w:r w:rsidRPr="00C21351">
              <w:rPr>
                <w:rStyle w:val="Hiperligao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9D71D" w14:textId="798614E3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61" w:history="1">
            <w:r w:rsidRPr="00C21351">
              <w:rPr>
                <w:rStyle w:val="Hiperligao"/>
                <w:noProof/>
              </w:rPr>
              <w:t>Tempo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E4A4E" w14:textId="46AC1303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62" w:history="1">
            <w:r w:rsidRPr="00C21351">
              <w:rPr>
                <w:rStyle w:val="Hiperligao"/>
                <w:noProof/>
              </w:rPr>
              <w:t>Periodicidade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552DA" w14:textId="1C102767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63" w:history="1">
            <w:r w:rsidRPr="00C21351">
              <w:rPr>
                <w:rStyle w:val="Hiperligao"/>
                <w:noProof/>
              </w:rPr>
              <w:t>Plano_De_Rega_id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837BC" w14:textId="32FDD88F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64" w:history="1">
            <w:r w:rsidRPr="00C21351">
              <w:rPr>
                <w:rStyle w:val="Hiperligao"/>
                <w:noProof/>
              </w:rPr>
              <w:t>Parcela_Agricola_id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EE62A" w14:textId="24FE306E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65" w:history="1">
            <w:r w:rsidRPr="00C21351">
              <w:rPr>
                <w:rStyle w:val="Hiperligao"/>
                <w:noProof/>
              </w:rPr>
              <w:t>PRIMARY KEY (id));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09BF2" w14:textId="51FF9777" w:rsidR="00034B12" w:rsidRDefault="00034B12">
          <w:pPr>
            <w:pStyle w:val="ndice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66" w:history="1">
            <w:r w:rsidRPr="00C21351">
              <w:rPr>
                <w:rStyle w:val="Hiperligao"/>
                <w:noProof/>
              </w:rPr>
              <w:t>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B5FB7" w14:textId="434BA433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67" w:history="1">
            <w:r w:rsidRPr="00C21351">
              <w:rPr>
                <w:rStyle w:val="Hiperligao"/>
                <w:noProof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3D04A" w14:textId="05346348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68" w:history="1">
            <w:r w:rsidRPr="00C21351">
              <w:rPr>
                <w:rStyle w:val="Hiperligao"/>
                <w:noProof/>
              </w:rPr>
              <w:t>Estação_Meteorologica_id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A7470" w14:textId="1245BC11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69" w:history="1">
            <w:r w:rsidRPr="00C21351">
              <w:rPr>
                <w:rStyle w:val="Hiperligao"/>
                <w:noProof/>
              </w:rPr>
              <w:t>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1A017" w14:textId="4BBBB5A8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70" w:history="1">
            <w:r w:rsidRPr="00C21351">
              <w:rPr>
                <w:rStyle w:val="Hiperligao"/>
                <w:noProof/>
              </w:rPr>
              <w:t>PRIMARY KEY (id));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75D0F" w14:textId="364B8080" w:rsidR="00034B12" w:rsidRDefault="00034B12">
          <w:pPr>
            <w:pStyle w:val="ndice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71" w:history="1">
            <w:r w:rsidRPr="00C21351">
              <w:rPr>
                <w:rStyle w:val="Hiperligao"/>
                <w:noProof/>
                <w:lang w:val="pt-BR"/>
              </w:rPr>
              <w:t>Sistema_De_Rega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9E5F6" w14:textId="127E2845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72" w:history="1">
            <w:r w:rsidRPr="00C21351">
              <w:rPr>
                <w:rStyle w:val="Hiperligao"/>
                <w:noProof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7DC38" w14:textId="5CE8434F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73" w:history="1">
            <w:r w:rsidRPr="00C21351">
              <w:rPr>
                <w:rStyle w:val="Hiperligao"/>
                <w:noProof/>
                <w:lang w:val="pt-BR"/>
              </w:rPr>
              <w:t>Dimensão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81F9E" w14:textId="0566524F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74" w:history="1">
            <w:r w:rsidRPr="00C21351">
              <w:rPr>
                <w:rStyle w:val="Hiperligao"/>
                <w:noProof/>
                <w:lang w:val="pt-BR"/>
              </w:rPr>
              <w:t>Tipo_De_Rega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1D0FB" w14:textId="0E9C058A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75" w:history="1">
            <w:r w:rsidRPr="00C21351">
              <w:rPr>
                <w:rStyle w:val="Hiperligao"/>
                <w:noProof/>
                <w:lang w:val="pt-BR"/>
              </w:rPr>
              <w:t>Tipo_De_Distribuição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B0C32" w14:textId="4D9C1F30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76" w:history="1">
            <w:r w:rsidRPr="00C21351">
              <w:rPr>
                <w:rStyle w:val="Hiperligao"/>
                <w:noProof/>
              </w:rPr>
              <w:t>PRIMARY KEY (id));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F99ED" w14:textId="407E3430" w:rsidR="00034B12" w:rsidRDefault="00034B12">
          <w:pPr>
            <w:pStyle w:val="ndice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77" w:history="1">
            <w:r w:rsidRPr="00C21351">
              <w:rPr>
                <w:rStyle w:val="Hiperligao"/>
                <w:noProof/>
              </w:rPr>
              <w:t>Sistema_De_Rega_Filtro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1090B" w14:textId="04825F3B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78" w:history="1">
            <w:r w:rsidRPr="00C21351">
              <w:rPr>
                <w:rStyle w:val="Hiperligao"/>
                <w:noProof/>
              </w:rPr>
              <w:t>Sistema_De_Rega_id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4ACDB" w14:textId="4F633C4D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79" w:history="1">
            <w:r w:rsidRPr="00C21351">
              <w:rPr>
                <w:rStyle w:val="Hiperligao"/>
                <w:noProof/>
              </w:rPr>
              <w:t>Filtro_id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840CC" w14:textId="6CB99E33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80" w:history="1">
            <w:r w:rsidRPr="00C21351">
              <w:rPr>
                <w:rStyle w:val="Hiperligao"/>
                <w:noProof/>
                <w:lang w:val="pt-BR"/>
              </w:rPr>
              <w:t xml:space="preserve">PRIMARY KEY (Sistema_De_Rega_id, </w:t>
            </w:r>
            <w:r w:rsidRPr="00C21351">
              <w:rPr>
                <w:rStyle w:val="Hiperligao"/>
                <w:noProof/>
              </w:rPr>
              <w:t>Filtro_id));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ABA08" w14:textId="4907D4D7" w:rsidR="00034B12" w:rsidRDefault="00034B12">
          <w:pPr>
            <w:pStyle w:val="ndice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81" w:history="1">
            <w:r w:rsidRPr="00C21351">
              <w:rPr>
                <w:rStyle w:val="Hiperligao"/>
                <w:noProof/>
              </w:rPr>
              <w:t>Substancia_Organica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FC2A3" w14:textId="7430288F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82" w:history="1">
            <w:r w:rsidRPr="00C21351">
              <w:rPr>
                <w:rStyle w:val="Hiperligao"/>
                <w:noProof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AB944" w14:textId="31CA2D4B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83" w:history="1">
            <w:r w:rsidRPr="00C21351">
              <w:rPr>
                <w:rStyle w:val="Hiperligao"/>
                <w:noProof/>
                <w:lang w:val="pt-BR"/>
              </w:rPr>
              <w:t>Designação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21536" w14:textId="72CC5DB3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84" w:history="1">
            <w:r w:rsidRPr="00C21351">
              <w:rPr>
                <w:rStyle w:val="Hiperligao"/>
                <w:noProof/>
                <w:lang w:val="pt-BR"/>
              </w:rPr>
              <w:t>Quantidade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4723C" w14:textId="4403C2F6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85" w:history="1">
            <w:r w:rsidRPr="00C21351">
              <w:rPr>
                <w:rStyle w:val="Hiperligao"/>
                <w:noProof/>
              </w:rPr>
              <w:t>PRIMARY KEY (id));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F674A" w14:textId="499DE2DD" w:rsidR="00034B12" w:rsidRDefault="00034B12">
          <w:pPr>
            <w:pStyle w:val="ndice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86" w:history="1">
            <w:r w:rsidRPr="00C21351">
              <w:rPr>
                <w:rStyle w:val="Hiperligao"/>
                <w:noProof/>
              </w:rPr>
              <w:t>Valor_Sensor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A4AF0" w14:textId="49313E1D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87" w:history="1">
            <w:r w:rsidRPr="00C21351">
              <w:rPr>
                <w:rStyle w:val="Hiperligao"/>
                <w:noProof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9B6DA" w14:textId="1449D4A0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88" w:history="1">
            <w:r w:rsidRPr="00C21351">
              <w:rPr>
                <w:rStyle w:val="Hiperligao"/>
                <w:noProof/>
              </w:rPr>
              <w:t>Valor_Medido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87E9E" w14:textId="0549D67E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89" w:history="1">
            <w:r w:rsidRPr="00C21351">
              <w:rPr>
                <w:rStyle w:val="Hiperligao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E60CB" w14:textId="79D84D97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90" w:history="1">
            <w:r w:rsidRPr="00C21351">
              <w:rPr>
                <w:rStyle w:val="Hiperligao"/>
                <w:noProof/>
              </w:rPr>
              <w:t>Sensor_id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42D15" w14:textId="0FE47F94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91" w:history="1">
            <w:r w:rsidRPr="00C21351">
              <w:rPr>
                <w:rStyle w:val="Hiperligao"/>
                <w:noProof/>
              </w:rPr>
              <w:t>Caderno_De_Campo_id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2303B" w14:textId="12440556" w:rsidR="00034B12" w:rsidRDefault="00034B12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pt-PT"/>
            </w:rPr>
          </w:pPr>
          <w:hyperlink w:anchor="_Toc121000392" w:history="1">
            <w:r w:rsidRPr="00C21351">
              <w:rPr>
                <w:rStyle w:val="Hiperligao"/>
                <w:noProof/>
                <w:lang w:val="en-US"/>
              </w:rPr>
              <w:t>PRIMARY KEY (id));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60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B8C97" w14:textId="12912AB7" w:rsidR="0002446E" w:rsidRDefault="0002446E">
          <w:r>
            <w:rPr>
              <w:bCs/>
            </w:rPr>
            <w:fldChar w:fldCharType="end"/>
          </w:r>
        </w:p>
      </w:sdtContent>
    </w:sdt>
    <w:p w14:paraId="649D7BFA" w14:textId="42431224" w:rsidR="005265D7" w:rsidRDefault="005265D7" w:rsidP="005265D7">
      <w:pPr>
        <w:pStyle w:val="Contedo"/>
        <w:rPr>
          <w:lang w:val="pt-BR"/>
        </w:rPr>
      </w:pPr>
    </w:p>
    <w:p w14:paraId="221BC39A" w14:textId="1E2BA89D" w:rsidR="005265D7" w:rsidRDefault="005265D7" w:rsidP="005265D7">
      <w:pPr>
        <w:pStyle w:val="Contedo"/>
        <w:rPr>
          <w:lang w:val="pt-BR"/>
        </w:rPr>
      </w:pPr>
    </w:p>
    <w:p w14:paraId="0BF05552" w14:textId="1E05ECCE" w:rsidR="005265D7" w:rsidRDefault="005265D7" w:rsidP="005265D7">
      <w:pPr>
        <w:pStyle w:val="Contedo"/>
        <w:rPr>
          <w:lang w:val="pt-BR"/>
        </w:rPr>
      </w:pPr>
    </w:p>
    <w:p w14:paraId="645A4F49" w14:textId="77A0830D" w:rsidR="005265D7" w:rsidRDefault="005265D7" w:rsidP="005265D7">
      <w:pPr>
        <w:pStyle w:val="Contedo"/>
        <w:rPr>
          <w:lang w:val="pt-BR"/>
        </w:rPr>
      </w:pPr>
    </w:p>
    <w:p w14:paraId="63D07A43" w14:textId="4FEF55F3" w:rsidR="005265D7" w:rsidRDefault="005265D7" w:rsidP="005265D7">
      <w:pPr>
        <w:pStyle w:val="Contedo"/>
        <w:rPr>
          <w:lang w:val="pt-BR"/>
        </w:rPr>
      </w:pPr>
    </w:p>
    <w:p w14:paraId="2BC11D8D" w14:textId="2A976EA2" w:rsidR="005265D7" w:rsidRDefault="005265D7" w:rsidP="005265D7">
      <w:pPr>
        <w:pStyle w:val="Contedo"/>
        <w:rPr>
          <w:lang w:val="pt-BR"/>
        </w:rPr>
      </w:pPr>
    </w:p>
    <w:p w14:paraId="0E7C107A" w14:textId="4890C0B5" w:rsidR="005265D7" w:rsidRDefault="005265D7" w:rsidP="005265D7">
      <w:pPr>
        <w:pStyle w:val="Contedo"/>
        <w:rPr>
          <w:lang w:val="pt-BR"/>
        </w:rPr>
      </w:pPr>
    </w:p>
    <w:p w14:paraId="743DB5EB" w14:textId="7E78F439" w:rsidR="005265D7" w:rsidRDefault="005265D7" w:rsidP="005265D7">
      <w:pPr>
        <w:pStyle w:val="Contedo"/>
        <w:rPr>
          <w:lang w:val="pt-BR"/>
        </w:rPr>
      </w:pPr>
    </w:p>
    <w:p w14:paraId="013E38A7" w14:textId="4B102194" w:rsidR="005265D7" w:rsidRDefault="005265D7" w:rsidP="005265D7">
      <w:pPr>
        <w:pStyle w:val="Contedo"/>
        <w:rPr>
          <w:lang w:val="pt-BR"/>
        </w:rPr>
      </w:pPr>
    </w:p>
    <w:p w14:paraId="44E50C79" w14:textId="221C5DDE" w:rsidR="005265D7" w:rsidRDefault="005265D7" w:rsidP="005265D7">
      <w:pPr>
        <w:pStyle w:val="Contedo"/>
        <w:rPr>
          <w:lang w:val="pt-BR"/>
        </w:rPr>
      </w:pPr>
    </w:p>
    <w:p w14:paraId="3549D44F" w14:textId="6C629930" w:rsidR="005265D7" w:rsidRDefault="005265D7" w:rsidP="005265D7">
      <w:pPr>
        <w:pStyle w:val="Contedo"/>
        <w:rPr>
          <w:lang w:val="pt-BR"/>
        </w:rPr>
      </w:pPr>
    </w:p>
    <w:p w14:paraId="1D9BB303" w14:textId="792F3535" w:rsidR="005265D7" w:rsidRDefault="005265D7" w:rsidP="005265D7">
      <w:pPr>
        <w:pStyle w:val="Contedo"/>
        <w:rPr>
          <w:lang w:val="pt-BR"/>
        </w:rPr>
      </w:pPr>
    </w:p>
    <w:p w14:paraId="23191829" w14:textId="14C09192" w:rsidR="005265D7" w:rsidRDefault="005265D7" w:rsidP="005265D7">
      <w:pPr>
        <w:pStyle w:val="Contedo"/>
        <w:rPr>
          <w:lang w:val="pt-BR"/>
        </w:rPr>
      </w:pPr>
    </w:p>
    <w:p w14:paraId="3A9D5C1D" w14:textId="41E3A8B7" w:rsidR="005265D7" w:rsidRDefault="005265D7" w:rsidP="005265D7">
      <w:pPr>
        <w:pStyle w:val="Contedo"/>
        <w:rPr>
          <w:lang w:val="pt-BR"/>
        </w:rPr>
      </w:pPr>
    </w:p>
    <w:p w14:paraId="55CC48B3" w14:textId="190DDB2A" w:rsidR="005265D7" w:rsidRDefault="005265D7" w:rsidP="005265D7">
      <w:pPr>
        <w:pStyle w:val="Contedo"/>
        <w:rPr>
          <w:lang w:val="pt-BR"/>
        </w:rPr>
      </w:pPr>
    </w:p>
    <w:p w14:paraId="439D8F75" w14:textId="0E9553FF" w:rsidR="005265D7" w:rsidRDefault="005265D7" w:rsidP="005265D7">
      <w:pPr>
        <w:pStyle w:val="Contedo"/>
        <w:rPr>
          <w:lang w:val="pt-BR"/>
        </w:rPr>
      </w:pPr>
    </w:p>
    <w:p w14:paraId="11C424F9" w14:textId="2CCB14F0" w:rsidR="005265D7" w:rsidRDefault="005265D7" w:rsidP="005265D7">
      <w:pPr>
        <w:pStyle w:val="Contedo"/>
        <w:rPr>
          <w:lang w:val="pt-BR"/>
        </w:rPr>
      </w:pPr>
    </w:p>
    <w:p w14:paraId="05EF02AC" w14:textId="3D463EE6" w:rsidR="005265D7" w:rsidRDefault="005265D7" w:rsidP="005265D7">
      <w:pPr>
        <w:pStyle w:val="Contedo"/>
        <w:rPr>
          <w:lang w:val="pt-BR"/>
        </w:rPr>
      </w:pPr>
    </w:p>
    <w:p w14:paraId="4AE7E328" w14:textId="3D025B0F" w:rsidR="005265D7" w:rsidRDefault="005265D7" w:rsidP="005265D7">
      <w:pPr>
        <w:pStyle w:val="Contedo"/>
        <w:rPr>
          <w:lang w:val="pt-BR"/>
        </w:rPr>
      </w:pPr>
    </w:p>
    <w:p w14:paraId="1E6C2D03" w14:textId="37078868" w:rsidR="005265D7" w:rsidRDefault="005265D7" w:rsidP="005265D7">
      <w:pPr>
        <w:pStyle w:val="Contedo"/>
        <w:rPr>
          <w:lang w:val="pt-BR"/>
        </w:rPr>
      </w:pPr>
    </w:p>
    <w:p w14:paraId="3708E017" w14:textId="6A8991D1" w:rsidR="005265D7" w:rsidRDefault="005265D7" w:rsidP="005265D7">
      <w:pPr>
        <w:pStyle w:val="Contedo"/>
        <w:rPr>
          <w:lang w:val="pt-BR"/>
        </w:rPr>
      </w:pPr>
    </w:p>
    <w:p w14:paraId="3AABF95C" w14:textId="728A109E" w:rsidR="005265D7" w:rsidRDefault="005265D7" w:rsidP="005265D7">
      <w:pPr>
        <w:pStyle w:val="Contedo"/>
        <w:rPr>
          <w:lang w:val="pt-BR"/>
        </w:rPr>
      </w:pPr>
    </w:p>
    <w:p w14:paraId="35AC6134" w14:textId="3119DFA2" w:rsidR="005265D7" w:rsidRDefault="005265D7" w:rsidP="005265D7">
      <w:pPr>
        <w:pStyle w:val="Contedo"/>
        <w:rPr>
          <w:lang w:val="pt-BR"/>
        </w:rPr>
      </w:pPr>
    </w:p>
    <w:p w14:paraId="48A5183A" w14:textId="009F42C4" w:rsidR="005265D7" w:rsidRDefault="005265D7" w:rsidP="005265D7">
      <w:pPr>
        <w:pStyle w:val="Contedo"/>
        <w:rPr>
          <w:lang w:val="pt-BR"/>
        </w:rPr>
      </w:pPr>
    </w:p>
    <w:p w14:paraId="78D0F692" w14:textId="0FA375FE" w:rsidR="005265D7" w:rsidRDefault="005265D7" w:rsidP="005265D7">
      <w:pPr>
        <w:pStyle w:val="Contedo"/>
        <w:rPr>
          <w:lang w:val="pt-BR"/>
        </w:rPr>
      </w:pPr>
    </w:p>
    <w:p w14:paraId="0CF2498C" w14:textId="45FC4325" w:rsidR="00CE6BAD" w:rsidRDefault="00CE6BAD" w:rsidP="005265D7">
      <w:pPr>
        <w:pStyle w:val="Contedo"/>
        <w:rPr>
          <w:lang w:val="pt-BR"/>
        </w:rPr>
      </w:pPr>
    </w:p>
    <w:p w14:paraId="79A8C0A0" w14:textId="59F2A053" w:rsidR="00CE6BAD" w:rsidRDefault="00CE6BAD" w:rsidP="005265D7">
      <w:pPr>
        <w:pStyle w:val="Contedo"/>
        <w:rPr>
          <w:lang w:val="pt-BR"/>
        </w:rPr>
      </w:pPr>
    </w:p>
    <w:p w14:paraId="4BFD8710" w14:textId="583354C4" w:rsidR="00CE6BAD" w:rsidRDefault="00CE6BAD" w:rsidP="005265D7">
      <w:pPr>
        <w:pStyle w:val="Contedo"/>
        <w:rPr>
          <w:lang w:val="pt-BR"/>
        </w:rPr>
      </w:pPr>
    </w:p>
    <w:p w14:paraId="4447C8E2" w14:textId="77777777" w:rsidR="00CE6BAD" w:rsidRDefault="00CE6BAD" w:rsidP="005265D7">
      <w:pPr>
        <w:pStyle w:val="Contedo"/>
        <w:rPr>
          <w:lang w:val="pt-BR"/>
        </w:rPr>
      </w:pPr>
    </w:p>
    <w:p w14:paraId="79032634" w14:textId="08DD90DB" w:rsidR="005265D7" w:rsidRDefault="005265D7" w:rsidP="005265D7">
      <w:pPr>
        <w:pStyle w:val="Contedo"/>
        <w:rPr>
          <w:lang w:val="pt-BR"/>
        </w:rPr>
      </w:pPr>
    </w:p>
    <w:p w14:paraId="6374A67A" w14:textId="64508536" w:rsidR="005265D7" w:rsidRPr="00034B12" w:rsidRDefault="005265D7" w:rsidP="005265D7">
      <w:pPr>
        <w:pStyle w:val="Ttulo1"/>
      </w:pPr>
      <w:bookmarkStart w:id="1" w:name="_Toc121000164"/>
      <w:r w:rsidRPr="00034B12">
        <w:t>Armazem_Colheita</w:t>
      </w:r>
      <w:bookmarkEnd w:id="1"/>
      <w:r w:rsidRPr="00034B12">
        <w:t xml:space="preserve"> </w:t>
      </w:r>
    </w:p>
    <w:p w14:paraId="0D238119" w14:textId="28C6DA00" w:rsidR="005265D7" w:rsidRDefault="0002446E" w:rsidP="0002446E">
      <w:pPr>
        <w:pStyle w:val="Ttulo2"/>
      </w:pPr>
      <w:bookmarkStart w:id="2" w:name="_Toc121000165"/>
      <w:r w:rsidRPr="0002446E">
        <w:t>I</w:t>
      </w:r>
      <w:r w:rsidR="005265D7" w:rsidRPr="0002446E">
        <w:t>d</w:t>
      </w:r>
      <w:bookmarkEnd w:id="2"/>
    </w:p>
    <w:p w14:paraId="6FA5F7AE" w14:textId="225B509F" w:rsidR="0002446E" w:rsidRPr="0002446E" w:rsidRDefault="0002446E" w:rsidP="0002446E">
      <w:r>
        <w:t>-</w:t>
      </w:r>
      <w:r w:rsidR="00CE6BAD">
        <w:t xml:space="preserve"> Identificação de um Armazém de Colheita</w:t>
      </w:r>
    </w:p>
    <w:p w14:paraId="261C4957" w14:textId="6EB08133" w:rsidR="005265D7" w:rsidRDefault="005265D7" w:rsidP="003A1793">
      <w:pPr>
        <w:pStyle w:val="Ttulo2"/>
      </w:pPr>
      <w:bookmarkStart w:id="3" w:name="_Toc121000166"/>
      <w:r w:rsidRPr="0002446E">
        <w:t>Instalação_Agricola_id</w:t>
      </w:r>
      <w:bookmarkEnd w:id="3"/>
      <w:r w:rsidRPr="0002446E">
        <w:t xml:space="preserve"> </w:t>
      </w:r>
    </w:p>
    <w:p w14:paraId="0459621D" w14:textId="6180ECB3" w:rsidR="0002446E" w:rsidRPr="0002446E" w:rsidRDefault="00CE6BAD" w:rsidP="0002446E">
      <w:r>
        <w:t>- Identificação d</w:t>
      </w:r>
      <w:r>
        <w:t>a Instalação Agrícola onde se encontra o Armazém de Colheita</w:t>
      </w:r>
    </w:p>
    <w:p w14:paraId="47ABE72D" w14:textId="17EEADA0" w:rsidR="0002446E" w:rsidRPr="008E2605" w:rsidRDefault="005265D7" w:rsidP="0002446E">
      <w:pPr>
        <w:pStyle w:val="Ttulo2"/>
      </w:pPr>
      <w:bookmarkStart w:id="4" w:name="_Toc121000167"/>
      <w:r w:rsidRPr="008E2605">
        <w:t>PRIMARY KEY (id));</w:t>
      </w:r>
      <w:bookmarkEnd w:id="4"/>
    </w:p>
    <w:p w14:paraId="3A878507" w14:textId="1DFDDEB6" w:rsidR="0002446E" w:rsidRPr="00CE6BAD" w:rsidRDefault="0002446E" w:rsidP="0002446E">
      <w:r w:rsidRPr="00CE6BAD">
        <w:t>-</w:t>
      </w:r>
      <w:r w:rsidR="00CE6BAD" w:rsidRPr="00CE6BAD">
        <w:t xml:space="preserve"> Chave Primária do </w:t>
      </w:r>
      <w:r w:rsidR="00CE6BAD">
        <w:t>Armazém de Colheira é o ID</w:t>
      </w:r>
    </w:p>
    <w:p w14:paraId="0EA8423B" w14:textId="29CE35D1" w:rsidR="005265D7" w:rsidRPr="005265D7" w:rsidRDefault="005265D7" w:rsidP="005265D7">
      <w:pPr>
        <w:pStyle w:val="Ttulo1"/>
        <w:rPr>
          <w:lang w:val="pt-BR"/>
        </w:rPr>
      </w:pPr>
      <w:bookmarkStart w:id="5" w:name="_Toc121000168"/>
      <w:r w:rsidRPr="005265D7">
        <w:rPr>
          <w:lang w:val="pt-BR"/>
        </w:rPr>
        <w:t>Armazem_Factor_De_Produção</w:t>
      </w:r>
      <w:bookmarkEnd w:id="5"/>
      <w:r w:rsidRPr="005265D7">
        <w:rPr>
          <w:lang w:val="pt-BR"/>
        </w:rPr>
        <w:t xml:space="preserve"> </w:t>
      </w:r>
    </w:p>
    <w:p w14:paraId="05E9A9F8" w14:textId="213A21DA" w:rsidR="00034B12" w:rsidRDefault="00034B12" w:rsidP="003A1793">
      <w:pPr>
        <w:pStyle w:val="Ttulo2"/>
      </w:pPr>
      <w:bookmarkStart w:id="6" w:name="_Toc121000169"/>
      <w:r w:rsidRPr="0002446E">
        <w:t>I</w:t>
      </w:r>
      <w:r w:rsidR="005265D7" w:rsidRPr="0002446E">
        <w:t>d</w:t>
      </w:r>
      <w:bookmarkEnd w:id="6"/>
    </w:p>
    <w:p w14:paraId="68018090" w14:textId="6E81DDA3" w:rsidR="005265D7" w:rsidRPr="0002446E" w:rsidRDefault="00CE6BAD" w:rsidP="00034B12">
      <w:r>
        <w:t>- Identificação de um Armazém de</w:t>
      </w:r>
      <w:r>
        <w:t xml:space="preserve"> Fatores de Produção</w:t>
      </w:r>
      <w:r w:rsidR="005265D7" w:rsidRPr="0002446E">
        <w:t xml:space="preserve"> </w:t>
      </w:r>
    </w:p>
    <w:p w14:paraId="148FE0D1" w14:textId="5668A939" w:rsidR="0002446E" w:rsidRDefault="005265D7" w:rsidP="0002446E">
      <w:pPr>
        <w:pStyle w:val="Ttulo2"/>
      </w:pPr>
      <w:bookmarkStart w:id="7" w:name="_Toc121000170"/>
      <w:r w:rsidRPr="0002446E">
        <w:t>Instalação_Agricola_id</w:t>
      </w:r>
      <w:bookmarkEnd w:id="7"/>
      <w:r w:rsidRPr="0002446E">
        <w:t xml:space="preserve"> </w:t>
      </w:r>
    </w:p>
    <w:p w14:paraId="0830E4AC" w14:textId="1F568656" w:rsidR="00034B12" w:rsidRPr="00034B12" w:rsidRDefault="00CE6BAD" w:rsidP="00034B12">
      <w:r>
        <w:t xml:space="preserve">- Identificação da Instalação Agrícola onde se encontra </w:t>
      </w:r>
      <w:r>
        <w:t xml:space="preserve">o Armazém </w:t>
      </w:r>
      <w:r>
        <w:t>Fatores de Produção</w:t>
      </w:r>
    </w:p>
    <w:p w14:paraId="5908EF28" w14:textId="53F4E437" w:rsidR="005265D7" w:rsidRDefault="005265D7" w:rsidP="0002446E">
      <w:pPr>
        <w:pStyle w:val="Ttulo2"/>
      </w:pPr>
      <w:bookmarkStart w:id="8" w:name="_Toc121000171"/>
      <w:r w:rsidRPr="0002446E">
        <w:t>PRIMARY KEY (id));</w:t>
      </w:r>
      <w:bookmarkEnd w:id="8"/>
    </w:p>
    <w:p w14:paraId="74E3F4BC" w14:textId="1521C5A2" w:rsidR="00034B12" w:rsidRPr="00034B12" w:rsidRDefault="00CE6BAD" w:rsidP="00034B12">
      <w:r w:rsidRPr="00CE6BAD">
        <w:t xml:space="preserve">- Chave Primária do </w:t>
      </w:r>
      <w:r>
        <w:t>Armazém de Fatores de Produção</w:t>
      </w:r>
      <w:r w:rsidRPr="0002446E">
        <w:t xml:space="preserve"> </w:t>
      </w:r>
      <w:r>
        <w:t>é o ID</w:t>
      </w:r>
    </w:p>
    <w:p w14:paraId="43F30B5D" w14:textId="77777777" w:rsidR="005265D7" w:rsidRPr="0002446E" w:rsidRDefault="005265D7" w:rsidP="005265D7">
      <w:pPr>
        <w:pStyle w:val="Contedo"/>
      </w:pPr>
    </w:p>
    <w:p w14:paraId="46CBB064" w14:textId="2E7A25E4" w:rsidR="005265D7" w:rsidRPr="005265D7" w:rsidRDefault="005265D7" w:rsidP="003A1793">
      <w:pPr>
        <w:pStyle w:val="Ttulo1"/>
        <w:rPr>
          <w:lang w:val="pt-BR"/>
        </w:rPr>
      </w:pPr>
      <w:bookmarkStart w:id="9" w:name="_Toc121000172"/>
      <w:r w:rsidRPr="005265D7">
        <w:rPr>
          <w:lang w:val="pt-BR"/>
        </w:rPr>
        <w:t>Armazem_Ração_Animal</w:t>
      </w:r>
      <w:bookmarkEnd w:id="9"/>
    </w:p>
    <w:p w14:paraId="79AC3295" w14:textId="77777777" w:rsidR="00034B12" w:rsidRPr="00034B12" w:rsidRDefault="005265D7" w:rsidP="003A1793">
      <w:pPr>
        <w:pStyle w:val="Ttulo2"/>
      </w:pPr>
      <w:bookmarkStart w:id="10" w:name="_Toc121000173"/>
      <w:r w:rsidRPr="00034B12">
        <w:t>id</w:t>
      </w:r>
      <w:bookmarkEnd w:id="10"/>
      <w:r w:rsidRPr="00034B12">
        <w:t xml:space="preserve">           </w:t>
      </w:r>
    </w:p>
    <w:p w14:paraId="0F3AC486" w14:textId="0AF8AEE3" w:rsidR="005265D7" w:rsidRPr="00CE6BAD" w:rsidRDefault="00CE6BAD" w:rsidP="00034B12">
      <w:r>
        <w:t xml:space="preserve">- Identificação de um Armazém de </w:t>
      </w:r>
      <w:r>
        <w:t>Ração Animal</w:t>
      </w:r>
    </w:p>
    <w:p w14:paraId="12F052D5" w14:textId="77777777" w:rsidR="00034B12" w:rsidRPr="00034B12" w:rsidRDefault="005265D7" w:rsidP="003A1793">
      <w:pPr>
        <w:pStyle w:val="Ttulo2"/>
      </w:pPr>
      <w:bookmarkStart w:id="11" w:name="_Toc121000174"/>
      <w:r w:rsidRPr="00034B12">
        <w:t>Instalação_Agricola_id</w:t>
      </w:r>
      <w:bookmarkEnd w:id="11"/>
    </w:p>
    <w:p w14:paraId="5C91F423" w14:textId="4951A122" w:rsidR="005265D7" w:rsidRPr="00034B12" w:rsidRDefault="00CE6BAD" w:rsidP="00034B12">
      <w:r>
        <w:t>- Identificação da Instalação Agrícola onde se encontra o</w:t>
      </w:r>
      <w:r w:rsidRPr="00CE6BAD">
        <w:t xml:space="preserve"> </w:t>
      </w:r>
      <w:r>
        <w:t>Armazém de Ração Animal</w:t>
      </w:r>
    </w:p>
    <w:p w14:paraId="664FCA0A" w14:textId="30C4EDF3" w:rsidR="005265D7" w:rsidRPr="00034B12" w:rsidRDefault="005265D7" w:rsidP="00034B12">
      <w:pPr>
        <w:pStyle w:val="Ttulo2"/>
      </w:pPr>
      <w:bookmarkStart w:id="12" w:name="_Toc121000175"/>
      <w:r w:rsidRPr="00034B12">
        <w:t>PRIMARY KEY (id));</w:t>
      </w:r>
      <w:bookmarkEnd w:id="12"/>
    </w:p>
    <w:p w14:paraId="542915C1" w14:textId="63D75BBD" w:rsidR="00034B12" w:rsidRPr="00034B12" w:rsidRDefault="00034B12" w:rsidP="00034B12">
      <w:r w:rsidRPr="00034B12">
        <w:t>-</w:t>
      </w:r>
      <w:r w:rsidR="00CE6BAD" w:rsidRPr="00CE6BAD">
        <w:t xml:space="preserve"> </w:t>
      </w:r>
      <w:r w:rsidR="00CE6BAD" w:rsidRPr="00CE6BAD">
        <w:t xml:space="preserve">Chave Primária do </w:t>
      </w:r>
      <w:r w:rsidR="00CE6BAD">
        <w:t>Armazém de Ração Animal</w:t>
      </w:r>
      <w:r w:rsidR="00CE6BAD">
        <w:t xml:space="preserve"> </w:t>
      </w:r>
      <w:r w:rsidR="00CE6BAD">
        <w:t>é o ID</w:t>
      </w:r>
    </w:p>
    <w:p w14:paraId="69E2483A" w14:textId="160717B4" w:rsidR="005265D7" w:rsidRDefault="005265D7" w:rsidP="005265D7">
      <w:pPr>
        <w:pStyle w:val="Contedo"/>
      </w:pPr>
    </w:p>
    <w:p w14:paraId="29251009" w14:textId="77777777" w:rsidR="00034B12" w:rsidRPr="00034B12" w:rsidRDefault="00034B12" w:rsidP="005265D7">
      <w:pPr>
        <w:pStyle w:val="Contedo"/>
      </w:pPr>
    </w:p>
    <w:p w14:paraId="1E06CDFB" w14:textId="6305CC6B" w:rsidR="005265D7" w:rsidRPr="005265D7" w:rsidRDefault="005265D7" w:rsidP="003A1793">
      <w:pPr>
        <w:pStyle w:val="Ttulo1"/>
        <w:rPr>
          <w:lang w:val="pt-BR"/>
        </w:rPr>
      </w:pPr>
      <w:bookmarkStart w:id="13" w:name="_Toc121000176"/>
      <w:r w:rsidRPr="005265D7">
        <w:rPr>
          <w:lang w:val="pt-BR"/>
        </w:rPr>
        <w:lastRenderedPageBreak/>
        <w:t>Armazem_Ração_Animal_Ração_Animal</w:t>
      </w:r>
      <w:bookmarkEnd w:id="13"/>
      <w:r w:rsidRPr="005265D7">
        <w:rPr>
          <w:lang w:val="pt-BR"/>
        </w:rPr>
        <w:t xml:space="preserve"> </w:t>
      </w:r>
    </w:p>
    <w:p w14:paraId="2CA342DB" w14:textId="77777777" w:rsidR="00034B12" w:rsidRDefault="005265D7" w:rsidP="003A1793">
      <w:pPr>
        <w:pStyle w:val="Ttulo2"/>
      </w:pPr>
      <w:bookmarkStart w:id="14" w:name="_Toc121000177"/>
      <w:r w:rsidRPr="00034B12">
        <w:t>Armazem_Ração_Animal_id</w:t>
      </w:r>
      <w:bookmarkEnd w:id="14"/>
    </w:p>
    <w:p w14:paraId="0078707F" w14:textId="77777777" w:rsidR="00CE6BAD" w:rsidRPr="00CE6BAD" w:rsidRDefault="00CE6BAD" w:rsidP="00CE6BAD">
      <w:bookmarkStart w:id="15" w:name="_Toc121000178"/>
      <w:r>
        <w:t>- Identificação de um Armazém de Ração Animal</w:t>
      </w:r>
    </w:p>
    <w:p w14:paraId="2AF5C02A" w14:textId="77777777" w:rsidR="00034B12" w:rsidRDefault="005265D7" w:rsidP="00034B12">
      <w:pPr>
        <w:pStyle w:val="Ttulo2"/>
      </w:pPr>
      <w:r w:rsidRPr="00034B12">
        <w:t>Ração_Animal_id</w:t>
      </w:r>
      <w:bookmarkEnd w:id="15"/>
      <w:r w:rsidRPr="00034B12">
        <w:t xml:space="preserve">      </w:t>
      </w:r>
    </w:p>
    <w:p w14:paraId="6E98844C" w14:textId="4CB8F166" w:rsidR="00CE6BAD" w:rsidRPr="00CE6BAD" w:rsidRDefault="00CE6BAD" w:rsidP="00CE6BAD">
      <w:bookmarkStart w:id="16" w:name="_Toc121000179"/>
      <w:r>
        <w:t>- Identificação de</w:t>
      </w:r>
      <w:r>
        <w:t xml:space="preserve"> uma</w:t>
      </w:r>
      <w:r>
        <w:t xml:space="preserve"> Ração Animal</w:t>
      </w:r>
    </w:p>
    <w:p w14:paraId="4210D7A0" w14:textId="17002F9B" w:rsidR="005265D7" w:rsidRPr="00034B12" w:rsidRDefault="005265D7" w:rsidP="00034B12">
      <w:pPr>
        <w:pStyle w:val="Ttulo2"/>
      </w:pPr>
      <w:r w:rsidRPr="005265D7">
        <w:rPr>
          <w:lang w:val="pt-BR"/>
        </w:rPr>
        <w:t xml:space="preserve">PRIMARY KEY (Armazem_Ração_Animal_id, </w:t>
      </w:r>
      <w:r w:rsidRPr="003A1793">
        <w:t>Ração_Animal_id));</w:t>
      </w:r>
      <w:bookmarkEnd w:id="16"/>
    </w:p>
    <w:p w14:paraId="6E11A481" w14:textId="008887AE" w:rsidR="00CE6BAD" w:rsidRPr="00CE6BAD" w:rsidRDefault="00034B12" w:rsidP="00CE6BAD">
      <w:r>
        <w:t>-</w:t>
      </w:r>
      <w:r w:rsidR="00CE6BAD">
        <w:t xml:space="preserve"> </w:t>
      </w:r>
      <w:r w:rsidR="00CE6BAD" w:rsidRPr="00CE6BAD">
        <w:t xml:space="preserve">Chave Primária do </w:t>
      </w:r>
      <w:r w:rsidR="00CE6BAD">
        <w:t>Armazém de Ração Animal</w:t>
      </w:r>
      <w:r w:rsidR="00CE6BAD">
        <w:t>, Ração Animal</w:t>
      </w:r>
      <w:r w:rsidR="00CE6BAD">
        <w:t xml:space="preserve"> é o </w:t>
      </w:r>
      <w:r w:rsidR="00CE6BAD">
        <w:t xml:space="preserve">composta pelo </w:t>
      </w:r>
      <w:r w:rsidR="00CE6BAD">
        <w:t>ID</w:t>
      </w:r>
      <w:r w:rsidR="00CE6BAD">
        <w:t xml:space="preserve"> da Ração Animal e pelo ID do Armazém de Ração Animal</w:t>
      </w:r>
    </w:p>
    <w:p w14:paraId="13D7A6B1" w14:textId="35E0C986" w:rsidR="005265D7" w:rsidRDefault="005265D7" w:rsidP="00034B12"/>
    <w:p w14:paraId="305F9A7F" w14:textId="77777777" w:rsidR="003A1793" w:rsidRPr="003A1793" w:rsidRDefault="003A1793" w:rsidP="005265D7">
      <w:pPr>
        <w:pStyle w:val="Contedo"/>
      </w:pPr>
    </w:p>
    <w:p w14:paraId="1B2CEDEB" w14:textId="3B80ECA6" w:rsidR="005265D7" w:rsidRPr="00034B12" w:rsidRDefault="005265D7" w:rsidP="003A1793">
      <w:pPr>
        <w:pStyle w:val="Ttulo1"/>
      </w:pPr>
      <w:bookmarkStart w:id="17" w:name="_Toc121000180"/>
      <w:r w:rsidRPr="00034B12">
        <w:t>Cabaz</w:t>
      </w:r>
      <w:bookmarkEnd w:id="17"/>
      <w:r w:rsidRPr="00034B12">
        <w:t xml:space="preserve"> </w:t>
      </w:r>
    </w:p>
    <w:p w14:paraId="28888DFF" w14:textId="77777777" w:rsidR="00034B12" w:rsidRDefault="005265D7" w:rsidP="003A1793">
      <w:pPr>
        <w:pStyle w:val="Ttulo2"/>
      </w:pPr>
      <w:bookmarkStart w:id="18" w:name="_Toc121000181"/>
      <w:r w:rsidRPr="00034B12">
        <w:t>id</w:t>
      </w:r>
      <w:bookmarkEnd w:id="18"/>
      <w:r w:rsidRPr="00034B12">
        <w:t xml:space="preserve">   </w:t>
      </w:r>
    </w:p>
    <w:p w14:paraId="25B00D37" w14:textId="1B33F766" w:rsidR="005265D7" w:rsidRPr="00034B12" w:rsidRDefault="00CE6BAD" w:rsidP="00034B12">
      <w:r>
        <w:t>-</w:t>
      </w:r>
      <w:r w:rsidRPr="00CE6BAD">
        <w:t xml:space="preserve"> </w:t>
      </w:r>
      <w:r>
        <w:t xml:space="preserve">Identificação de um </w:t>
      </w:r>
      <w:r>
        <w:t>Cabaz</w:t>
      </w:r>
      <w:r w:rsidR="005265D7" w:rsidRPr="00034B12">
        <w:t xml:space="preserve">                  </w:t>
      </w:r>
    </w:p>
    <w:p w14:paraId="3BAC17C9" w14:textId="77777777" w:rsidR="00034B12" w:rsidRDefault="005265D7" w:rsidP="003A1793">
      <w:pPr>
        <w:pStyle w:val="Ttulo2"/>
      </w:pPr>
      <w:bookmarkStart w:id="19" w:name="_Toc121000182"/>
      <w:r w:rsidRPr="00034B12">
        <w:t>Preço</w:t>
      </w:r>
      <w:bookmarkEnd w:id="19"/>
    </w:p>
    <w:p w14:paraId="6DF7BD56" w14:textId="6DFDFE62" w:rsidR="005265D7" w:rsidRPr="00034B12" w:rsidRDefault="00034B12" w:rsidP="00034B12">
      <w:r>
        <w:t>-</w:t>
      </w:r>
      <w:r w:rsidR="005265D7" w:rsidRPr="00034B12">
        <w:t xml:space="preserve"> </w:t>
      </w:r>
      <w:r w:rsidR="00CE6BAD">
        <w:t>Preço do Cabaz</w:t>
      </w:r>
      <w:r w:rsidR="005265D7" w:rsidRPr="00034B12">
        <w:t xml:space="preserve">          </w:t>
      </w:r>
    </w:p>
    <w:p w14:paraId="4775CD91" w14:textId="77777777" w:rsidR="00034B12" w:rsidRDefault="005265D7" w:rsidP="003A1793">
      <w:pPr>
        <w:pStyle w:val="Ttulo2"/>
      </w:pPr>
      <w:bookmarkStart w:id="20" w:name="_Toc121000183"/>
      <w:r w:rsidRPr="00034B12">
        <w:t>Data</w:t>
      </w:r>
      <w:proofErr w:type="gramStart"/>
      <w:r w:rsidRPr="00034B12">
        <w:t>_De</w:t>
      </w:r>
      <w:proofErr w:type="gramEnd"/>
      <w:r w:rsidRPr="00034B12">
        <w:t>_Registo</w:t>
      </w:r>
      <w:bookmarkEnd w:id="20"/>
    </w:p>
    <w:p w14:paraId="54277B96" w14:textId="60AF335A" w:rsidR="005265D7" w:rsidRPr="00034B12" w:rsidRDefault="00034B12" w:rsidP="00034B12">
      <w:r>
        <w:t>-</w:t>
      </w:r>
      <w:r w:rsidR="005265D7" w:rsidRPr="00034B12">
        <w:t xml:space="preserve">  </w:t>
      </w:r>
      <w:r w:rsidR="00CE6BAD">
        <w:t>Data de Registo do Cabaz</w:t>
      </w:r>
    </w:p>
    <w:p w14:paraId="72919D83" w14:textId="77777777" w:rsidR="00034B12" w:rsidRDefault="005265D7" w:rsidP="003A1793">
      <w:pPr>
        <w:pStyle w:val="Ttulo2"/>
        <w:rPr>
          <w:lang w:val="pt-BR"/>
        </w:rPr>
      </w:pPr>
      <w:bookmarkStart w:id="21" w:name="_Toc121000184"/>
      <w:r w:rsidRPr="005265D7">
        <w:rPr>
          <w:lang w:val="pt-BR"/>
        </w:rPr>
        <w:t>Rede_De_Distribuição_id</w:t>
      </w:r>
      <w:bookmarkEnd w:id="21"/>
    </w:p>
    <w:p w14:paraId="09BD0056" w14:textId="78739AE4" w:rsidR="005265D7" w:rsidRPr="005265D7" w:rsidRDefault="00034B12" w:rsidP="00034B12">
      <w:pPr>
        <w:rPr>
          <w:lang w:val="pt-BR"/>
        </w:rPr>
      </w:pPr>
      <w:r>
        <w:rPr>
          <w:lang w:val="pt-BR"/>
        </w:rPr>
        <w:t>-</w:t>
      </w:r>
      <w:r w:rsidR="005265D7" w:rsidRPr="005265D7">
        <w:rPr>
          <w:lang w:val="pt-BR"/>
        </w:rPr>
        <w:t xml:space="preserve"> </w:t>
      </w:r>
      <w:r w:rsidR="00CE6BAD">
        <w:rPr>
          <w:lang w:val="pt-BR"/>
        </w:rPr>
        <w:t>Id da Rede De Distribuição associada ao Cabaz</w:t>
      </w:r>
    </w:p>
    <w:p w14:paraId="09396836" w14:textId="77777777" w:rsidR="00034B12" w:rsidRDefault="005265D7" w:rsidP="003A1793">
      <w:pPr>
        <w:pStyle w:val="Ttulo2"/>
      </w:pPr>
      <w:bookmarkStart w:id="22" w:name="_Toc121000185"/>
      <w:r w:rsidRPr="00034B12">
        <w:t>Instalação_Agricola_id</w:t>
      </w:r>
      <w:bookmarkEnd w:id="22"/>
    </w:p>
    <w:p w14:paraId="32C2AABA" w14:textId="6814E4D2" w:rsidR="005265D7" w:rsidRPr="00CE6BAD" w:rsidRDefault="00034B12" w:rsidP="00034B12">
      <w:r w:rsidRPr="00CE6BAD">
        <w:t>-</w:t>
      </w:r>
      <w:r w:rsidR="005265D7" w:rsidRPr="00CE6BAD">
        <w:t xml:space="preserve"> </w:t>
      </w:r>
      <w:r w:rsidR="00CE6BAD">
        <w:rPr>
          <w:lang w:val="pt-BR"/>
        </w:rPr>
        <w:t xml:space="preserve">Id da </w:t>
      </w:r>
      <w:r w:rsidR="00CE6BAD">
        <w:rPr>
          <w:lang w:val="pt-BR"/>
        </w:rPr>
        <w:t>Instalação Agrícola</w:t>
      </w:r>
      <w:r w:rsidR="00CE6BAD">
        <w:rPr>
          <w:lang w:val="pt-BR"/>
        </w:rPr>
        <w:t xml:space="preserve"> associada ao Cabaz</w:t>
      </w:r>
    </w:p>
    <w:p w14:paraId="2F3AA471" w14:textId="77777777" w:rsidR="00034B12" w:rsidRPr="008E2605" w:rsidRDefault="005265D7" w:rsidP="00034B12">
      <w:pPr>
        <w:pStyle w:val="Ttulo2"/>
      </w:pPr>
      <w:bookmarkStart w:id="23" w:name="_Toc121000186"/>
      <w:r w:rsidRPr="008E2605">
        <w:t>Encomenda_id</w:t>
      </w:r>
      <w:bookmarkEnd w:id="23"/>
    </w:p>
    <w:p w14:paraId="7DFC3628" w14:textId="12B650C7" w:rsidR="00034B12" w:rsidRPr="00CE6BAD" w:rsidRDefault="00034B12" w:rsidP="00034B12">
      <w:r w:rsidRPr="00CE6BAD">
        <w:t>-</w:t>
      </w:r>
      <w:r w:rsidR="005265D7" w:rsidRPr="00CE6BAD">
        <w:t xml:space="preserve"> </w:t>
      </w:r>
      <w:r w:rsidR="00CE6BAD">
        <w:rPr>
          <w:lang w:val="pt-BR"/>
        </w:rPr>
        <w:t xml:space="preserve">Id da </w:t>
      </w:r>
      <w:r w:rsidR="00CE6BAD">
        <w:rPr>
          <w:lang w:val="pt-BR"/>
        </w:rPr>
        <w:t>encomenda</w:t>
      </w:r>
      <w:r w:rsidR="00CE6BAD">
        <w:rPr>
          <w:lang w:val="pt-BR"/>
        </w:rPr>
        <w:t xml:space="preserve"> associada ao Cabaz</w:t>
      </w:r>
      <w:r w:rsidR="005265D7" w:rsidRPr="00CE6BAD">
        <w:t xml:space="preserve">         </w:t>
      </w:r>
    </w:p>
    <w:p w14:paraId="689B2C26" w14:textId="1A9921FB" w:rsidR="005265D7" w:rsidRPr="008E2605" w:rsidRDefault="005265D7" w:rsidP="00034B12">
      <w:pPr>
        <w:pStyle w:val="Ttulo2"/>
      </w:pPr>
      <w:bookmarkStart w:id="24" w:name="_Toc121000187"/>
      <w:r w:rsidRPr="008E2605">
        <w:t>PRIMARY KEY (id));</w:t>
      </w:r>
      <w:bookmarkEnd w:id="24"/>
    </w:p>
    <w:p w14:paraId="7FB95380" w14:textId="1CB41F0F" w:rsidR="00034B12" w:rsidRPr="00034B12" w:rsidRDefault="00034B12" w:rsidP="00034B12">
      <w:r w:rsidRPr="00034B12">
        <w:t>-</w:t>
      </w:r>
      <w:r w:rsidR="00CE6BAD" w:rsidRPr="00CE6BAD">
        <w:t xml:space="preserve"> </w:t>
      </w:r>
      <w:r w:rsidR="00CE6BAD" w:rsidRPr="00CE6BAD">
        <w:t xml:space="preserve">Chave Primária </w:t>
      </w:r>
      <w:r w:rsidR="00CE6BAD">
        <w:t>do Cabaz é o seu ID</w:t>
      </w:r>
    </w:p>
    <w:p w14:paraId="6F88E5E9" w14:textId="04A4FEEA" w:rsidR="005265D7" w:rsidRPr="00034B12" w:rsidRDefault="005265D7" w:rsidP="005265D7">
      <w:pPr>
        <w:pStyle w:val="Contedo"/>
      </w:pPr>
    </w:p>
    <w:p w14:paraId="48D405C3" w14:textId="77777777" w:rsidR="00034B12" w:rsidRPr="00034B12" w:rsidRDefault="00034B12" w:rsidP="005265D7">
      <w:pPr>
        <w:pStyle w:val="Contedo"/>
      </w:pPr>
    </w:p>
    <w:p w14:paraId="23F99356" w14:textId="26456E21" w:rsidR="005265D7" w:rsidRPr="00034B12" w:rsidRDefault="005265D7" w:rsidP="003A1793">
      <w:pPr>
        <w:pStyle w:val="Ttulo1"/>
      </w:pPr>
      <w:bookmarkStart w:id="25" w:name="_Toc121000188"/>
      <w:r w:rsidRPr="00034B12">
        <w:t>Cabaz_Produto</w:t>
      </w:r>
      <w:bookmarkEnd w:id="25"/>
      <w:r w:rsidRPr="00034B12">
        <w:t xml:space="preserve"> </w:t>
      </w:r>
    </w:p>
    <w:p w14:paraId="38960270" w14:textId="7E2D17CF" w:rsidR="005265D7" w:rsidRPr="00034B12" w:rsidRDefault="005265D7" w:rsidP="003A1793">
      <w:pPr>
        <w:pStyle w:val="Ttulo2"/>
      </w:pPr>
      <w:bookmarkStart w:id="26" w:name="_Toc121000189"/>
      <w:r w:rsidRPr="00034B12">
        <w:t>Cabaz_id</w:t>
      </w:r>
      <w:bookmarkEnd w:id="26"/>
      <w:r w:rsidRPr="00034B12">
        <w:t xml:space="preserve">   </w:t>
      </w:r>
    </w:p>
    <w:p w14:paraId="22F74F2C" w14:textId="48021505" w:rsidR="00034B12" w:rsidRPr="00034B12" w:rsidRDefault="00034B12" w:rsidP="00034B12">
      <w:r w:rsidRPr="00034B12">
        <w:t>-</w:t>
      </w:r>
      <w:r w:rsidR="00CE6BAD">
        <w:t xml:space="preserve"> Id</w:t>
      </w:r>
      <w:r w:rsidR="00CE6BAD" w:rsidRPr="00CE6BAD">
        <w:t xml:space="preserve"> do</w:t>
      </w:r>
      <w:r w:rsidR="00CE6BAD">
        <w:t xml:space="preserve"> Cabaz</w:t>
      </w:r>
    </w:p>
    <w:p w14:paraId="406A117A" w14:textId="77777777" w:rsidR="00034B12" w:rsidRPr="00034B12" w:rsidRDefault="005265D7" w:rsidP="003A1793">
      <w:pPr>
        <w:pStyle w:val="Ttulo2"/>
      </w:pPr>
      <w:bookmarkStart w:id="27" w:name="_Toc121000190"/>
      <w:r w:rsidRPr="00034B12">
        <w:t>Produto_id</w:t>
      </w:r>
      <w:bookmarkEnd w:id="27"/>
    </w:p>
    <w:p w14:paraId="6DE8655E" w14:textId="78DC107C" w:rsidR="005265D7" w:rsidRPr="00CE6BAD" w:rsidRDefault="00034B12" w:rsidP="00034B12">
      <w:r w:rsidRPr="00CE6BAD">
        <w:t>-</w:t>
      </w:r>
      <w:r w:rsidR="005265D7" w:rsidRPr="00CE6BAD">
        <w:t xml:space="preserve"> </w:t>
      </w:r>
      <w:r w:rsidR="00CE6BAD">
        <w:t>Id</w:t>
      </w:r>
      <w:r w:rsidR="00CE6BAD" w:rsidRPr="00CE6BAD">
        <w:t xml:space="preserve"> do</w:t>
      </w:r>
      <w:r w:rsidR="00CE6BAD">
        <w:t xml:space="preserve"> </w:t>
      </w:r>
      <w:r w:rsidR="00CE6BAD">
        <w:t>Produto</w:t>
      </w:r>
    </w:p>
    <w:p w14:paraId="2DC2ACF8" w14:textId="22574B31" w:rsidR="005265D7" w:rsidRPr="00CE6BAD" w:rsidRDefault="005265D7" w:rsidP="00034B12">
      <w:pPr>
        <w:pStyle w:val="Ttulo2"/>
      </w:pPr>
      <w:bookmarkStart w:id="28" w:name="_Toc121000191"/>
      <w:r w:rsidRPr="00CE6BAD">
        <w:t>PRIMARY KEY (Cabaz_id, Produto_id));</w:t>
      </w:r>
      <w:bookmarkEnd w:id="28"/>
    </w:p>
    <w:p w14:paraId="09EC6D7F" w14:textId="10142CD5" w:rsidR="00034B12" w:rsidRPr="00034B12" w:rsidRDefault="00034B12" w:rsidP="00034B12">
      <w:r>
        <w:t>-</w:t>
      </w:r>
      <w:r w:rsidR="00CE6BAD">
        <w:t xml:space="preserve"> A chave Primária do Cabaz_Produto é composta pelo ID do Cabaz e pelo Id do Produto</w:t>
      </w:r>
    </w:p>
    <w:p w14:paraId="13D048C2" w14:textId="77777777" w:rsidR="005265D7" w:rsidRPr="00034B12" w:rsidRDefault="005265D7" w:rsidP="005265D7">
      <w:pPr>
        <w:pStyle w:val="Contedo"/>
      </w:pPr>
    </w:p>
    <w:p w14:paraId="20727A2A" w14:textId="7653B71D" w:rsidR="005265D7" w:rsidRPr="005265D7" w:rsidRDefault="005265D7" w:rsidP="003A1793">
      <w:pPr>
        <w:pStyle w:val="Ttulo1"/>
        <w:rPr>
          <w:lang w:val="pt-BR"/>
        </w:rPr>
      </w:pPr>
      <w:bookmarkStart w:id="29" w:name="_Toc121000192"/>
      <w:r w:rsidRPr="005265D7">
        <w:rPr>
          <w:lang w:val="pt-BR"/>
        </w:rPr>
        <w:lastRenderedPageBreak/>
        <w:t>Caderno_De_Campo</w:t>
      </w:r>
      <w:bookmarkEnd w:id="29"/>
    </w:p>
    <w:p w14:paraId="64A96E9E" w14:textId="16CA4601" w:rsidR="00F65AB4" w:rsidRDefault="00F65AB4" w:rsidP="003A1793">
      <w:pPr>
        <w:pStyle w:val="Ttulo2"/>
      </w:pPr>
      <w:bookmarkStart w:id="30" w:name="_Toc121000193"/>
      <w:r w:rsidRPr="00034B12">
        <w:t>I</w:t>
      </w:r>
      <w:r w:rsidR="005265D7" w:rsidRPr="00034B12">
        <w:t>d</w:t>
      </w:r>
      <w:bookmarkEnd w:id="30"/>
    </w:p>
    <w:p w14:paraId="62C56F74" w14:textId="5F35B4FC" w:rsidR="005265D7" w:rsidRPr="00034B12" w:rsidRDefault="00F65AB4" w:rsidP="00F65AB4">
      <w:r w:rsidRPr="00034B12">
        <w:t>-</w:t>
      </w:r>
      <w:r>
        <w:t xml:space="preserve"> </w:t>
      </w:r>
      <w:r>
        <w:t>Id Caderno de Campo</w:t>
      </w:r>
      <w:r w:rsidR="005265D7" w:rsidRPr="00034B12">
        <w:t xml:space="preserve">     </w:t>
      </w:r>
    </w:p>
    <w:p w14:paraId="4B5198F2" w14:textId="162B5DFB" w:rsidR="005265D7" w:rsidRPr="00034B12" w:rsidRDefault="005265D7" w:rsidP="003A1793">
      <w:pPr>
        <w:pStyle w:val="Ttulo2"/>
      </w:pPr>
      <w:bookmarkStart w:id="31" w:name="_Toc121000194"/>
      <w:r w:rsidRPr="00034B12">
        <w:t>Gestor_Agricola_id</w:t>
      </w:r>
      <w:bookmarkEnd w:id="31"/>
      <w:r w:rsidRPr="00034B12">
        <w:t xml:space="preserve"> </w:t>
      </w:r>
    </w:p>
    <w:p w14:paraId="18C12606" w14:textId="3E7E8E1C" w:rsidR="00034B12" w:rsidRPr="00F65AB4" w:rsidRDefault="00034B12" w:rsidP="00034B12">
      <w:r w:rsidRPr="00F65AB4">
        <w:t>-</w:t>
      </w:r>
      <w:r w:rsidR="00F65AB4" w:rsidRPr="00F65AB4">
        <w:t xml:space="preserve"> Id Gestor Agrícola responsável p</w:t>
      </w:r>
      <w:r w:rsidR="00F65AB4">
        <w:t>elo Caderno de Campo</w:t>
      </w:r>
    </w:p>
    <w:p w14:paraId="146553A8" w14:textId="6685A817" w:rsidR="005265D7" w:rsidRPr="00F65AB4" w:rsidRDefault="005265D7" w:rsidP="00034B12">
      <w:pPr>
        <w:pStyle w:val="Ttulo2"/>
      </w:pPr>
      <w:bookmarkStart w:id="32" w:name="_Toc121000195"/>
      <w:r w:rsidRPr="00F65AB4">
        <w:t>PRIMARY KEY (id));</w:t>
      </w:r>
      <w:bookmarkEnd w:id="32"/>
    </w:p>
    <w:p w14:paraId="3A8B6173" w14:textId="4A0C745B" w:rsidR="005265D7" w:rsidRPr="00F65AB4" w:rsidRDefault="00F65AB4" w:rsidP="00F65AB4">
      <w:r w:rsidRPr="00034B12">
        <w:t>-</w:t>
      </w:r>
      <w:r>
        <w:t xml:space="preserve"> </w:t>
      </w:r>
      <w:r>
        <w:t>A chave Primária de Caderno de Campo é o Id</w:t>
      </w:r>
    </w:p>
    <w:p w14:paraId="2FAE3D1D" w14:textId="4A6B5395" w:rsidR="003A1793" w:rsidRPr="00F65AB4" w:rsidRDefault="003A1793" w:rsidP="005265D7">
      <w:pPr>
        <w:pStyle w:val="Contedo"/>
      </w:pPr>
    </w:p>
    <w:p w14:paraId="12725100" w14:textId="469A269F" w:rsidR="003A1793" w:rsidRPr="00F65AB4" w:rsidRDefault="003A1793" w:rsidP="005265D7">
      <w:pPr>
        <w:pStyle w:val="Contedo"/>
      </w:pPr>
    </w:p>
    <w:p w14:paraId="22C86F64" w14:textId="7E6609B2" w:rsidR="003A1793" w:rsidRPr="00F65AB4" w:rsidRDefault="003A1793" w:rsidP="005265D7">
      <w:pPr>
        <w:pStyle w:val="Contedo"/>
      </w:pPr>
    </w:p>
    <w:p w14:paraId="2B8EDE9D" w14:textId="22FEE4B5" w:rsidR="003A1793" w:rsidRPr="00F65AB4" w:rsidRDefault="003A1793" w:rsidP="005265D7">
      <w:pPr>
        <w:pStyle w:val="Contedo"/>
      </w:pPr>
    </w:p>
    <w:p w14:paraId="2798CC05" w14:textId="6079755B" w:rsidR="003A1793" w:rsidRPr="00F65AB4" w:rsidRDefault="003A1793" w:rsidP="005265D7">
      <w:pPr>
        <w:pStyle w:val="Contedo"/>
      </w:pPr>
    </w:p>
    <w:p w14:paraId="2E98108E" w14:textId="1ABFF207" w:rsidR="00034B12" w:rsidRPr="00F65AB4" w:rsidRDefault="00034B12" w:rsidP="005265D7">
      <w:pPr>
        <w:pStyle w:val="Contedo"/>
      </w:pPr>
    </w:p>
    <w:p w14:paraId="50B4B33C" w14:textId="3F4CE395" w:rsidR="00034B12" w:rsidRPr="00F65AB4" w:rsidRDefault="00034B12" w:rsidP="005265D7">
      <w:pPr>
        <w:pStyle w:val="Contedo"/>
      </w:pPr>
    </w:p>
    <w:p w14:paraId="03C39C5B" w14:textId="0251FEA4" w:rsidR="00034B12" w:rsidRPr="00F65AB4" w:rsidRDefault="00034B12" w:rsidP="005265D7">
      <w:pPr>
        <w:pStyle w:val="Contedo"/>
      </w:pPr>
    </w:p>
    <w:p w14:paraId="1EA29A2B" w14:textId="5F012D20" w:rsidR="00034B12" w:rsidRPr="00F65AB4" w:rsidRDefault="00034B12" w:rsidP="005265D7">
      <w:pPr>
        <w:pStyle w:val="Contedo"/>
      </w:pPr>
    </w:p>
    <w:p w14:paraId="4B2D1CBC" w14:textId="1CB438A8" w:rsidR="00034B12" w:rsidRPr="00F65AB4" w:rsidRDefault="00034B12" w:rsidP="005265D7">
      <w:pPr>
        <w:pStyle w:val="Contedo"/>
      </w:pPr>
    </w:p>
    <w:p w14:paraId="48EE4F23" w14:textId="795EBDD7" w:rsidR="00034B12" w:rsidRPr="00F65AB4" w:rsidRDefault="00034B12" w:rsidP="005265D7">
      <w:pPr>
        <w:pStyle w:val="Contedo"/>
      </w:pPr>
    </w:p>
    <w:p w14:paraId="42A5CFED" w14:textId="77777777" w:rsidR="00034B12" w:rsidRPr="00F65AB4" w:rsidRDefault="00034B12" w:rsidP="005265D7">
      <w:pPr>
        <w:pStyle w:val="Contedo"/>
      </w:pPr>
    </w:p>
    <w:p w14:paraId="0D388184" w14:textId="77777777" w:rsidR="003A1793" w:rsidRPr="00F65AB4" w:rsidRDefault="003A1793" w:rsidP="005265D7">
      <w:pPr>
        <w:pStyle w:val="Contedo"/>
      </w:pPr>
    </w:p>
    <w:p w14:paraId="0E472269" w14:textId="237F39F8" w:rsidR="005265D7" w:rsidRPr="008E2605" w:rsidRDefault="005265D7" w:rsidP="003A1793">
      <w:pPr>
        <w:pStyle w:val="Ttulo1"/>
      </w:pPr>
      <w:bookmarkStart w:id="33" w:name="_Toc121000196"/>
      <w:r w:rsidRPr="008E2605">
        <w:t>Cliente</w:t>
      </w:r>
      <w:bookmarkEnd w:id="33"/>
    </w:p>
    <w:p w14:paraId="7EF5DFAA" w14:textId="44EA6E71" w:rsidR="00F65AB4" w:rsidRPr="00F65AB4" w:rsidRDefault="00F65AB4" w:rsidP="00034B12">
      <w:pPr>
        <w:pStyle w:val="Ttulo2"/>
      </w:pPr>
      <w:bookmarkStart w:id="34" w:name="_Toc121000197"/>
      <w:r w:rsidRPr="00F65AB4">
        <w:t>I</w:t>
      </w:r>
      <w:r w:rsidR="005265D7" w:rsidRPr="00F65AB4">
        <w:t>d</w:t>
      </w:r>
      <w:bookmarkEnd w:id="34"/>
    </w:p>
    <w:p w14:paraId="7F0D890B" w14:textId="59409F20" w:rsidR="00034B12" w:rsidRPr="00F65AB4" w:rsidRDefault="00F65AB4" w:rsidP="00F65AB4">
      <w:r w:rsidRPr="00034B12">
        <w:t>-</w:t>
      </w:r>
      <w:r>
        <w:t xml:space="preserve"> </w:t>
      </w:r>
      <w:r>
        <w:t>Id do Cliente</w:t>
      </w:r>
      <w:r w:rsidR="005265D7" w:rsidRPr="00F65AB4">
        <w:t xml:space="preserve"> </w:t>
      </w:r>
    </w:p>
    <w:p w14:paraId="50BA4EB6" w14:textId="77777777" w:rsidR="00F65AB4" w:rsidRPr="00F65AB4" w:rsidRDefault="005265D7" w:rsidP="00034B12">
      <w:pPr>
        <w:pStyle w:val="Ttulo2"/>
      </w:pPr>
      <w:bookmarkStart w:id="35" w:name="_Toc121000198"/>
      <w:r w:rsidRPr="00F65AB4">
        <w:t>Nome</w:t>
      </w:r>
      <w:bookmarkEnd w:id="35"/>
    </w:p>
    <w:p w14:paraId="44E0EAB1" w14:textId="47E7CBF9" w:rsidR="005265D7" w:rsidRPr="00F65AB4" w:rsidRDefault="00F65AB4" w:rsidP="00F65AB4">
      <w:r w:rsidRPr="00034B12">
        <w:t>-</w:t>
      </w:r>
      <w:r>
        <w:t xml:space="preserve"> </w:t>
      </w:r>
      <w:r>
        <w:t>Nome do Cliente</w:t>
      </w:r>
      <w:r w:rsidR="005265D7" w:rsidRPr="00F65AB4">
        <w:t xml:space="preserve">           </w:t>
      </w:r>
    </w:p>
    <w:p w14:paraId="6313826F" w14:textId="77777777" w:rsidR="00F65AB4" w:rsidRDefault="005265D7" w:rsidP="00034B12">
      <w:pPr>
        <w:pStyle w:val="Ttulo2"/>
      </w:pPr>
      <w:bookmarkStart w:id="36" w:name="_Toc121000199"/>
      <w:proofErr w:type="gramStart"/>
      <w:r w:rsidRPr="00034B12">
        <w:t>Numero</w:t>
      </w:r>
      <w:proofErr w:type="gramEnd"/>
      <w:r w:rsidRPr="00034B12">
        <w:t>_Fiscal</w:t>
      </w:r>
      <w:bookmarkEnd w:id="36"/>
    </w:p>
    <w:p w14:paraId="124E4B47" w14:textId="2F5FDDBE" w:rsidR="00034B12" w:rsidRPr="00034B12" w:rsidRDefault="00F65AB4" w:rsidP="00F65AB4">
      <w:r>
        <w:t>- Número Fiscal do Cliente</w:t>
      </w:r>
      <w:r w:rsidR="005265D7" w:rsidRPr="00034B12">
        <w:t xml:space="preserve">          </w:t>
      </w:r>
    </w:p>
    <w:p w14:paraId="72B9ADC5" w14:textId="77777777" w:rsidR="00F65AB4" w:rsidRDefault="005265D7" w:rsidP="00034B12">
      <w:pPr>
        <w:pStyle w:val="Ttulo2"/>
      </w:pPr>
      <w:bookmarkStart w:id="37" w:name="_Toc121000200"/>
      <w:r w:rsidRPr="00034B12">
        <w:t>Email</w:t>
      </w:r>
      <w:bookmarkEnd w:id="37"/>
    </w:p>
    <w:p w14:paraId="0924C34E" w14:textId="2ED90C33" w:rsidR="005265D7" w:rsidRPr="00034B12" w:rsidRDefault="00F65AB4" w:rsidP="00F65AB4">
      <w:r w:rsidRPr="00034B12">
        <w:t>-</w:t>
      </w:r>
      <w:r>
        <w:t xml:space="preserve"> </w:t>
      </w:r>
      <w:r>
        <w:t>Email do Cliente</w:t>
      </w:r>
      <w:r w:rsidR="005265D7" w:rsidRPr="00034B12">
        <w:t xml:space="preserve">                     </w:t>
      </w:r>
    </w:p>
    <w:p w14:paraId="4F248FC2" w14:textId="77777777" w:rsidR="00F65AB4" w:rsidRDefault="005265D7" w:rsidP="00034B12">
      <w:pPr>
        <w:pStyle w:val="Ttulo2"/>
      </w:pPr>
      <w:bookmarkStart w:id="38" w:name="_Toc121000201"/>
      <w:r w:rsidRPr="00034B12">
        <w:t>Plafond</w:t>
      </w:r>
      <w:bookmarkEnd w:id="38"/>
    </w:p>
    <w:p w14:paraId="626533C4" w14:textId="16B38E95" w:rsidR="005265D7" w:rsidRPr="00034B12" w:rsidRDefault="00F65AB4" w:rsidP="00F65AB4">
      <w:r w:rsidRPr="00034B12">
        <w:t>-</w:t>
      </w:r>
      <w:r>
        <w:t xml:space="preserve"> </w:t>
      </w:r>
      <w:r>
        <w:t>Plafond do Cliente</w:t>
      </w:r>
    </w:p>
    <w:p w14:paraId="5F7FDB64" w14:textId="0171A82C" w:rsidR="005265D7" w:rsidRDefault="005265D7" w:rsidP="00034B12">
      <w:pPr>
        <w:pStyle w:val="Ttulo2"/>
      </w:pPr>
      <w:bookmarkStart w:id="39" w:name="_Toc121000202"/>
      <w:r w:rsidRPr="00034B12">
        <w:t>Morada_Correspondencia_id</w:t>
      </w:r>
      <w:bookmarkEnd w:id="39"/>
      <w:r w:rsidRPr="00034B12">
        <w:t xml:space="preserve"> </w:t>
      </w:r>
    </w:p>
    <w:p w14:paraId="004D62C0" w14:textId="6459EFE6" w:rsidR="00F65AB4" w:rsidRPr="00F65AB4" w:rsidRDefault="00F65AB4" w:rsidP="00F65AB4">
      <w:r w:rsidRPr="00034B12">
        <w:t>-</w:t>
      </w:r>
      <w:r>
        <w:t xml:space="preserve"> </w:t>
      </w:r>
      <w:r>
        <w:t>Id Morada de Correspondência do Cliente</w:t>
      </w:r>
    </w:p>
    <w:p w14:paraId="0713924F" w14:textId="77777777" w:rsidR="00F65AB4" w:rsidRDefault="005265D7" w:rsidP="00034B12">
      <w:pPr>
        <w:pStyle w:val="Ttulo2"/>
      </w:pPr>
      <w:bookmarkStart w:id="40" w:name="_Toc121000203"/>
      <w:r w:rsidRPr="00034B12">
        <w:t>Morada_Entrega_id</w:t>
      </w:r>
      <w:bookmarkEnd w:id="40"/>
      <w:r w:rsidRPr="00034B12">
        <w:t xml:space="preserve"> </w:t>
      </w:r>
    </w:p>
    <w:p w14:paraId="47106877" w14:textId="2F57610E" w:rsidR="005265D7" w:rsidRPr="00034B12" w:rsidRDefault="00F65AB4" w:rsidP="00F65AB4">
      <w:r w:rsidRPr="00034B12">
        <w:t>-</w:t>
      </w:r>
      <w:r>
        <w:t xml:space="preserve"> </w:t>
      </w:r>
      <w:r>
        <w:t>Id</w:t>
      </w:r>
      <w:r w:rsidR="005265D7" w:rsidRPr="00034B12">
        <w:t xml:space="preserve"> </w:t>
      </w:r>
      <w:r>
        <w:t>Morada de Entrega do Cliente</w:t>
      </w:r>
    </w:p>
    <w:p w14:paraId="0017965E" w14:textId="3D8FA5B1" w:rsidR="005265D7" w:rsidRDefault="005265D7" w:rsidP="00034B12">
      <w:pPr>
        <w:pStyle w:val="Ttulo2"/>
        <w:rPr>
          <w:lang w:val="pt-BR"/>
        </w:rPr>
      </w:pPr>
      <w:bookmarkStart w:id="41" w:name="_Toc121000204"/>
      <w:r w:rsidRPr="003A1793">
        <w:t>PRIMARY KEY (id,</w:t>
      </w:r>
      <w:r w:rsidR="003A1793">
        <w:t xml:space="preserve"> </w:t>
      </w:r>
      <w:r w:rsidRPr="005265D7">
        <w:rPr>
          <w:lang w:val="pt-BR"/>
        </w:rPr>
        <w:t>Morada_Correspondencia_id, Morada_Entrega_id));</w:t>
      </w:r>
      <w:bookmarkEnd w:id="41"/>
    </w:p>
    <w:p w14:paraId="735B1F84" w14:textId="1086FB2E" w:rsidR="00F65AB4" w:rsidRPr="00034B12" w:rsidRDefault="00F65AB4" w:rsidP="00F65AB4">
      <w:r w:rsidRPr="00034B12">
        <w:t>-</w:t>
      </w:r>
      <w:r>
        <w:t xml:space="preserve"> </w:t>
      </w:r>
      <w:r>
        <w:t>A chave primária do Cliente é composta pelo Id e pelo Id das suas Moradas</w:t>
      </w:r>
      <w:r w:rsidRPr="00034B12">
        <w:t xml:space="preserve"> </w:t>
      </w:r>
    </w:p>
    <w:p w14:paraId="4AD43BA3" w14:textId="09D5071D" w:rsidR="00F65AB4" w:rsidRPr="00F65AB4" w:rsidRDefault="00F65AB4" w:rsidP="00F65AB4">
      <w:pPr>
        <w:rPr>
          <w:lang w:val="pt-BR"/>
        </w:rPr>
      </w:pPr>
    </w:p>
    <w:p w14:paraId="266229EC" w14:textId="6E059D9F" w:rsidR="005265D7" w:rsidRDefault="005265D7" w:rsidP="005265D7">
      <w:pPr>
        <w:pStyle w:val="Contedo"/>
      </w:pPr>
    </w:p>
    <w:p w14:paraId="687CDE76" w14:textId="5110325F" w:rsidR="00F65AB4" w:rsidRDefault="00F65AB4" w:rsidP="005265D7">
      <w:pPr>
        <w:pStyle w:val="Contedo"/>
      </w:pPr>
    </w:p>
    <w:p w14:paraId="756938EE" w14:textId="60B9FB2B" w:rsidR="00F65AB4" w:rsidRDefault="00F65AB4" w:rsidP="005265D7">
      <w:pPr>
        <w:pStyle w:val="Contedo"/>
      </w:pPr>
    </w:p>
    <w:p w14:paraId="59E59270" w14:textId="572FA927" w:rsidR="00F65AB4" w:rsidRDefault="00F65AB4" w:rsidP="005265D7">
      <w:pPr>
        <w:pStyle w:val="Contedo"/>
      </w:pPr>
    </w:p>
    <w:p w14:paraId="5A792E88" w14:textId="75FB10CA" w:rsidR="00F65AB4" w:rsidRDefault="00F65AB4" w:rsidP="005265D7">
      <w:pPr>
        <w:pStyle w:val="Contedo"/>
      </w:pPr>
    </w:p>
    <w:p w14:paraId="3BBFF91D" w14:textId="4EC49E62" w:rsidR="00F65AB4" w:rsidRDefault="00F65AB4" w:rsidP="005265D7">
      <w:pPr>
        <w:pStyle w:val="Contedo"/>
      </w:pPr>
    </w:p>
    <w:p w14:paraId="67FCEF10" w14:textId="6D6C345E" w:rsidR="00F65AB4" w:rsidRDefault="00F65AB4" w:rsidP="005265D7">
      <w:pPr>
        <w:pStyle w:val="Contedo"/>
      </w:pPr>
    </w:p>
    <w:p w14:paraId="6B21E824" w14:textId="0ED39FCC" w:rsidR="00F65AB4" w:rsidRDefault="00F65AB4" w:rsidP="005265D7">
      <w:pPr>
        <w:pStyle w:val="Contedo"/>
      </w:pPr>
    </w:p>
    <w:p w14:paraId="67A60C2E" w14:textId="77777777" w:rsidR="00F65AB4" w:rsidRPr="00034B12" w:rsidRDefault="00F65AB4" w:rsidP="005265D7">
      <w:pPr>
        <w:pStyle w:val="Contedo"/>
      </w:pPr>
    </w:p>
    <w:p w14:paraId="23F0380B" w14:textId="6D04FB22" w:rsidR="005265D7" w:rsidRPr="00034B12" w:rsidRDefault="005265D7" w:rsidP="003A1793">
      <w:pPr>
        <w:pStyle w:val="Ttulo1"/>
      </w:pPr>
      <w:r w:rsidRPr="00034B12">
        <w:t xml:space="preserve"> </w:t>
      </w:r>
      <w:bookmarkStart w:id="42" w:name="_Toc121000205"/>
      <w:r w:rsidRPr="00034B12">
        <w:t>Colheita</w:t>
      </w:r>
      <w:bookmarkEnd w:id="42"/>
      <w:r w:rsidRPr="00034B12">
        <w:t xml:space="preserve"> </w:t>
      </w:r>
    </w:p>
    <w:p w14:paraId="51A2C8B1" w14:textId="4A2F9E93" w:rsidR="005265D7" w:rsidRDefault="00F65AB4" w:rsidP="00034B12">
      <w:pPr>
        <w:pStyle w:val="Ttulo2"/>
      </w:pPr>
      <w:bookmarkStart w:id="43" w:name="_Toc121000206"/>
      <w:r w:rsidRPr="00034B12">
        <w:t>I</w:t>
      </w:r>
      <w:r w:rsidR="005265D7" w:rsidRPr="00034B12">
        <w:t>d</w:t>
      </w:r>
      <w:bookmarkEnd w:id="43"/>
    </w:p>
    <w:p w14:paraId="3597EC5F" w14:textId="6CE1A749" w:rsidR="00F65AB4" w:rsidRPr="00F65AB4" w:rsidRDefault="00F65AB4" w:rsidP="00F65AB4">
      <w:r w:rsidRPr="00034B12">
        <w:t>-</w:t>
      </w:r>
      <w:r>
        <w:t xml:space="preserve"> Id</w:t>
      </w:r>
      <w:r w:rsidRPr="00034B12">
        <w:t xml:space="preserve"> </w:t>
      </w:r>
      <w:r>
        <w:t>da Colheita</w:t>
      </w:r>
    </w:p>
    <w:p w14:paraId="2F11789C" w14:textId="77777777" w:rsidR="00F65AB4" w:rsidRDefault="005265D7" w:rsidP="00034B12">
      <w:pPr>
        <w:pStyle w:val="Ttulo2"/>
      </w:pPr>
      <w:bookmarkStart w:id="44" w:name="_Toc121000207"/>
      <w:r w:rsidRPr="00034B12">
        <w:t>Data</w:t>
      </w:r>
      <w:bookmarkEnd w:id="44"/>
    </w:p>
    <w:p w14:paraId="6CFA2133" w14:textId="289367FB" w:rsidR="005265D7" w:rsidRPr="00034B12" w:rsidRDefault="00F65AB4" w:rsidP="00F65AB4">
      <w:r w:rsidRPr="00034B12">
        <w:t>-</w:t>
      </w:r>
      <w:r>
        <w:t xml:space="preserve"> </w:t>
      </w:r>
      <w:r>
        <w:t>Data da Colheita</w:t>
      </w:r>
    </w:p>
    <w:p w14:paraId="16FD81ED" w14:textId="77777777" w:rsidR="00F65AB4" w:rsidRDefault="005265D7" w:rsidP="00034B12">
      <w:pPr>
        <w:pStyle w:val="Ttulo2"/>
      </w:pPr>
      <w:bookmarkStart w:id="45" w:name="_Toc121000208"/>
      <w:r w:rsidRPr="00034B12">
        <w:t>Quantidade</w:t>
      </w:r>
      <w:bookmarkEnd w:id="45"/>
      <w:r w:rsidRPr="00034B12">
        <w:t xml:space="preserve">       </w:t>
      </w:r>
    </w:p>
    <w:p w14:paraId="52D8A374" w14:textId="18E1851D" w:rsidR="005265D7" w:rsidRPr="00034B12" w:rsidRDefault="00F65AB4" w:rsidP="00F65AB4">
      <w:r w:rsidRPr="00034B12">
        <w:t>-</w:t>
      </w:r>
      <w:r>
        <w:t xml:space="preserve"> </w:t>
      </w:r>
      <w:r>
        <w:t>Quantidade da Colheira</w:t>
      </w:r>
      <w:r w:rsidR="005265D7" w:rsidRPr="00034B12">
        <w:t xml:space="preserve">  </w:t>
      </w:r>
    </w:p>
    <w:p w14:paraId="3CB61D56" w14:textId="77777777" w:rsidR="00F65AB4" w:rsidRDefault="005265D7" w:rsidP="00034B12">
      <w:pPr>
        <w:pStyle w:val="Ttulo2"/>
      </w:pPr>
      <w:bookmarkStart w:id="46" w:name="_Toc121000209"/>
      <w:r w:rsidRPr="00034B12">
        <w:t>Armazem_Colheita_id</w:t>
      </w:r>
      <w:bookmarkEnd w:id="46"/>
    </w:p>
    <w:p w14:paraId="5C0371C8" w14:textId="0E836FD1" w:rsidR="005265D7" w:rsidRPr="00034B12" w:rsidRDefault="00F65AB4" w:rsidP="00F65AB4">
      <w:r w:rsidRPr="00034B12">
        <w:t>-</w:t>
      </w:r>
      <w:r>
        <w:t xml:space="preserve"> Id</w:t>
      </w:r>
      <w:r>
        <w:t xml:space="preserve"> Armazém de Colheita</w:t>
      </w:r>
      <w:r w:rsidR="005265D7" w:rsidRPr="00034B12">
        <w:t xml:space="preserve"> </w:t>
      </w:r>
    </w:p>
    <w:p w14:paraId="43FA0233" w14:textId="77777777" w:rsidR="00F65AB4" w:rsidRDefault="005265D7" w:rsidP="00034B12">
      <w:pPr>
        <w:pStyle w:val="Ttulo2"/>
      </w:pPr>
      <w:bookmarkStart w:id="47" w:name="_Toc121000210"/>
      <w:r w:rsidRPr="00034B12">
        <w:t>Produto_id</w:t>
      </w:r>
      <w:bookmarkEnd w:id="47"/>
    </w:p>
    <w:p w14:paraId="0B30DAEE" w14:textId="09284A98" w:rsidR="005265D7" w:rsidRPr="00034B12" w:rsidRDefault="00F65AB4" w:rsidP="00F65AB4">
      <w:r w:rsidRPr="00034B12">
        <w:t>-</w:t>
      </w:r>
      <w:r>
        <w:t xml:space="preserve"> Id </w:t>
      </w:r>
      <w:r>
        <w:t>do Produto da Colheita</w:t>
      </w:r>
      <w:r w:rsidR="005265D7" w:rsidRPr="00034B12">
        <w:t xml:space="preserve">           </w:t>
      </w:r>
    </w:p>
    <w:p w14:paraId="5DF566A8" w14:textId="77777777" w:rsidR="00F65AB4" w:rsidRDefault="005265D7" w:rsidP="00034B12">
      <w:pPr>
        <w:pStyle w:val="Ttulo2"/>
      </w:pPr>
      <w:bookmarkStart w:id="48" w:name="_Toc121000211"/>
      <w:r w:rsidRPr="00034B12">
        <w:t>Parcela_Agricola_id</w:t>
      </w:r>
      <w:bookmarkEnd w:id="48"/>
    </w:p>
    <w:p w14:paraId="6C4B84B2" w14:textId="39E09D13" w:rsidR="005265D7" w:rsidRPr="00034B12" w:rsidRDefault="00F65AB4" w:rsidP="00F65AB4">
      <w:r w:rsidRPr="00034B12">
        <w:t>-</w:t>
      </w:r>
      <w:r>
        <w:t xml:space="preserve"> Id </w:t>
      </w:r>
      <w:r>
        <w:t>da Parcela Agrícola da Colheita</w:t>
      </w:r>
      <w:r w:rsidR="005265D7" w:rsidRPr="00034B12">
        <w:t xml:space="preserve"> </w:t>
      </w:r>
    </w:p>
    <w:p w14:paraId="2D6D6F9C" w14:textId="77777777" w:rsidR="00F65AB4" w:rsidRDefault="005265D7" w:rsidP="00034B12">
      <w:pPr>
        <w:pStyle w:val="Ttulo2"/>
      </w:pPr>
      <w:bookmarkStart w:id="49" w:name="_Toc121000212"/>
      <w:r w:rsidRPr="00034B12">
        <w:t>Caderno</w:t>
      </w:r>
      <w:proofErr w:type="gramStart"/>
      <w:r w:rsidRPr="00034B12">
        <w:t>_De</w:t>
      </w:r>
      <w:proofErr w:type="gramEnd"/>
      <w:r w:rsidRPr="00034B12">
        <w:t>_Campo_id</w:t>
      </w:r>
      <w:bookmarkEnd w:id="49"/>
    </w:p>
    <w:p w14:paraId="282E8F43" w14:textId="7FE9F4DB" w:rsidR="005265D7" w:rsidRPr="00034B12" w:rsidRDefault="00F65AB4" w:rsidP="00F65AB4">
      <w:r w:rsidRPr="00034B12">
        <w:t>-</w:t>
      </w:r>
      <w:r>
        <w:t xml:space="preserve"> Id </w:t>
      </w:r>
      <w:r>
        <w:t>do Caderno de Campo da Colheita</w:t>
      </w:r>
      <w:r w:rsidR="005265D7" w:rsidRPr="00034B12">
        <w:t xml:space="preserve"> </w:t>
      </w:r>
    </w:p>
    <w:p w14:paraId="1D3AB4B7" w14:textId="7540D759" w:rsidR="005265D7" w:rsidRPr="008E2605" w:rsidRDefault="005265D7" w:rsidP="00034B12">
      <w:pPr>
        <w:pStyle w:val="Ttulo2"/>
      </w:pPr>
      <w:bookmarkStart w:id="50" w:name="_Toc121000213"/>
      <w:r w:rsidRPr="008E2605">
        <w:t>PRIMARY KEY (id));</w:t>
      </w:r>
      <w:bookmarkEnd w:id="50"/>
    </w:p>
    <w:p w14:paraId="32B8D659" w14:textId="3AADE6F4" w:rsidR="00F65AB4" w:rsidRPr="00034B12" w:rsidRDefault="00F65AB4" w:rsidP="00F65AB4">
      <w:r w:rsidRPr="00034B12">
        <w:t>-</w:t>
      </w:r>
      <w:r>
        <w:t xml:space="preserve"> </w:t>
      </w:r>
      <w:r>
        <w:t>A chave primária de Colheira é composta pelo Id</w:t>
      </w:r>
      <w:r>
        <w:t xml:space="preserve"> </w:t>
      </w:r>
    </w:p>
    <w:p w14:paraId="53926851" w14:textId="77777777" w:rsidR="00F65AB4" w:rsidRPr="00F65AB4" w:rsidRDefault="00F65AB4" w:rsidP="00F65AB4"/>
    <w:p w14:paraId="26826ACA" w14:textId="432ACACB" w:rsidR="003A1793" w:rsidRDefault="003A1793" w:rsidP="005265D7">
      <w:pPr>
        <w:pStyle w:val="Contedo"/>
      </w:pPr>
    </w:p>
    <w:p w14:paraId="5BB2B7C5" w14:textId="249D5D68" w:rsidR="00F65AB4" w:rsidRDefault="00F65AB4" w:rsidP="005265D7">
      <w:pPr>
        <w:pStyle w:val="Contedo"/>
      </w:pPr>
    </w:p>
    <w:p w14:paraId="441511BC" w14:textId="2E29F59F" w:rsidR="00F65AB4" w:rsidRDefault="00F65AB4" w:rsidP="005265D7">
      <w:pPr>
        <w:pStyle w:val="Contedo"/>
      </w:pPr>
    </w:p>
    <w:p w14:paraId="1AC0A0BE" w14:textId="2320FF19" w:rsidR="00F65AB4" w:rsidRDefault="00F65AB4" w:rsidP="005265D7">
      <w:pPr>
        <w:pStyle w:val="Contedo"/>
      </w:pPr>
    </w:p>
    <w:p w14:paraId="43E72D29" w14:textId="3A4C0F44" w:rsidR="00F65AB4" w:rsidRDefault="00F65AB4" w:rsidP="005265D7">
      <w:pPr>
        <w:pStyle w:val="Contedo"/>
      </w:pPr>
    </w:p>
    <w:p w14:paraId="12F272AE" w14:textId="4655D9EA" w:rsidR="00F65AB4" w:rsidRDefault="00F65AB4" w:rsidP="005265D7">
      <w:pPr>
        <w:pStyle w:val="Contedo"/>
      </w:pPr>
    </w:p>
    <w:p w14:paraId="6695BDAC" w14:textId="41316CF5" w:rsidR="00F65AB4" w:rsidRDefault="00F65AB4" w:rsidP="005265D7">
      <w:pPr>
        <w:pStyle w:val="Contedo"/>
      </w:pPr>
    </w:p>
    <w:p w14:paraId="202DD829" w14:textId="27264A70" w:rsidR="00F65AB4" w:rsidRDefault="00F65AB4" w:rsidP="005265D7">
      <w:pPr>
        <w:pStyle w:val="Contedo"/>
      </w:pPr>
    </w:p>
    <w:p w14:paraId="03027BC4" w14:textId="2898B5F4" w:rsidR="00F65AB4" w:rsidRDefault="00F65AB4" w:rsidP="005265D7">
      <w:pPr>
        <w:pStyle w:val="Contedo"/>
      </w:pPr>
    </w:p>
    <w:p w14:paraId="05890A4A" w14:textId="77777777" w:rsidR="00F65AB4" w:rsidRPr="00F65AB4" w:rsidRDefault="00F65AB4" w:rsidP="005265D7">
      <w:pPr>
        <w:pStyle w:val="Contedo"/>
      </w:pPr>
    </w:p>
    <w:p w14:paraId="70338CDF" w14:textId="7972BB4A" w:rsidR="005265D7" w:rsidRPr="00F65AB4" w:rsidRDefault="005265D7" w:rsidP="003A1793">
      <w:pPr>
        <w:pStyle w:val="Ttulo1"/>
      </w:pPr>
      <w:bookmarkStart w:id="51" w:name="_Toc121000214"/>
      <w:r w:rsidRPr="00F65AB4">
        <w:lastRenderedPageBreak/>
        <w:t>Condutor</w:t>
      </w:r>
      <w:bookmarkEnd w:id="51"/>
    </w:p>
    <w:p w14:paraId="616B5540" w14:textId="6F5FB2DE" w:rsidR="00F65AB4" w:rsidRPr="00F65AB4" w:rsidRDefault="00F65AB4" w:rsidP="00034B12">
      <w:pPr>
        <w:pStyle w:val="Ttulo2"/>
      </w:pPr>
      <w:bookmarkStart w:id="52" w:name="_Toc121000215"/>
      <w:r w:rsidRPr="00F65AB4">
        <w:t>I</w:t>
      </w:r>
      <w:r w:rsidR="005265D7" w:rsidRPr="00F65AB4">
        <w:t>d</w:t>
      </w:r>
      <w:bookmarkEnd w:id="52"/>
    </w:p>
    <w:p w14:paraId="04B0304A" w14:textId="106432C1" w:rsidR="005265D7" w:rsidRPr="00F65AB4" w:rsidRDefault="00F65AB4" w:rsidP="00F65AB4">
      <w:r w:rsidRPr="00034B12">
        <w:t>-</w:t>
      </w:r>
      <w:r>
        <w:t xml:space="preserve"> Id </w:t>
      </w:r>
      <w:r>
        <w:t xml:space="preserve">do Condutor </w:t>
      </w:r>
      <w:r w:rsidR="005265D7" w:rsidRPr="00F65AB4">
        <w:t xml:space="preserve">    </w:t>
      </w:r>
    </w:p>
    <w:p w14:paraId="34E2B384" w14:textId="77777777" w:rsidR="00F65AB4" w:rsidRPr="008E2605" w:rsidRDefault="005265D7" w:rsidP="00034B12">
      <w:pPr>
        <w:pStyle w:val="Ttulo2"/>
      </w:pPr>
      <w:bookmarkStart w:id="53" w:name="_Toc121000216"/>
      <w:r w:rsidRPr="008E2605">
        <w:t>Nome</w:t>
      </w:r>
      <w:bookmarkEnd w:id="53"/>
    </w:p>
    <w:p w14:paraId="7639424C" w14:textId="5858867D" w:rsidR="005265D7" w:rsidRPr="00F65AB4" w:rsidRDefault="00F65AB4" w:rsidP="00F65AB4">
      <w:r w:rsidRPr="00034B12">
        <w:t>-</w:t>
      </w:r>
      <w:r>
        <w:t xml:space="preserve"> </w:t>
      </w:r>
      <w:r>
        <w:t>Nome do Condutor</w:t>
      </w:r>
    </w:p>
    <w:p w14:paraId="0DB15F63" w14:textId="572C5887" w:rsidR="005265D7" w:rsidRPr="008E2605" w:rsidRDefault="005265D7" w:rsidP="00034B12">
      <w:pPr>
        <w:pStyle w:val="Ttulo2"/>
      </w:pPr>
      <w:bookmarkStart w:id="54" w:name="_Toc121000217"/>
      <w:r w:rsidRPr="008E2605">
        <w:t>Email</w:t>
      </w:r>
      <w:bookmarkEnd w:id="54"/>
      <w:r w:rsidRPr="008E2605">
        <w:t xml:space="preserve"> </w:t>
      </w:r>
    </w:p>
    <w:p w14:paraId="5B4D1B31" w14:textId="3CCC6D95" w:rsidR="00F65AB4" w:rsidRPr="008E2605" w:rsidRDefault="00F65AB4" w:rsidP="00F65AB4">
      <w:r w:rsidRPr="008E2605">
        <w:t xml:space="preserve">- </w:t>
      </w:r>
      <w:r w:rsidRPr="008E2605">
        <w:t>Email do Condutor</w:t>
      </w:r>
    </w:p>
    <w:p w14:paraId="68A52384" w14:textId="0994B18B" w:rsidR="005265D7" w:rsidRPr="008E2605" w:rsidRDefault="005265D7" w:rsidP="00034B12">
      <w:pPr>
        <w:pStyle w:val="Ttulo2"/>
      </w:pPr>
      <w:bookmarkStart w:id="55" w:name="_Toc121000218"/>
      <w:r w:rsidRPr="008E2605">
        <w:t>PRIMARY KEY (id));</w:t>
      </w:r>
      <w:bookmarkEnd w:id="55"/>
    </w:p>
    <w:p w14:paraId="286BCEC1" w14:textId="117BB1F0" w:rsidR="00F65AB4" w:rsidRPr="00F65AB4" w:rsidRDefault="00F65AB4" w:rsidP="00F65AB4">
      <w:r w:rsidRPr="00034B12">
        <w:t>-</w:t>
      </w:r>
      <w:r>
        <w:t xml:space="preserve"> </w:t>
      </w:r>
      <w:r>
        <w:t>A chave primária do Condutor é composta pelo Id</w:t>
      </w:r>
    </w:p>
    <w:p w14:paraId="0A026FAE" w14:textId="77777777" w:rsidR="005265D7" w:rsidRPr="00F65AB4" w:rsidRDefault="005265D7" w:rsidP="005265D7">
      <w:pPr>
        <w:pStyle w:val="Contedo"/>
      </w:pPr>
    </w:p>
    <w:p w14:paraId="225074E4" w14:textId="00C3A080" w:rsidR="005265D7" w:rsidRPr="008E2605" w:rsidRDefault="005265D7" w:rsidP="003A1793">
      <w:pPr>
        <w:pStyle w:val="Ttulo1"/>
      </w:pPr>
      <w:bookmarkStart w:id="56" w:name="_Toc121000219"/>
      <w:r w:rsidRPr="008E2605">
        <w:t>Controlador</w:t>
      </w:r>
      <w:bookmarkEnd w:id="56"/>
      <w:r w:rsidRPr="008E2605">
        <w:t xml:space="preserve"> </w:t>
      </w:r>
    </w:p>
    <w:p w14:paraId="5A445FD6" w14:textId="60C074F2" w:rsidR="00AE2734" w:rsidRPr="008E2605" w:rsidRDefault="00AE2734" w:rsidP="00034B12">
      <w:pPr>
        <w:pStyle w:val="Ttulo2"/>
      </w:pPr>
      <w:bookmarkStart w:id="57" w:name="_Toc121000220"/>
      <w:r w:rsidRPr="008E2605">
        <w:t>I</w:t>
      </w:r>
      <w:r w:rsidR="005265D7" w:rsidRPr="008E2605">
        <w:t>d</w:t>
      </w:r>
      <w:bookmarkEnd w:id="57"/>
    </w:p>
    <w:p w14:paraId="03A124ED" w14:textId="4CF6B6E3" w:rsidR="005265D7" w:rsidRPr="00AE2734" w:rsidRDefault="00AE2734" w:rsidP="00AE2734">
      <w:r w:rsidRPr="00034B12">
        <w:t>-</w:t>
      </w:r>
      <w:r>
        <w:t xml:space="preserve"> Id </w:t>
      </w:r>
      <w:r w:rsidRPr="008E2605">
        <w:t>do</w:t>
      </w:r>
      <w:r w:rsidR="005265D7" w:rsidRPr="008E2605">
        <w:t xml:space="preserve"> </w:t>
      </w:r>
      <w:r w:rsidRPr="008E2605">
        <w:t>Controlador</w:t>
      </w:r>
    </w:p>
    <w:p w14:paraId="5BD1007F" w14:textId="77777777" w:rsidR="00AE2734" w:rsidRDefault="005265D7" w:rsidP="00034B12">
      <w:pPr>
        <w:pStyle w:val="Ttulo2"/>
      </w:pPr>
      <w:bookmarkStart w:id="58" w:name="_Toc121000221"/>
      <w:r w:rsidRPr="00034B12">
        <w:t>Sistema</w:t>
      </w:r>
      <w:proofErr w:type="gramStart"/>
      <w:r w:rsidRPr="00034B12">
        <w:t>_De</w:t>
      </w:r>
      <w:proofErr w:type="gramEnd"/>
      <w:r w:rsidRPr="00034B12">
        <w:t>_Rega_id</w:t>
      </w:r>
      <w:bookmarkEnd w:id="58"/>
    </w:p>
    <w:p w14:paraId="58124042" w14:textId="6D8C81EB" w:rsidR="005265D7" w:rsidRPr="00AE2734" w:rsidRDefault="00AE2734" w:rsidP="00AE2734">
      <w:r w:rsidRPr="00AE2734">
        <w:t xml:space="preserve">- Id </w:t>
      </w:r>
      <w:r w:rsidRPr="00AE2734">
        <w:t>do Sistema de R</w:t>
      </w:r>
      <w:r>
        <w:t>ega a que pertence o Controlador</w:t>
      </w:r>
    </w:p>
    <w:p w14:paraId="4F380B9A" w14:textId="0E3D6778" w:rsidR="005265D7" w:rsidRPr="008E2605" w:rsidRDefault="005265D7" w:rsidP="00034B12">
      <w:pPr>
        <w:pStyle w:val="Ttulo2"/>
      </w:pPr>
      <w:bookmarkStart w:id="59" w:name="_Toc121000222"/>
      <w:r w:rsidRPr="008E2605">
        <w:t>PRIMARY KEY (id));</w:t>
      </w:r>
      <w:bookmarkEnd w:id="59"/>
    </w:p>
    <w:p w14:paraId="31E7CD56" w14:textId="6E632B99" w:rsidR="005265D7" w:rsidRDefault="00AE2734" w:rsidP="00AE2734">
      <w:r w:rsidRPr="00034B12">
        <w:t>-</w:t>
      </w:r>
      <w:r>
        <w:t xml:space="preserve"> </w:t>
      </w:r>
      <w:r>
        <w:t>Chave primária do Controlador é composta pelo Id</w:t>
      </w:r>
    </w:p>
    <w:p w14:paraId="5C7D6C16" w14:textId="2FD2EDC5" w:rsidR="00AE2734" w:rsidRDefault="00AE2734" w:rsidP="00AE2734"/>
    <w:p w14:paraId="49F86719" w14:textId="5997FD53" w:rsidR="00AE2734" w:rsidRDefault="00AE2734" w:rsidP="00AE2734"/>
    <w:p w14:paraId="36DE51CA" w14:textId="09F476CC" w:rsidR="00AE2734" w:rsidRDefault="00AE2734" w:rsidP="00AE2734"/>
    <w:p w14:paraId="027E1D5F" w14:textId="3B396DE6" w:rsidR="00AE2734" w:rsidRDefault="00AE2734" w:rsidP="00AE2734"/>
    <w:p w14:paraId="2539E6BA" w14:textId="395533B4" w:rsidR="00AE2734" w:rsidRDefault="00AE2734" w:rsidP="00AE2734"/>
    <w:p w14:paraId="14AD5AD5" w14:textId="475DC93E" w:rsidR="00AE2734" w:rsidRDefault="00AE2734" w:rsidP="00AE2734"/>
    <w:p w14:paraId="73FE30A1" w14:textId="799C79E9" w:rsidR="00AE2734" w:rsidRDefault="00AE2734" w:rsidP="00AE2734"/>
    <w:p w14:paraId="02FDCF5E" w14:textId="5E08F607" w:rsidR="00AE2734" w:rsidRDefault="00AE2734" w:rsidP="00AE2734"/>
    <w:p w14:paraId="18D3632F" w14:textId="0090B721" w:rsidR="00AE2734" w:rsidRDefault="00AE2734" w:rsidP="00AE2734"/>
    <w:p w14:paraId="4ACE112E" w14:textId="77777777" w:rsidR="00AE2734" w:rsidRPr="00034B12" w:rsidRDefault="00AE2734" w:rsidP="00AE2734"/>
    <w:p w14:paraId="3421F4CD" w14:textId="7820956C" w:rsidR="005265D7" w:rsidRPr="00034B12" w:rsidRDefault="005265D7" w:rsidP="003A1793">
      <w:pPr>
        <w:pStyle w:val="Ttulo1"/>
      </w:pPr>
      <w:r w:rsidRPr="00034B12">
        <w:t xml:space="preserve"> </w:t>
      </w:r>
      <w:bookmarkStart w:id="60" w:name="_Toc121000223"/>
      <w:r w:rsidRPr="00034B12">
        <w:t>Cultura</w:t>
      </w:r>
      <w:bookmarkEnd w:id="60"/>
      <w:r w:rsidRPr="00034B12">
        <w:t xml:space="preserve"> </w:t>
      </w:r>
    </w:p>
    <w:p w14:paraId="78C64352" w14:textId="77777777" w:rsidR="00AE2734" w:rsidRDefault="005265D7" w:rsidP="00034B12">
      <w:pPr>
        <w:pStyle w:val="Ttulo2"/>
      </w:pPr>
      <w:bookmarkStart w:id="61" w:name="_Toc121000224"/>
      <w:r w:rsidRPr="00034B12">
        <w:t>id</w:t>
      </w:r>
      <w:bookmarkEnd w:id="61"/>
      <w:r w:rsidRPr="00034B12">
        <w:t xml:space="preserve">   </w:t>
      </w:r>
    </w:p>
    <w:p w14:paraId="15B93EDB" w14:textId="4DABB722" w:rsidR="005265D7" w:rsidRPr="00034B12" w:rsidRDefault="00AE2734" w:rsidP="00AE2734">
      <w:r w:rsidRPr="00034B12">
        <w:t>-</w:t>
      </w:r>
      <w:r>
        <w:t xml:space="preserve"> Id </w:t>
      </w:r>
      <w:r w:rsidR="00C86B81">
        <w:t>de uma Cultura</w:t>
      </w:r>
    </w:p>
    <w:p w14:paraId="7EAD1DFD" w14:textId="4B7A41B0" w:rsidR="005265D7" w:rsidRDefault="005265D7" w:rsidP="00034B12">
      <w:pPr>
        <w:pStyle w:val="Ttulo2"/>
      </w:pPr>
      <w:bookmarkStart w:id="62" w:name="_Toc121000225"/>
      <w:r w:rsidRPr="00034B12">
        <w:t>Nome</w:t>
      </w:r>
      <w:proofErr w:type="gramStart"/>
      <w:r w:rsidRPr="00034B12">
        <w:t>_Comercial</w:t>
      </w:r>
      <w:bookmarkEnd w:id="62"/>
      <w:proofErr w:type="gramEnd"/>
      <w:r w:rsidRPr="00034B12">
        <w:t xml:space="preserve"> </w:t>
      </w:r>
    </w:p>
    <w:p w14:paraId="2C36E996" w14:textId="13740465" w:rsidR="00AE2734" w:rsidRPr="00AE2734" w:rsidRDefault="00AE2734" w:rsidP="00AE2734">
      <w:r w:rsidRPr="00034B12">
        <w:t>-</w:t>
      </w:r>
      <w:r>
        <w:t xml:space="preserve"> </w:t>
      </w:r>
      <w:r w:rsidR="00C86B81">
        <w:t>Nome Comercial dado a uma Cultura</w:t>
      </w:r>
    </w:p>
    <w:p w14:paraId="29040ED5" w14:textId="77777777" w:rsidR="00AE2734" w:rsidRDefault="005265D7" w:rsidP="00034B12">
      <w:pPr>
        <w:pStyle w:val="Ttulo2"/>
      </w:pPr>
      <w:bookmarkStart w:id="63" w:name="_Toc121000226"/>
      <w:r w:rsidRPr="00034B12">
        <w:t>Tipo</w:t>
      </w:r>
      <w:bookmarkEnd w:id="63"/>
    </w:p>
    <w:p w14:paraId="52646939" w14:textId="6507DD2A" w:rsidR="005265D7" w:rsidRPr="00034B12" w:rsidRDefault="00AE2734" w:rsidP="00AE2734">
      <w:r w:rsidRPr="00034B12">
        <w:t>-</w:t>
      </w:r>
      <w:r>
        <w:t xml:space="preserve"> </w:t>
      </w:r>
      <w:r w:rsidR="00C86B81">
        <w:t>Tipo da Cultura (Temporário ou Permanente)</w:t>
      </w:r>
      <w:r>
        <w:t xml:space="preserve"> </w:t>
      </w:r>
      <w:r w:rsidR="005265D7" w:rsidRPr="00034B12">
        <w:t xml:space="preserve">           </w:t>
      </w:r>
    </w:p>
    <w:p w14:paraId="7125825A" w14:textId="7FD529E1" w:rsidR="005265D7" w:rsidRPr="00034B12" w:rsidRDefault="005265D7" w:rsidP="00034B12">
      <w:pPr>
        <w:pStyle w:val="Ttulo2"/>
      </w:pPr>
      <w:bookmarkStart w:id="64" w:name="_Toc121000227"/>
      <w:r w:rsidRPr="00034B12">
        <w:t>PRIMARY KEY (id));</w:t>
      </w:r>
      <w:bookmarkEnd w:id="64"/>
    </w:p>
    <w:p w14:paraId="09C74982" w14:textId="16B5FD19" w:rsidR="00AE2734" w:rsidRPr="00034B12" w:rsidRDefault="00AE2734" w:rsidP="00AE2734">
      <w:r w:rsidRPr="00034B12">
        <w:t>-</w:t>
      </w:r>
      <w:r>
        <w:t xml:space="preserve"> </w:t>
      </w:r>
      <w:r w:rsidR="00C86B81">
        <w:t>A chave primária de uma cultura é dada pelo seu Id</w:t>
      </w:r>
    </w:p>
    <w:p w14:paraId="400EDC34" w14:textId="3986F73A" w:rsidR="003A1793" w:rsidRPr="00034B12" w:rsidRDefault="003A1793" w:rsidP="005265D7">
      <w:pPr>
        <w:pStyle w:val="Contedo"/>
      </w:pPr>
    </w:p>
    <w:p w14:paraId="47069DF2" w14:textId="15227A7B" w:rsidR="005265D7" w:rsidRPr="00C86B81" w:rsidRDefault="005265D7" w:rsidP="003A1793">
      <w:pPr>
        <w:pStyle w:val="Ttulo1"/>
      </w:pPr>
      <w:bookmarkStart w:id="65" w:name="_Toc121000228"/>
      <w:r w:rsidRPr="00C86B81">
        <w:t>Electrovalvulas</w:t>
      </w:r>
      <w:bookmarkEnd w:id="65"/>
      <w:r w:rsidRPr="00C86B81">
        <w:t xml:space="preserve"> </w:t>
      </w:r>
    </w:p>
    <w:p w14:paraId="63E63271" w14:textId="244B9074" w:rsidR="005265D7" w:rsidRPr="00C86B81" w:rsidRDefault="00C86B81" w:rsidP="00034B12">
      <w:pPr>
        <w:pStyle w:val="Ttulo2"/>
      </w:pPr>
      <w:bookmarkStart w:id="66" w:name="_Toc121000229"/>
      <w:r w:rsidRPr="00C86B81">
        <w:t>I</w:t>
      </w:r>
      <w:r w:rsidR="005265D7" w:rsidRPr="00C86B81">
        <w:t>d</w:t>
      </w:r>
      <w:bookmarkEnd w:id="66"/>
    </w:p>
    <w:p w14:paraId="59EAECE7" w14:textId="2716ED9F" w:rsidR="00C86B81" w:rsidRPr="00C86B81" w:rsidRDefault="00C86B81" w:rsidP="00C86B81">
      <w:r w:rsidRPr="00034B12">
        <w:t>-</w:t>
      </w:r>
      <w:r>
        <w:t xml:space="preserve"> Id </w:t>
      </w:r>
      <w:r>
        <w:t xml:space="preserve">das </w:t>
      </w:r>
      <w:r>
        <w:t>Electroválvulas</w:t>
      </w:r>
    </w:p>
    <w:p w14:paraId="2485CC14" w14:textId="77777777" w:rsidR="00C86B81" w:rsidRDefault="005265D7" w:rsidP="00034B12">
      <w:pPr>
        <w:pStyle w:val="Ttulo2"/>
      </w:pPr>
      <w:bookmarkStart w:id="67" w:name="_Toc121000230"/>
      <w:r w:rsidRPr="00C86B81">
        <w:t>Controlador_id</w:t>
      </w:r>
      <w:bookmarkEnd w:id="67"/>
    </w:p>
    <w:p w14:paraId="1129F79D" w14:textId="723E22AC" w:rsidR="005265D7" w:rsidRPr="00C86B81" w:rsidRDefault="00C86B81" w:rsidP="00C86B81">
      <w:r w:rsidRPr="00034B12">
        <w:t>-</w:t>
      </w:r>
      <w:r>
        <w:t xml:space="preserve"> </w:t>
      </w:r>
      <w:r>
        <w:t xml:space="preserve">Controlador a que pertencem as </w:t>
      </w:r>
      <w:r>
        <w:t>Electroválvulas</w:t>
      </w:r>
    </w:p>
    <w:p w14:paraId="120CFE5B" w14:textId="294D86A4" w:rsidR="005265D7" w:rsidRPr="008E2605" w:rsidRDefault="005265D7" w:rsidP="00034B12">
      <w:pPr>
        <w:pStyle w:val="Ttulo2"/>
      </w:pPr>
      <w:bookmarkStart w:id="68" w:name="_Toc121000231"/>
      <w:r w:rsidRPr="008E2605">
        <w:t>PRIMARY KEY (id));</w:t>
      </w:r>
      <w:bookmarkEnd w:id="68"/>
    </w:p>
    <w:p w14:paraId="1E330D2F" w14:textId="4A176D18" w:rsidR="00C86B81" w:rsidRPr="00C86B81" w:rsidRDefault="00C86B81" w:rsidP="00C86B81">
      <w:r w:rsidRPr="00034B12">
        <w:t>-</w:t>
      </w:r>
      <w:r>
        <w:t xml:space="preserve"> </w:t>
      </w:r>
      <w:r>
        <w:t>A chave primária das Electroválvulas é composta pelo seu Id</w:t>
      </w:r>
    </w:p>
    <w:p w14:paraId="207265CF" w14:textId="77777777" w:rsidR="005265D7" w:rsidRPr="00C86B81" w:rsidRDefault="005265D7" w:rsidP="005265D7">
      <w:pPr>
        <w:pStyle w:val="Contedo"/>
      </w:pPr>
    </w:p>
    <w:p w14:paraId="1786A501" w14:textId="160DD7C7" w:rsidR="005265D7" w:rsidRPr="00034B12" w:rsidRDefault="005265D7" w:rsidP="003A1793">
      <w:pPr>
        <w:pStyle w:val="Ttulo1"/>
      </w:pPr>
      <w:bookmarkStart w:id="69" w:name="_Toc121000232"/>
      <w:r w:rsidRPr="00034B12">
        <w:t>Elemento</w:t>
      </w:r>
      <w:proofErr w:type="gramStart"/>
      <w:r w:rsidRPr="00034B12">
        <w:t>_Nutritivo</w:t>
      </w:r>
      <w:proofErr w:type="gramEnd"/>
      <w:r w:rsidRPr="00034B12">
        <w:t>_Organico</w:t>
      </w:r>
      <w:bookmarkEnd w:id="69"/>
      <w:r w:rsidRPr="00034B12">
        <w:t xml:space="preserve"> </w:t>
      </w:r>
    </w:p>
    <w:p w14:paraId="2374D6D4" w14:textId="7FC10423" w:rsidR="005265D7" w:rsidRDefault="005265D7" w:rsidP="00034B12">
      <w:pPr>
        <w:pStyle w:val="Ttulo2"/>
      </w:pPr>
      <w:bookmarkStart w:id="70" w:name="_Toc121000233"/>
      <w:r w:rsidRPr="00034B12">
        <w:t>id</w:t>
      </w:r>
      <w:bookmarkEnd w:id="70"/>
      <w:r w:rsidRPr="00034B12">
        <w:t xml:space="preserve">         </w:t>
      </w:r>
    </w:p>
    <w:p w14:paraId="2AC8AB6D" w14:textId="25A077DF" w:rsidR="00C86B81" w:rsidRPr="00C86B81" w:rsidRDefault="00C86B81" w:rsidP="00C86B81">
      <w:r w:rsidRPr="00034B12">
        <w:t>-</w:t>
      </w:r>
      <w:r>
        <w:t xml:space="preserve"> Id</w:t>
      </w:r>
      <w:r>
        <w:t xml:space="preserve"> de um Elemento Nutritivo Orgânico</w:t>
      </w:r>
    </w:p>
    <w:p w14:paraId="54625716" w14:textId="18235FDC" w:rsidR="005265D7" w:rsidRDefault="005265D7" w:rsidP="00034B12">
      <w:pPr>
        <w:pStyle w:val="Ttulo2"/>
        <w:rPr>
          <w:lang w:val="pt-BR"/>
        </w:rPr>
      </w:pPr>
      <w:bookmarkStart w:id="71" w:name="_Toc121000234"/>
      <w:r w:rsidRPr="005265D7">
        <w:rPr>
          <w:lang w:val="pt-BR"/>
        </w:rPr>
        <w:t>Designação</w:t>
      </w:r>
      <w:bookmarkEnd w:id="71"/>
      <w:r w:rsidRPr="005265D7">
        <w:rPr>
          <w:lang w:val="pt-BR"/>
        </w:rPr>
        <w:t xml:space="preserve"> </w:t>
      </w:r>
    </w:p>
    <w:p w14:paraId="20213717" w14:textId="576A6C82" w:rsidR="00C86B81" w:rsidRPr="00C86B81" w:rsidRDefault="00C86B81" w:rsidP="00C86B81">
      <w:pPr>
        <w:rPr>
          <w:lang w:val="pt-BR"/>
        </w:rPr>
      </w:pPr>
      <w:r w:rsidRPr="00034B12">
        <w:t>-</w:t>
      </w:r>
      <w:r>
        <w:t xml:space="preserve"> </w:t>
      </w:r>
      <w:r>
        <w:t>Designação de um Elemento Nutritivo Orgânico</w:t>
      </w:r>
    </w:p>
    <w:p w14:paraId="5BB3B930" w14:textId="79E804A4" w:rsidR="005265D7" w:rsidRDefault="005265D7" w:rsidP="00034B12">
      <w:pPr>
        <w:pStyle w:val="Ttulo2"/>
        <w:rPr>
          <w:lang w:val="pt-BR"/>
        </w:rPr>
      </w:pPr>
      <w:bookmarkStart w:id="72" w:name="_Toc121000235"/>
      <w:r w:rsidRPr="005265D7">
        <w:rPr>
          <w:lang w:val="pt-BR"/>
        </w:rPr>
        <w:t>Quantidade</w:t>
      </w:r>
      <w:bookmarkEnd w:id="72"/>
      <w:r w:rsidRPr="005265D7">
        <w:rPr>
          <w:lang w:val="pt-BR"/>
        </w:rPr>
        <w:t xml:space="preserve"> </w:t>
      </w:r>
    </w:p>
    <w:p w14:paraId="5506F0B4" w14:textId="098378B0" w:rsidR="00C86B81" w:rsidRPr="00C86B81" w:rsidRDefault="00C86B81" w:rsidP="00C86B81">
      <w:pPr>
        <w:rPr>
          <w:lang w:val="pt-BR"/>
        </w:rPr>
      </w:pPr>
      <w:r w:rsidRPr="00034B12">
        <w:t>-</w:t>
      </w:r>
      <w:r>
        <w:t xml:space="preserve"> </w:t>
      </w:r>
      <w:r>
        <w:t>Quantidade de um Elemento Nutritivo Orgânico</w:t>
      </w:r>
    </w:p>
    <w:p w14:paraId="18D44A3F" w14:textId="13B9BDEC" w:rsidR="005265D7" w:rsidRDefault="005265D7" w:rsidP="00034B12">
      <w:pPr>
        <w:pStyle w:val="Ttulo2"/>
      </w:pPr>
      <w:bookmarkStart w:id="73" w:name="_Toc121000236"/>
      <w:r w:rsidRPr="00034B12">
        <w:t>PRIMARY KEY (id));</w:t>
      </w:r>
      <w:bookmarkEnd w:id="73"/>
    </w:p>
    <w:p w14:paraId="446F78D8" w14:textId="17C62B6D" w:rsidR="005265D7" w:rsidRPr="00034B12" w:rsidRDefault="00C86B81" w:rsidP="00C86B81">
      <w:r w:rsidRPr="00034B12">
        <w:t>-</w:t>
      </w:r>
      <w:r>
        <w:t xml:space="preserve"> </w:t>
      </w:r>
      <w:r>
        <w:t>A chave primária de um Elemento Nutritivo Orgânico é composta pelo seu ID</w:t>
      </w:r>
    </w:p>
    <w:p w14:paraId="23310444" w14:textId="60787D86" w:rsidR="005265D7" w:rsidRPr="00034B12" w:rsidRDefault="005265D7" w:rsidP="003A1793">
      <w:pPr>
        <w:pStyle w:val="Ttulo1"/>
      </w:pPr>
      <w:bookmarkStart w:id="74" w:name="_Toc121000237"/>
      <w:r w:rsidRPr="00034B12">
        <w:lastRenderedPageBreak/>
        <w:t>Encomenda</w:t>
      </w:r>
      <w:bookmarkEnd w:id="74"/>
      <w:r w:rsidRPr="00034B12">
        <w:t xml:space="preserve"> </w:t>
      </w:r>
    </w:p>
    <w:p w14:paraId="15C66DDA" w14:textId="204D797F" w:rsidR="00C86B81" w:rsidRDefault="00C86B81" w:rsidP="00034B12">
      <w:pPr>
        <w:pStyle w:val="Ttulo2"/>
      </w:pPr>
      <w:bookmarkStart w:id="75" w:name="_Toc121000238"/>
      <w:r w:rsidRPr="00034B12">
        <w:t>I</w:t>
      </w:r>
      <w:r w:rsidR="005265D7" w:rsidRPr="00034B12">
        <w:t>d</w:t>
      </w:r>
      <w:bookmarkEnd w:id="75"/>
    </w:p>
    <w:p w14:paraId="2A7D7314" w14:textId="7125B76C" w:rsidR="005265D7" w:rsidRPr="00C86B81" w:rsidRDefault="00C86B81" w:rsidP="00C86B81">
      <w:r w:rsidRPr="00C86B81">
        <w:t>- Id</w:t>
      </w:r>
      <w:r w:rsidR="005265D7" w:rsidRPr="00C86B81">
        <w:t xml:space="preserve"> </w:t>
      </w:r>
      <w:r>
        <w:t>de uma Encomenda</w:t>
      </w:r>
      <w:r w:rsidR="005265D7" w:rsidRPr="00C86B81">
        <w:t xml:space="preserve">                   </w:t>
      </w:r>
    </w:p>
    <w:p w14:paraId="29B49FF5" w14:textId="6FA58BE4" w:rsidR="005265D7" w:rsidRDefault="005265D7" w:rsidP="00034B12">
      <w:pPr>
        <w:pStyle w:val="Ttulo2"/>
        <w:rPr>
          <w:lang w:val="pt-BR"/>
        </w:rPr>
      </w:pPr>
      <w:bookmarkStart w:id="76" w:name="_Toc121000239"/>
      <w:r w:rsidRPr="005265D7">
        <w:rPr>
          <w:lang w:val="pt-BR"/>
        </w:rPr>
        <w:t>Rede_De_Distribuição_id</w:t>
      </w:r>
      <w:bookmarkEnd w:id="76"/>
      <w:r w:rsidRPr="005265D7">
        <w:rPr>
          <w:lang w:val="pt-BR"/>
        </w:rPr>
        <w:t xml:space="preserve">           </w:t>
      </w:r>
    </w:p>
    <w:p w14:paraId="3CF4AF80" w14:textId="4130331D" w:rsidR="00C86B81" w:rsidRPr="00C86B81" w:rsidRDefault="00C86B81" w:rsidP="00C86B81">
      <w:pPr>
        <w:rPr>
          <w:lang w:val="pt-BR"/>
        </w:rPr>
      </w:pPr>
      <w:r w:rsidRPr="00034B12">
        <w:t>-</w:t>
      </w:r>
      <w:r>
        <w:t xml:space="preserve"> Id</w:t>
      </w:r>
      <w:r>
        <w:t xml:space="preserve"> da Rede de Distribuição onde foi feita a Encomenda</w:t>
      </w:r>
    </w:p>
    <w:p w14:paraId="2125AC8F" w14:textId="77777777" w:rsidR="00C86B81" w:rsidRDefault="005265D7" w:rsidP="00034B12">
      <w:pPr>
        <w:pStyle w:val="Ttulo2"/>
        <w:rPr>
          <w:lang w:val="pt-BR"/>
        </w:rPr>
      </w:pPr>
      <w:bookmarkStart w:id="77" w:name="_Toc121000240"/>
      <w:r w:rsidRPr="005265D7">
        <w:rPr>
          <w:lang w:val="pt-BR"/>
        </w:rPr>
        <w:t>Estado_Encomenda</w:t>
      </w:r>
      <w:bookmarkEnd w:id="77"/>
      <w:r w:rsidRPr="005265D7">
        <w:rPr>
          <w:lang w:val="pt-BR"/>
        </w:rPr>
        <w:t xml:space="preserve">           </w:t>
      </w:r>
    </w:p>
    <w:p w14:paraId="11693DBE" w14:textId="5C731FFF" w:rsidR="005265D7" w:rsidRPr="005265D7" w:rsidRDefault="00C86B81" w:rsidP="00C86B81">
      <w:pPr>
        <w:rPr>
          <w:lang w:val="pt-BR"/>
        </w:rPr>
      </w:pPr>
      <w:r w:rsidRPr="00034B12">
        <w:t>-</w:t>
      </w:r>
      <w:r>
        <w:t xml:space="preserve"> </w:t>
      </w:r>
      <w:r w:rsidR="00A93266">
        <w:t>Estado</w:t>
      </w:r>
      <w:r w:rsidR="005265D7" w:rsidRPr="005265D7">
        <w:rPr>
          <w:lang w:val="pt-BR"/>
        </w:rPr>
        <w:t xml:space="preserve"> </w:t>
      </w:r>
      <w:r>
        <w:rPr>
          <w:lang w:val="pt-BR"/>
        </w:rPr>
        <w:t>da Encomenda</w:t>
      </w:r>
      <w:r w:rsidR="00A93266">
        <w:rPr>
          <w:lang w:val="pt-BR"/>
        </w:rPr>
        <w:t xml:space="preserve"> (paga, registada, entregue)</w:t>
      </w:r>
    </w:p>
    <w:p w14:paraId="38F0EE4E" w14:textId="77777777" w:rsidR="00C86B81" w:rsidRDefault="005265D7" w:rsidP="00034B12">
      <w:pPr>
        <w:pStyle w:val="Ttulo2"/>
      </w:pPr>
      <w:bookmarkStart w:id="78" w:name="_Toc121000241"/>
      <w:r w:rsidRPr="00034B12">
        <w:t>Data_Registo</w:t>
      </w:r>
      <w:bookmarkEnd w:id="78"/>
      <w:r w:rsidRPr="00034B12">
        <w:t xml:space="preserve">                   </w:t>
      </w:r>
    </w:p>
    <w:p w14:paraId="0D725D4C" w14:textId="74BE43D5" w:rsidR="005265D7" w:rsidRPr="00034B12" w:rsidRDefault="00C86B81" w:rsidP="00C86B81">
      <w:r w:rsidRPr="00034B12">
        <w:t>-</w:t>
      </w:r>
      <w:r>
        <w:t xml:space="preserve"> </w:t>
      </w:r>
      <w:r w:rsidR="00A93266">
        <w:t>Data de registo da Encomenda</w:t>
      </w:r>
    </w:p>
    <w:p w14:paraId="0C8F694A" w14:textId="77777777" w:rsidR="00C86B81" w:rsidRDefault="005265D7" w:rsidP="00034B12">
      <w:pPr>
        <w:pStyle w:val="Ttulo2"/>
        <w:rPr>
          <w:lang w:val="pt-BR"/>
        </w:rPr>
      </w:pPr>
      <w:bookmarkStart w:id="79" w:name="_Toc121000242"/>
      <w:r w:rsidRPr="005265D7">
        <w:rPr>
          <w:lang w:val="pt-BR"/>
        </w:rPr>
        <w:t>Data_Pagamento</w:t>
      </w:r>
      <w:bookmarkEnd w:id="79"/>
      <w:r w:rsidRPr="005265D7">
        <w:rPr>
          <w:lang w:val="pt-BR"/>
        </w:rPr>
        <w:t xml:space="preserve">          </w:t>
      </w:r>
    </w:p>
    <w:p w14:paraId="7771D3B8" w14:textId="6A2BCC68" w:rsidR="005265D7" w:rsidRPr="005265D7" w:rsidRDefault="00C86B81" w:rsidP="00C86B81">
      <w:pPr>
        <w:rPr>
          <w:lang w:val="pt-BR"/>
        </w:rPr>
      </w:pPr>
      <w:r w:rsidRPr="00034B12">
        <w:t>-</w:t>
      </w:r>
      <w:r>
        <w:t xml:space="preserve"> </w:t>
      </w:r>
      <w:r w:rsidR="00A93266">
        <w:t>Data de Pagamento da Encomenda</w:t>
      </w:r>
      <w:r w:rsidR="005265D7" w:rsidRPr="005265D7">
        <w:rPr>
          <w:lang w:val="pt-BR"/>
        </w:rPr>
        <w:t xml:space="preserve">          </w:t>
      </w:r>
    </w:p>
    <w:p w14:paraId="7337EB9D" w14:textId="77777777" w:rsidR="00C86B81" w:rsidRDefault="005265D7" w:rsidP="00034B12">
      <w:pPr>
        <w:pStyle w:val="Ttulo2"/>
        <w:rPr>
          <w:lang w:val="pt-BR"/>
        </w:rPr>
      </w:pPr>
      <w:bookmarkStart w:id="80" w:name="_Toc121000243"/>
      <w:r w:rsidRPr="005265D7">
        <w:rPr>
          <w:lang w:val="pt-BR"/>
        </w:rPr>
        <w:t>Data_Entrega</w:t>
      </w:r>
      <w:bookmarkEnd w:id="80"/>
    </w:p>
    <w:p w14:paraId="64D43300" w14:textId="1FEF675B" w:rsidR="005265D7" w:rsidRPr="005265D7" w:rsidRDefault="00C86B81" w:rsidP="00C86B81">
      <w:pPr>
        <w:rPr>
          <w:lang w:val="pt-BR"/>
        </w:rPr>
      </w:pPr>
      <w:r w:rsidRPr="00034B12">
        <w:t>-</w:t>
      </w:r>
      <w:r>
        <w:t xml:space="preserve"> </w:t>
      </w:r>
      <w:r w:rsidR="00A93266">
        <w:rPr>
          <w:lang w:val="pt-BR"/>
        </w:rPr>
        <w:t>Data de Entrega da Encomenda</w:t>
      </w:r>
      <w:r w:rsidR="005265D7" w:rsidRPr="005265D7">
        <w:rPr>
          <w:lang w:val="pt-BR"/>
        </w:rPr>
        <w:t xml:space="preserve">                     </w:t>
      </w:r>
    </w:p>
    <w:p w14:paraId="5A34EFA5" w14:textId="77777777" w:rsidR="00C86B81" w:rsidRDefault="005265D7" w:rsidP="00034B12">
      <w:pPr>
        <w:pStyle w:val="Ttulo2"/>
      </w:pPr>
      <w:bookmarkStart w:id="81" w:name="_Toc121000244"/>
      <w:r w:rsidRPr="00034B12">
        <w:t>Cliente_id</w:t>
      </w:r>
      <w:bookmarkEnd w:id="81"/>
    </w:p>
    <w:p w14:paraId="3BB57C43" w14:textId="0CFEB77D" w:rsidR="005265D7" w:rsidRPr="00034B12" w:rsidRDefault="00C86B81" w:rsidP="00C86B81">
      <w:r w:rsidRPr="00034B12">
        <w:t>-</w:t>
      </w:r>
      <w:r>
        <w:t xml:space="preserve"> Id</w:t>
      </w:r>
      <w:r w:rsidR="005265D7" w:rsidRPr="00034B12">
        <w:t xml:space="preserve"> </w:t>
      </w:r>
      <w:r w:rsidR="00A93266">
        <w:t>do Cliente que fez a Encomenda</w:t>
      </w:r>
      <w:r w:rsidR="005265D7" w:rsidRPr="00034B12">
        <w:t xml:space="preserve">                       </w:t>
      </w:r>
    </w:p>
    <w:p w14:paraId="3C6CFA72" w14:textId="446C5AEA" w:rsidR="005265D7" w:rsidRDefault="005265D7" w:rsidP="00034B12">
      <w:pPr>
        <w:pStyle w:val="Ttulo2"/>
      </w:pPr>
      <w:bookmarkStart w:id="82" w:name="_Toc121000245"/>
      <w:r w:rsidRPr="00034B12">
        <w:t>Cliente</w:t>
      </w:r>
      <w:proofErr w:type="gramStart"/>
      <w:r w:rsidRPr="00034B12">
        <w:t>_Morada</w:t>
      </w:r>
      <w:proofErr w:type="gramEnd"/>
      <w:r w:rsidRPr="00034B12">
        <w:t>_Correspondencia_id</w:t>
      </w:r>
      <w:bookmarkEnd w:id="82"/>
      <w:r w:rsidRPr="00034B12">
        <w:t xml:space="preserve"> </w:t>
      </w:r>
    </w:p>
    <w:p w14:paraId="0BE8A218" w14:textId="246FCEBB" w:rsidR="00C86B81" w:rsidRPr="00C86B81" w:rsidRDefault="00C86B81" w:rsidP="00C86B81">
      <w:r w:rsidRPr="00034B12">
        <w:t>-</w:t>
      </w:r>
      <w:r>
        <w:t xml:space="preserve"> Id</w:t>
      </w:r>
      <w:r w:rsidR="00A93266">
        <w:t xml:space="preserve"> da Morada de Correspondência do Cliente que fez a encomenda</w:t>
      </w:r>
    </w:p>
    <w:p w14:paraId="25FAC21C" w14:textId="77777777" w:rsidR="00C86B81" w:rsidRDefault="005265D7" w:rsidP="00034B12">
      <w:pPr>
        <w:pStyle w:val="Ttulo2"/>
      </w:pPr>
      <w:bookmarkStart w:id="83" w:name="_Toc121000246"/>
      <w:r w:rsidRPr="00034B12">
        <w:t>Cliente</w:t>
      </w:r>
      <w:proofErr w:type="gramStart"/>
      <w:r w:rsidRPr="00034B12">
        <w:t>_Morada</w:t>
      </w:r>
      <w:proofErr w:type="gramEnd"/>
      <w:r w:rsidRPr="00034B12">
        <w:t>_Entrega_id</w:t>
      </w:r>
      <w:bookmarkEnd w:id="83"/>
      <w:r w:rsidRPr="00034B12">
        <w:t xml:space="preserve"> </w:t>
      </w:r>
    </w:p>
    <w:p w14:paraId="3BD0B4AA" w14:textId="6A8349B4" w:rsidR="005265D7" w:rsidRPr="00034B12" w:rsidRDefault="00C86B81" w:rsidP="00C86B81">
      <w:r w:rsidRPr="00034B12">
        <w:t>-</w:t>
      </w:r>
      <w:r>
        <w:t xml:space="preserve"> Id</w:t>
      </w:r>
      <w:r w:rsidR="005265D7" w:rsidRPr="00034B12">
        <w:t xml:space="preserve"> </w:t>
      </w:r>
      <w:r w:rsidR="00A93266">
        <w:t>da Morada de Entrega do Cliente que fez a Encomenda</w:t>
      </w:r>
      <w:r w:rsidR="005265D7" w:rsidRPr="00034B12">
        <w:t xml:space="preserve"> </w:t>
      </w:r>
    </w:p>
    <w:p w14:paraId="50AFC203" w14:textId="259F3B3E" w:rsidR="005265D7" w:rsidRDefault="005265D7" w:rsidP="00034B12">
      <w:pPr>
        <w:pStyle w:val="Ttulo2"/>
      </w:pPr>
      <w:bookmarkStart w:id="84" w:name="_Toc121000247"/>
      <w:r w:rsidRPr="00034B12">
        <w:t>PRIMARY KEY (id));</w:t>
      </w:r>
      <w:bookmarkEnd w:id="84"/>
    </w:p>
    <w:p w14:paraId="68B08473" w14:textId="27CAF576" w:rsidR="00C86B81" w:rsidRPr="00C86B81" w:rsidRDefault="00C86B81" w:rsidP="00C86B81">
      <w:r w:rsidRPr="00034B12">
        <w:t>-</w:t>
      </w:r>
      <w:r>
        <w:t xml:space="preserve"> </w:t>
      </w:r>
      <w:r w:rsidR="00A93266">
        <w:t>A chave primária de encomenda é composta pelo seu Id</w:t>
      </w:r>
    </w:p>
    <w:p w14:paraId="3D4CD6E4" w14:textId="47DCCFB4" w:rsidR="005265D7" w:rsidRPr="00034B12" w:rsidRDefault="005265D7" w:rsidP="005265D7">
      <w:pPr>
        <w:pStyle w:val="Contedo"/>
      </w:pPr>
    </w:p>
    <w:p w14:paraId="7D191549" w14:textId="46529D1C" w:rsidR="005265D7" w:rsidRPr="00034B12" w:rsidRDefault="005265D7" w:rsidP="005265D7">
      <w:pPr>
        <w:pStyle w:val="Contedo"/>
      </w:pPr>
    </w:p>
    <w:p w14:paraId="6A62244B" w14:textId="073AAE12" w:rsidR="005265D7" w:rsidRPr="00034B12" w:rsidRDefault="005265D7" w:rsidP="005265D7">
      <w:pPr>
        <w:pStyle w:val="Contedo"/>
      </w:pPr>
    </w:p>
    <w:p w14:paraId="7134A83A" w14:textId="5CB2BF13" w:rsidR="003A1793" w:rsidRDefault="003A1793" w:rsidP="005265D7">
      <w:pPr>
        <w:pStyle w:val="Contedo"/>
      </w:pPr>
    </w:p>
    <w:p w14:paraId="50592C38" w14:textId="31EF1524" w:rsidR="00A93266" w:rsidRDefault="00A93266" w:rsidP="005265D7">
      <w:pPr>
        <w:pStyle w:val="Contedo"/>
      </w:pPr>
    </w:p>
    <w:p w14:paraId="3C0AE384" w14:textId="77777777" w:rsidR="00A93266" w:rsidRPr="00034B12" w:rsidRDefault="00A93266" w:rsidP="005265D7">
      <w:pPr>
        <w:pStyle w:val="Contedo"/>
      </w:pPr>
    </w:p>
    <w:p w14:paraId="01B2C848" w14:textId="203520D4" w:rsidR="005265D7" w:rsidRPr="00034B12" w:rsidRDefault="005265D7" w:rsidP="003A1793">
      <w:pPr>
        <w:pStyle w:val="Ttulo1"/>
      </w:pPr>
      <w:bookmarkStart w:id="85" w:name="_Toc121000248"/>
      <w:r w:rsidRPr="00034B12">
        <w:t>Estabulo_Animal</w:t>
      </w:r>
      <w:bookmarkEnd w:id="85"/>
      <w:r w:rsidRPr="00034B12">
        <w:t xml:space="preserve"> </w:t>
      </w:r>
    </w:p>
    <w:p w14:paraId="2C6B2B41" w14:textId="77777777" w:rsidR="00A93266" w:rsidRDefault="005265D7" w:rsidP="00034B12">
      <w:pPr>
        <w:pStyle w:val="Ttulo2"/>
      </w:pPr>
      <w:bookmarkStart w:id="86" w:name="_Toc121000249"/>
      <w:r w:rsidRPr="00034B12">
        <w:t>id</w:t>
      </w:r>
      <w:bookmarkEnd w:id="86"/>
      <w:r w:rsidRPr="00034B12">
        <w:t xml:space="preserve">                  </w:t>
      </w:r>
    </w:p>
    <w:p w14:paraId="42BA27CE" w14:textId="6560D464" w:rsidR="005265D7" w:rsidRPr="00034B12" w:rsidRDefault="00A93266" w:rsidP="00A93266">
      <w:r w:rsidRPr="00034B12">
        <w:t>-</w:t>
      </w:r>
      <w:r>
        <w:t xml:space="preserve"> Id</w:t>
      </w:r>
      <w:r w:rsidR="005265D7" w:rsidRPr="00034B12">
        <w:t xml:space="preserve"> </w:t>
      </w:r>
      <w:r>
        <w:t>do Estabulo Animal</w:t>
      </w:r>
    </w:p>
    <w:p w14:paraId="7A95E5C6" w14:textId="32533CED" w:rsidR="005265D7" w:rsidRDefault="005265D7" w:rsidP="00034B12">
      <w:pPr>
        <w:pStyle w:val="Ttulo2"/>
      </w:pPr>
      <w:bookmarkStart w:id="87" w:name="_Toc121000250"/>
      <w:r w:rsidRPr="00034B12">
        <w:t>Instalação_Agricola_id</w:t>
      </w:r>
      <w:bookmarkEnd w:id="87"/>
      <w:r w:rsidRPr="00034B12">
        <w:t xml:space="preserve"> </w:t>
      </w:r>
    </w:p>
    <w:p w14:paraId="3E550C44" w14:textId="6EEA1309" w:rsidR="00A93266" w:rsidRPr="00A93266" w:rsidRDefault="00A93266" w:rsidP="00A93266">
      <w:r w:rsidRPr="00A93266">
        <w:t>- Id</w:t>
      </w:r>
      <w:r w:rsidRPr="00A93266">
        <w:t xml:space="preserve"> da Instalação </w:t>
      </w:r>
      <w:r>
        <w:t>Agrícola onde esta o Estabulo Animal</w:t>
      </w:r>
    </w:p>
    <w:p w14:paraId="639CC8E6" w14:textId="0BCCDD9D" w:rsidR="005265D7" w:rsidRPr="008E2605" w:rsidRDefault="005265D7" w:rsidP="00034B12">
      <w:pPr>
        <w:pStyle w:val="Ttulo2"/>
      </w:pPr>
      <w:bookmarkStart w:id="88" w:name="_Toc121000251"/>
      <w:r w:rsidRPr="008E2605">
        <w:t>PRIMARY KEY (id));</w:t>
      </w:r>
      <w:bookmarkEnd w:id="88"/>
    </w:p>
    <w:p w14:paraId="4D5E7CFE" w14:textId="6F41A464" w:rsidR="00A93266" w:rsidRPr="00A93266" w:rsidRDefault="00A93266" w:rsidP="00A93266">
      <w:r w:rsidRPr="00A93266">
        <w:t xml:space="preserve">- </w:t>
      </w:r>
      <w:r w:rsidRPr="00A93266">
        <w:t>A chave primária do E</w:t>
      </w:r>
      <w:r>
        <w:t>stabulo Animal é composta pelo seu ID</w:t>
      </w:r>
    </w:p>
    <w:p w14:paraId="62B3A4EC" w14:textId="77777777" w:rsidR="005265D7" w:rsidRPr="00A93266" w:rsidRDefault="005265D7" w:rsidP="005265D7">
      <w:pPr>
        <w:pStyle w:val="Contedo"/>
      </w:pPr>
    </w:p>
    <w:p w14:paraId="10D41605" w14:textId="1EE4586A" w:rsidR="005265D7" w:rsidRPr="00034B12" w:rsidRDefault="005265D7" w:rsidP="003A1793">
      <w:pPr>
        <w:pStyle w:val="Ttulo1"/>
      </w:pPr>
      <w:bookmarkStart w:id="89" w:name="_Toc121000252"/>
      <w:r w:rsidRPr="00034B12">
        <w:t>Estação_Meteorologica</w:t>
      </w:r>
      <w:bookmarkEnd w:id="89"/>
      <w:r w:rsidRPr="00034B12">
        <w:t xml:space="preserve"> </w:t>
      </w:r>
    </w:p>
    <w:p w14:paraId="48518327" w14:textId="6AF4B825" w:rsidR="00A93266" w:rsidRDefault="00A93266" w:rsidP="00034B12">
      <w:pPr>
        <w:pStyle w:val="Ttulo2"/>
      </w:pPr>
      <w:bookmarkStart w:id="90" w:name="_Toc121000253"/>
      <w:r w:rsidRPr="00034B12">
        <w:t>I</w:t>
      </w:r>
      <w:r w:rsidR="005265D7" w:rsidRPr="00034B12">
        <w:t>d</w:t>
      </w:r>
      <w:bookmarkEnd w:id="90"/>
    </w:p>
    <w:p w14:paraId="335D77F6" w14:textId="5BB648C5" w:rsidR="005265D7" w:rsidRPr="00034B12" w:rsidRDefault="00A93266" w:rsidP="00A93266">
      <w:r w:rsidRPr="00034B12">
        <w:t>-</w:t>
      </w:r>
      <w:r>
        <w:t xml:space="preserve"> Id</w:t>
      </w:r>
      <w:r w:rsidR="005265D7" w:rsidRPr="00034B12">
        <w:t xml:space="preserve"> </w:t>
      </w:r>
      <w:r>
        <w:t>de uma Estação Meteorológica</w:t>
      </w:r>
      <w:r w:rsidR="005265D7" w:rsidRPr="00034B12">
        <w:t xml:space="preserve">                    </w:t>
      </w:r>
    </w:p>
    <w:p w14:paraId="23CFF069" w14:textId="1D755A3A" w:rsidR="005265D7" w:rsidRDefault="005265D7" w:rsidP="00034B12">
      <w:pPr>
        <w:pStyle w:val="Ttulo2"/>
      </w:pPr>
      <w:bookmarkStart w:id="91" w:name="_Toc121000254"/>
      <w:r w:rsidRPr="00034B12">
        <w:t>Instalação_Agricola_id</w:t>
      </w:r>
      <w:bookmarkEnd w:id="91"/>
      <w:r w:rsidRPr="00034B12">
        <w:t xml:space="preserve"> </w:t>
      </w:r>
    </w:p>
    <w:p w14:paraId="3A133232" w14:textId="1AA0FD0D" w:rsidR="00A93266" w:rsidRPr="00A93266" w:rsidRDefault="00A93266" w:rsidP="00A93266">
      <w:r w:rsidRPr="00A93266">
        <w:t>- Id</w:t>
      </w:r>
      <w:r w:rsidRPr="00A93266">
        <w:t xml:space="preserve"> da Instalação Agr</w:t>
      </w:r>
      <w:r>
        <w:t>ícola a que pertence a Estação Meteorológica</w:t>
      </w:r>
    </w:p>
    <w:p w14:paraId="7B46B007" w14:textId="65EBB7C2" w:rsidR="005265D7" w:rsidRPr="008E2605" w:rsidRDefault="005265D7" w:rsidP="00034B12">
      <w:pPr>
        <w:pStyle w:val="Ttulo2"/>
      </w:pPr>
      <w:bookmarkStart w:id="92" w:name="_Toc121000255"/>
      <w:r w:rsidRPr="008E2605">
        <w:t>PRIMARY KEY (id));</w:t>
      </w:r>
      <w:bookmarkEnd w:id="92"/>
    </w:p>
    <w:p w14:paraId="1EF582AB" w14:textId="44698660" w:rsidR="00A93266" w:rsidRPr="00A93266" w:rsidRDefault="00A93266" w:rsidP="00A93266">
      <w:r w:rsidRPr="00A93266">
        <w:t xml:space="preserve">- </w:t>
      </w:r>
      <w:r w:rsidRPr="00A93266">
        <w:t>A chave primária da E</w:t>
      </w:r>
      <w:r>
        <w:t>stação Meteorológica é composta pelo seu ID</w:t>
      </w:r>
    </w:p>
    <w:p w14:paraId="22E74A6D" w14:textId="5F8078E3" w:rsidR="005265D7" w:rsidRDefault="005265D7" w:rsidP="005265D7">
      <w:pPr>
        <w:pStyle w:val="Contedo"/>
      </w:pPr>
    </w:p>
    <w:p w14:paraId="5EAA8C7B" w14:textId="4FDC39BA" w:rsidR="00A93266" w:rsidRDefault="00A93266" w:rsidP="005265D7">
      <w:pPr>
        <w:pStyle w:val="Contedo"/>
      </w:pPr>
    </w:p>
    <w:p w14:paraId="4E9F75C0" w14:textId="1D4E1F86" w:rsidR="00A93266" w:rsidRDefault="00A93266" w:rsidP="005265D7">
      <w:pPr>
        <w:pStyle w:val="Contedo"/>
      </w:pPr>
    </w:p>
    <w:p w14:paraId="591C2395" w14:textId="4196D57C" w:rsidR="00A93266" w:rsidRDefault="00A93266" w:rsidP="005265D7">
      <w:pPr>
        <w:pStyle w:val="Contedo"/>
      </w:pPr>
    </w:p>
    <w:p w14:paraId="5288C4A5" w14:textId="62A4A49E" w:rsidR="00A93266" w:rsidRDefault="00A93266" w:rsidP="005265D7">
      <w:pPr>
        <w:pStyle w:val="Contedo"/>
      </w:pPr>
    </w:p>
    <w:p w14:paraId="614C2AAC" w14:textId="28A0F590" w:rsidR="00A93266" w:rsidRDefault="00A93266" w:rsidP="005265D7">
      <w:pPr>
        <w:pStyle w:val="Contedo"/>
      </w:pPr>
    </w:p>
    <w:p w14:paraId="41F96483" w14:textId="1BB36292" w:rsidR="00A93266" w:rsidRDefault="00A93266" w:rsidP="005265D7">
      <w:pPr>
        <w:pStyle w:val="Contedo"/>
      </w:pPr>
    </w:p>
    <w:p w14:paraId="4BD94824" w14:textId="6C816986" w:rsidR="00A93266" w:rsidRDefault="00A93266" w:rsidP="005265D7">
      <w:pPr>
        <w:pStyle w:val="Contedo"/>
      </w:pPr>
    </w:p>
    <w:p w14:paraId="3BBA1CA9" w14:textId="335327D4" w:rsidR="00A93266" w:rsidRDefault="00A93266" w:rsidP="005265D7">
      <w:pPr>
        <w:pStyle w:val="Contedo"/>
      </w:pPr>
    </w:p>
    <w:p w14:paraId="182BB481" w14:textId="7C46FB16" w:rsidR="00A93266" w:rsidRDefault="00A93266" w:rsidP="005265D7">
      <w:pPr>
        <w:pStyle w:val="Contedo"/>
      </w:pPr>
    </w:p>
    <w:p w14:paraId="4A1B7354" w14:textId="256BA212" w:rsidR="00A93266" w:rsidRDefault="00A93266" w:rsidP="005265D7">
      <w:pPr>
        <w:pStyle w:val="Contedo"/>
      </w:pPr>
    </w:p>
    <w:p w14:paraId="2D354B41" w14:textId="343D9A2B" w:rsidR="00A93266" w:rsidRDefault="00A93266" w:rsidP="005265D7">
      <w:pPr>
        <w:pStyle w:val="Contedo"/>
      </w:pPr>
    </w:p>
    <w:p w14:paraId="3A503F2F" w14:textId="25DFD392" w:rsidR="00A93266" w:rsidRDefault="00A93266" w:rsidP="005265D7">
      <w:pPr>
        <w:pStyle w:val="Contedo"/>
      </w:pPr>
    </w:p>
    <w:p w14:paraId="16C44F99" w14:textId="77777777" w:rsidR="00A93266" w:rsidRPr="00A93266" w:rsidRDefault="00A93266" w:rsidP="005265D7">
      <w:pPr>
        <w:pStyle w:val="Contedo"/>
      </w:pPr>
    </w:p>
    <w:p w14:paraId="61DBEC1C" w14:textId="778291F5" w:rsidR="005265D7" w:rsidRPr="005265D7" w:rsidRDefault="005265D7" w:rsidP="003A1793">
      <w:pPr>
        <w:pStyle w:val="Ttulo1"/>
        <w:rPr>
          <w:lang w:val="pt-BR"/>
        </w:rPr>
      </w:pPr>
      <w:bookmarkStart w:id="93" w:name="_Toc121000256"/>
      <w:r w:rsidRPr="005265D7">
        <w:rPr>
          <w:lang w:val="pt-BR"/>
        </w:rPr>
        <w:t>Factor_De_Produção</w:t>
      </w:r>
      <w:bookmarkEnd w:id="93"/>
      <w:r w:rsidRPr="005265D7">
        <w:rPr>
          <w:lang w:val="pt-BR"/>
        </w:rPr>
        <w:t xml:space="preserve"> </w:t>
      </w:r>
    </w:p>
    <w:p w14:paraId="4CFDD9D8" w14:textId="7B128AD9" w:rsidR="005265D7" w:rsidRDefault="005265D7" w:rsidP="00034B12">
      <w:pPr>
        <w:pStyle w:val="Ttulo2"/>
      </w:pPr>
      <w:bookmarkStart w:id="94" w:name="_Toc121000257"/>
      <w:r w:rsidRPr="00034B12">
        <w:t>id</w:t>
      </w:r>
      <w:bookmarkEnd w:id="94"/>
      <w:r w:rsidRPr="00034B12">
        <w:t xml:space="preserve">               </w:t>
      </w:r>
    </w:p>
    <w:p w14:paraId="1165AC82" w14:textId="77D5C4AC" w:rsidR="00A93266" w:rsidRPr="00A93266" w:rsidRDefault="00A93266" w:rsidP="00A93266">
      <w:r w:rsidRPr="00034B12">
        <w:t>-</w:t>
      </w:r>
      <w:r>
        <w:t xml:space="preserve"> Id</w:t>
      </w:r>
      <w:r>
        <w:t xml:space="preserve"> do Fator de Produção </w:t>
      </w:r>
    </w:p>
    <w:p w14:paraId="419B0DFB" w14:textId="49C189F5" w:rsidR="005265D7" w:rsidRDefault="005265D7" w:rsidP="00034B12">
      <w:pPr>
        <w:pStyle w:val="Ttulo2"/>
      </w:pPr>
      <w:bookmarkStart w:id="95" w:name="_Toc121000258"/>
      <w:r w:rsidRPr="00034B12">
        <w:t>Nome</w:t>
      </w:r>
      <w:proofErr w:type="gramStart"/>
      <w:r w:rsidRPr="00034B12">
        <w:t>_Comercial</w:t>
      </w:r>
      <w:bookmarkEnd w:id="95"/>
      <w:proofErr w:type="gramEnd"/>
      <w:r w:rsidRPr="00034B12">
        <w:t xml:space="preserve">   </w:t>
      </w:r>
    </w:p>
    <w:p w14:paraId="20D66595" w14:textId="30B5357C" w:rsidR="00A93266" w:rsidRPr="00A93266" w:rsidRDefault="00A93266" w:rsidP="00A93266">
      <w:r w:rsidRPr="00034B12">
        <w:t>-</w:t>
      </w:r>
      <w:r>
        <w:t xml:space="preserve"> </w:t>
      </w:r>
      <w:r>
        <w:t>Nome Comercial do Fator de Produção</w:t>
      </w:r>
    </w:p>
    <w:p w14:paraId="74744034" w14:textId="15694882" w:rsidR="005265D7" w:rsidRDefault="005265D7" w:rsidP="00034B12">
      <w:pPr>
        <w:pStyle w:val="Ttulo2"/>
      </w:pPr>
      <w:bookmarkStart w:id="96" w:name="_Toc121000259"/>
      <w:r w:rsidRPr="00034B12">
        <w:t>Tipo</w:t>
      </w:r>
      <w:bookmarkEnd w:id="96"/>
      <w:r w:rsidRPr="00034B12">
        <w:t xml:space="preserve">             </w:t>
      </w:r>
    </w:p>
    <w:p w14:paraId="030F7367" w14:textId="6212E532" w:rsidR="00A93266" w:rsidRPr="00A93266" w:rsidRDefault="00A93266" w:rsidP="00A93266">
      <w:r w:rsidRPr="00034B12">
        <w:t>-</w:t>
      </w:r>
      <w:r>
        <w:t xml:space="preserve"> </w:t>
      </w:r>
      <w:r>
        <w:t>Tipo do Fator de Produção (</w:t>
      </w:r>
      <w:r w:rsidR="00117245" w:rsidRPr="00117245">
        <w:t>fertilizantes</w:t>
      </w:r>
      <w:r w:rsidR="00117245">
        <w:t xml:space="preserve">, </w:t>
      </w:r>
      <w:r w:rsidR="00117245" w:rsidRPr="00117245">
        <w:t>adubos</w:t>
      </w:r>
      <w:r w:rsidR="00117245">
        <w:t>, c</w:t>
      </w:r>
      <w:r w:rsidR="00117245" w:rsidRPr="00117245">
        <w:t>orretivos</w:t>
      </w:r>
      <w:r w:rsidR="00117245">
        <w:t xml:space="preserve">, </w:t>
      </w:r>
      <w:r w:rsidR="00117245" w:rsidRPr="00117245">
        <w:t>produtos fitofármacos</w:t>
      </w:r>
      <w:r>
        <w:t>)</w:t>
      </w:r>
    </w:p>
    <w:p w14:paraId="487879BB" w14:textId="719DB975" w:rsidR="00117245" w:rsidRPr="00117245" w:rsidRDefault="005265D7" w:rsidP="00117245">
      <w:pPr>
        <w:pStyle w:val="Ttulo2"/>
      </w:pPr>
      <w:bookmarkStart w:id="97" w:name="_Toc121000260"/>
      <w:r w:rsidRPr="00034B12">
        <w:t>Formulação</w:t>
      </w:r>
      <w:bookmarkEnd w:id="97"/>
      <w:r w:rsidRPr="00034B12">
        <w:t xml:space="preserve">       </w:t>
      </w:r>
    </w:p>
    <w:p w14:paraId="36BEA1C6" w14:textId="292787CB" w:rsidR="005265D7" w:rsidRPr="00117245" w:rsidRDefault="00A93266" w:rsidP="00117245">
      <w:pPr>
        <w:spacing w:after="200"/>
        <w:rPr>
          <w:rFonts w:eastAsiaTheme="majorEastAsia" w:cstheme="majorBidi"/>
          <w:b w:val="0"/>
          <w:sz w:val="32"/>
          <w:szCs w:val="26"/>
          <w:u w:val="single"/>
        </w:rPr>
      </w:pPr>
      <w:r w:rsidRPr="00034B12">
        <w:t>-</w:t>
      </w:r>
      <w:r>
        <w:t xml:space="preserve"> </w:t>
      </w:r>
      <w:r w:rsidR="00117245">
        <w:t>Formulação do Fator de Produção (líquido, granulado, pó)</w:t>
      </w:r>
    </w:p>
    <w:p w14:paraId="0A66081F" w14:textId="7DF7A985" w:rsidR="005265D7" w:rsidRDefault="005265D7" w:rsidP="00034B12">
      <w:pPr>
        <w:pStyle w:val="Ttulo2"/>
      </w:pPr>
      <w:bookmarkStart w:id="98" w:name="_Toc121000261"/>
      <w:r w:rsidRPr="00034B12">
        <w:t>Ficha_Tecnica_id</w:t>
      </w:r>
      <w:bookmarkEnd w:id="98"/>
      <w:r w:rsidRPr="00034B12">
        <w:t xml:space="preserve"> </w:t>
      </w:r>
    </w:p>
    <w:p w14:paraId="212F5804" w14:textId="16A7F90B" w:rsidR="00A93266" w:rsidRPr="00117245" w:rsidRDefault="00A93266" w:rsidP="00A93266">
      <w:r w:rsidRPr="00117245">
        <w:t>- Id</w:t>
      </w:r>
      <w:r w:rsidR="00117245" w:rsidRPr="00117245">
        <w:t xml:space="preserve"> da Ficha Técnica d</w:t>
      </w:r>
      <w:r w:rsidR="00117245">
        <w:t>o Fator de Produção</w:t>
      </w:r>
    </w:p>
    <w:p w14:paraId="07524743" w14:textId="1665029D" w:rsidR="005265D7" w:rsidRPr="008E2605" w:rsidRDefault="005265D7" w:rsidP="00034B12">
      <w:pPr>
        <w:pStyle w:val="Ttulo2"/>
      </w:pPr>
      <w:bookmarkStart w:id="99" w:name="_Toc121000262"/>
      <w:r w:rsidRPr="008E2605">
        <w:t>PRIMARY KEY (id));</w:t>
      </w:r>
      <w:bookmarkEnd w:id="99"/>
    </w:p>
    <w:p w14:paraId="3C21FB41" w14:textId="0036B668" w:rsidR="00A93266" w:rsidRPr="00117245" w:rsidRDefault="00A93266" w:rsidP="00A93266">
      <w:r w:rsidRPr="00117245">
        <w:t xml:space="preserve">- </w:t>
      </w:r>
      <w:r w:rsidR="00117245" w:rsidRPr="00117245">
        <w:t>A chave primária do F</w:t>
      </w:r>
      <w:r w:rsidR="00117245">
        <w:t>ator de Produção é o seu ID</w:t>
      </w:r>
    </w:p>
    <w:p w14:paraId="2391A50D" w14:textId="77777777" w:rsidR="005265D7" w:rsidRPr="00117245" w:rsidRDefault="005265D7" w:rsidP="005265D7">
      <w:pPr>
        <w:pStyle w:val="Contedo"/>
      </w:pPr>
    </w:p>
    <w:p w14:paraId="7A847914" w14:textId="6EDA70BD" w:rsidR="005265D7" w:rsidRPr="005265D7" w:rsidRDefault="005265D7" w:rsidP="003A1793">
      <w:pPr>
        <w:pStyle w:val="Ttulo1"/>
        <w:rPr>
          <w:lang w:val="pt-BR"/>
        </w:rPr>
      </w:pPr>
      <w:bookmarkStart w:id="100" w:name="_Toc121000263"/>
      <w:r w:rsidRPr="005265D7">
        <w:rPr>
          <w:lang w:val="pt-BR"/>
        </w:rPr>
        <w:t>Factor_De_Produção_Armazem_Factor_De_Produção</w:t>
      </w:r>
      <w:bookmarkEnd w:id="100"/>
      <w:r w:rsidRPr="005265D7">
        <w:rPr>
          <w:lang w:val="pt-BR"/>
        </w:rPr>
        <w:t xml:space="preserve"> </w:t>
      </w:r>
    </w:p>
    <w:p w14:paraId="4725E6C2" w14:textId="4E006D40" w:rsidR="005265D7" w:rsidRDefault="005265D7" w:rsidP="00034B12">
      <w:pPr>
        <w:pStyle w:val="Ttulo2"/>
        <w:rPr>
          <w:lang w:val="pt-BR"/>
        </w:rPr>
      </w:pPr>
      <w:bookmarkStart w:id="101" w:name="_Toc121000264"/>
      <w:r w:rsidRPr="005265D7">
        <w:rPr>
          <w:lang w:val="pt-BR"/>
        </w:rPr>
        <w:t>Factor_De_Produção_id</w:t>
      </w:r>
      <w:bookmarkEnd w:id="101"/>
      <w:r w:rsidRPr="005265D7">
        <w:rPr>
          <w:lang w:val="pt-BR"/>
        </w:rPr>
        <w:t xml:space="preserve">         </w:t>
      </w:r>
    </w:p>
    <w:p w14:paraId="016C164F" w14:textId="1CD6825B" w:rsidR="00117245" w:rsidRPr="00117245" w:rsidRDefault="00117245" w:rsidP="00117245">
      <w:pPr>
        <w:rPr>
          <w:lang w:val="pt-BR"/>
        </w:rPr>
      </w:pPr>
      <w:r w:rsidRPr="00117245">
        <w:t>- Id</w:t>
      </w:r>
      <w:r>
        <w:t xml:space="preserve"> de </w:t>
      </w:r>
      <w:r w:rsidRPr="005265D7">
        <w:rPr>
          <w:lang w:val="pt-BR"/>
        </w:rPr>
        <w:t>Facto</w:t>
      </w:r>
      <w:r>
        <w:rPr>
          <w:lang w:val="pt-BR"/>
        </w:rPr>
        <w:t xml:space="preserve">r de </w:t>
      </w:r>
      <w:r w:rsidRPr="005265D7">
        <w:rPr>
          <w:lang w:val="pt-BR"/>
        </w:rPr>
        <w:t xml:space="preserve">Produção </w:t>
      </w:r>
    </w:p>
    <w:p w14:paraId="141268EF" w14:textId="6D963936" w:rsidR="005265D7" w:rsidRDefault="005265D7" w:rsidP="00034B12">
      <w:pPr>
        <w:pStyle w:val="Ttulo2"/>
        <w:rPr>
          <w:lang w:val="pt-BR"/>
        </w:rPr>
      </w:pPr>
      <w:bookmarkStart w:id="102" w:name="_Toc121000265"/>
      <w:r w:rsidRPr="005265D7">
        <w:rPr>
          <w:lang w:val="pt-BR"/>
        </w:rPr>
        <w:t>Armazem_Factor_De_Produção_id</w:t>
      </w:r>
      <w:bookmarkEnd w:id="102"/>
      <w:r w:rsidRPr="005265D7">
        <w:rPr>
          <w:lang w:val="pt-BR"/>
        </w:rPr>
        <w:t xml:space="preserve"> </w:t>
      </w:r>
    </w:p>
    <w:p w14:paraId="4C65C69E" w14:textId="436E3941" w:rsidR="00117245" w:rsidRPr="00117245" w:rsidRDefault="00117245" w:rsidP="00117245">
      <w:r w:rsidRPr="00117245">
        <w:t>- Id</w:t>
      </w:r>
      <w:r>
        <w:t xml:space="preserve"> Armazém de Fatores de Produção </w:t>
      </w:r>
    </w:p>
    <w:p w14:paraId="24436CD7" w14:textId="1FF62325" w:rsidR="005265D7" w:rsidRPr="00117245" w:rsidRDefault="005265D7" w:rsidP="00034B12">
      <w:pPr>
        <w:pStyle w:val="Ttulo2"/>
        <w:rPr>
          <w:sz w:val="28"/>
          <w:szCs w:val="24"/>
          <w:lang w:val="pt-BR"/>
        </w:rPr>
      </w:pPr>
      <w:bookmarkStart w:id="103" w:name="_Toc121000266"/>
      <w:r w:rsidRPr="00117245">
        <w:rPr>
          <w:sz w:val="28"/>
          <w:szCs w:val="24"/>
          <w:lang w:val="pt-BR"/>
        </w:rPr>
        <w:t>PRIMARY KEY (Factor_De_Produção_id, Armazem_Factor_De_Produção_id));</w:t>
      </w:r>
      <w:bookmarkEnd w:id="103"/>
    </w:p>
    <w:p w14:paraId="2C86A212" w14:textId="0A3A2AE4" w:rsidR="005265D7" w:rsidRDefault="00117245" w:rsidP="00117245">
      <w:pPr>
        <w:rPr>
          <w:lang w:val="pt-BR"/>
        </w:rPr>
      </w:pPr>
      <w:r w:rsidRPr="00117245">
        <w:t xml:space="preserve">- </w:t>
      </w:r>
      <w:r>
        <w:t>A chave primária é composta pelo id do Fator de Produção e pelo Id do Armazém de Fatores de Produção</w:t>
      </w:r>
    </w:p>
    <w:p w14:paraId="7189BAFE" w14:textId="4BD786C0" w:rsidR="003A1793" w:rsidRDefault="003A1793" w:rsidP="005265D7">
      <w:pPr>
        <w:pStyle w:val="Contedo"/>
        <w:rPr>
          <w:lang w:val="pt-BR"/>
        </w:rPr>
      </w:pPr>
    </w:p>
    <w:p w14:paraId="265963EB" w14:textId="4E5B04FD" w:rsidR="003A1793" w:rsidRDefault="003A1793" w:rsidP="005265D7">
      <w:pPr>
        <w:pStyle w:val="Contedo"/>
        <w:rPr>
          <w:lang w:val="pt-BR"/>
        </w:rPr>
      </w:pPr>
    </w:p>
    <w:p w14:paraId="14DB36DA" w14:textId="38D413F9" w:rsidR="003A1793" w:rsidRDefault="003A1793" w:rsidP="005265D7">
      <w:pPr>
        <w:pStyle w:val="Contedo"/>
        <w:rPr>
          <w:lang w:val="pt-BR"/>
        </w:rPr>
      </w:pPr>
    </w:p>
    <w:p w14:paraId="3B0F1BF0" w14:textId="4DAF8FEB" w:rsidR="003A1793" w:rsidRDefault="003A1793" w:rsidP="005265D7">
      <w:pPr>
        <w:pStyle w:val="Contedo"/>
        <w:rPr>
          <w:lang w:val="pt-BR"/>
        </w:rPr>
      </w:pPr>
    </w:p>
    <w:p w14:paraId="6330FA05" w14:textId="68F46EE0" w:rsidR="003A1793" w:rsidRDefault="003A1793" w:rsidP="005265D7">
      <w:pPr>
        <w:pStyle w:val="Contedo"/>
        <w:rPr>
          <w:lang w:val="pt-BR"/>
        </w:rPr>
      </w:pPr>
    </w:p>
    <w:p w14:paraId="044E7825" w14:textId="5163E514" w:rsidR="003A1793" w:rsidRDefault="003A1793" w:rsidP="005265D7">
      <w:pPr>
        <w:pStyle w:val="Contedo"/>
        <w:rPr>
          <w:lang w:val="pt-BR"/>
        </w:rPr>
      </w:pPr>
    </w:p>
    <w:p w14:paraId="00580E9B" w14:textId="77777777" w:rsidR="003A1793" w:rsidRPr="005265D7" w:rsidRDefault="003A1793" w:rsidP="005265D7">
      <w:pPr>
        <w:pStyle w:val="Contedo"/>
        <w:rPr>
          <w:lang w:val="pt-BR"/>
        </w:rPr>
      </w:pPr>
    </w:p>
    <w:p w14:paraId="49B33824" w14:textId="6B10D3C3" w:rsidR="005265D7" w:rsidRPr="00034B12" w:rsidRDefault="005265D7" w:rsidP="003A1793">
      <w:pPr>
        <w:pStyle w:val="Ttulo1"/>
      </w:pPr>
      <w:bookmarkStart w:id="104" w:name="_Toc121000267"/>
      <w:r w:rsidRPr="00034B12">
        <w:t>Fertilização</w:t>
      </w:r>
      <w:bookmarkEnd w:id="104"/>
      <w:r w:rsidRPr="00034B12">
        <w:t xml:space="preserve"> </w:t>
      </w:r>
    </w:p>
    <w:p w14:paraId="7B7D9437" w14:textId="76975969" w:rsidR="005265D7" w:rsidRDefault="005265D7" w:rsidP="00034B12">
      <w:pPr>
        <w:pStyle w:val="Ttulo2"/>
      </w:pPr>
      <w:bookmarkStart w:id="105" w:name="_Toc121000268"/>
      <w:r w:rsidRPr="00034B12">
        <w:t>id</w:t>
      </w:r>
      <w:bookmarkEnd w:id="105"/>
      <w:r w:rsidRPr="00034B12">
        <w:t xml:space="preserve">                    </w:t>
      </w:r>
    </w:p>
    <w:p w14:paraId="274E1971" w14:textId="51CEB9E9" w:rsidR="00117245" w:rsidRPr="00117245" w:rsidRDefault="00117245" w:rsidP="00117245">
      <w:pPr>
        <w:rPr>
          <w:lang w:val="pt-BR"/>
        </w:rPr>
      </w:pPr>
      <w:r w:rsidRPr="00117245">
        <w:t>- Id</w:t>
      </w:r>
      <w:r>
        <w:t xml:space="preserve"> da Fertilazação</w:t>
      </w:r>
    </w:p>
    <w:p w14:paraId="76C4EA4C" w14:textId="77777777" w:rsidR="00117245" w:rsidRDefault="005265D7" w:rsidP="00034B12">
      <w:pPr>
        <w:pStyle w:val="Ttulo2"/>
      </w:pPr>
      <w:bookmarkStart w:id="106" w:name="_Toc121000269"/>
      <w:r w:rsidRPr="00034B12">
        <w:t>Caderno</w:t>
      </w:r>
      <w:proofErr w:type="gramStart"/>
      <w:r w:rsidRPr="00034B12">
        <w:t>_De</w:t>
      </w:r>
      <w:proofErr w:type="gramEnd"/>
      <w:r w:rsidRPr="00034B12">
        <w:t>_Campo_id</w:t>
      </w:r>
      <w:bookmarkEnd w:id="106"/>
      <w:r w:rsidRPr="00034B12">
        <w:t xml:space="preserve"> </w:t>
      </w:r>
    </w:p>
    <w:p w14:paraId="1BAC0BB4" w14:textId="3FC7F073" w:rsidR="005265D7" w:rsidRPr="00034B12" w:rsidRDefault="00117245" w:rsidP="00117245">
      <w:r w:rsidRPr="00117245">
        <w:t>- Id</w:t>
      </w:r>
      <w:r w:rsidR="005265D7" w:rsidRPr="00034B12">
        <w:t xml:space="preserve"> </w:t>
      </w:r>
      <w:r>
        <w:t>Caderno de Campo onde está registada a Fertilização</w:t>
      </w:r>
    </w:p>
    <w:p w14:paraId="3249A679" w14:textId="459C9666" w:rsidR="005265D7" w:rsidRDefault="005265D7" w:rsidP="00034B12">
      <w:pPr>
        <w:pStyle w:val="Ttulo2"/>
      </w:pPr>
      <w:bookmarkStart w:id="107" w:name="_Toc121000270"/>
      <w:r w:rsidRPr="00034B12">
        <w:t>Factor</w:t>
      </w:r>
      <w:proofErr w:type="gramStart"/>
      <w:r w:rsidRPr="00034B12">
        <w:t>_De</w:t>
      </w:r>
      <w:proofErr w:type="gramEnd"/>
      <w:r w:rsidRPr="00034B12">
        <w:t>_Produção_id</w:t>
      </w:r>
      <w:bookmarkEnd w:id="107"/>
      <w:r w:rsidRPr="00034B12">
        <w:t xml:space="preserve"> </w:t>
      </w:r>
    </w:p>
    <w:p w14:paraId="2342B307" w14:textId="2B6A1AEF" w:rsidR="00117245" w:rsidRPr="00117245" w:rsidRDefault="00117245" w:rsidP="00117245">
      <w:r w:rsidRPr="00117245">
        <w:t>- Id</w:t>
      </w:r>
      <w:r>
        <w:t xml:space="preserve"> dos Fatores de Produção aplicados na Fertilização</w:t>
      </w:r>
    </w:p>
    <w:p w14:paraId="4E843EA2" w14:textId="78590B36" w:rsidR="005265D7" w:rsidRDefault="005265D7" w:rsidP="00034B12">
      <w:pPr>
        <w:pStyle w:val="Ttulo2"/>
      </w:pPr>
      <w:bookmarkStart w:id="108" w:name="_Toc121000271"/>
      <w:r w:rsidRPr="00034B12">
        <w:t>Parcela_Agricola_id</w:t>
      </w:r>
      <w:bookmarkEnd w:id="108"/>
      <w:r w:rsidRPr="00034B12">
        <w:t xml:space="preserve">   </w:t>
      </w:r>
    </w:p>
    <w:p w14:paraId="0B101925" w14:textId="66451294" w:rsidR="00117245" w:rsidRPr="00117245" w:rsidRDefault="00117245" w:rsidP="00117245">
      <w:r w:rsidRPr="00117245">
        <w:t>- Id</w:t>
      </w:r>
      <w:r>
        <w:t xml:space="preserve"> da Parcela Agrícola onde foi aplicada a Fertilização</w:t>
      </w:r>
    </w:p>
    <w:p w14:paraId="42639C0D" w14:textId="618A141B" w:rsidR="005265D7" w:rsidRDefault="005265D7" w:rsidP="00034B12">
      <w:pPr>
        <w:pStyle w:val="Ttulo2"/>
        <w:rPr>
          <w:lang w:val="pt-BR"/>
        </w:rPr>
      </w:pPr>
      <w:bookmarkStart w:id="109" w:name="_Toc121000272"/>
      <w:r w:rsidRPr="005265D7">
        <w:rPr>
          <w:lang w:val="pt-BR"/>
        </w:rPr>
        <w:t>Metodo_Aplicação</w:t>
      </w:r>
      <w:bookmarkEnd w:id="109"/>
      <w:r w:rsidRPr="005265D7">
        <w:rPr>
          <w:lang w:val="pt-BR"/>
        </w:rPr>
        <w:t xml:space="preserve">      </w:t>
      </w:r>
    </w:p>
    <w:p w14:paraId="093247C6" w14:textId="32708396" w:rsidR="00117245" w:rsidRPr="00117245" w:rsidRDefault="00117245" w:rsidP="00117245">
      <w:pPr>
        <w:rPr>
          <w:lang w:val="pt-BR"/>
        </w:rPr>
      </w:pPr>
      <w:r w:rsidRPr="00117245">
        <w:t xml:space="preserve">- </w:t>
      </w:r>
      <w:r>
        <w:t>Método de Aplicação da Fertilização (Via Foliar, Fertirega, Aplicação Direta)</w:t>
      </w:r>
    </w:p>
    <w:p w14:paraId="02667857" w14:textId="12631642" w:rsidR="005265D7" w:rsidRDefault="005265D7" w:rsidP="00034B12">
      <w:pPr>
        <w:pStyle w:val="Ttulo2"/>
        <w:rPr>
          <w:lang w:val="pt-BR"/>
        </w:rPr>
      </w:pPr>
      <w:bookmarkStart w:id="110" w:name="_Toc121000273"/>
      <w:r w:rsidRPr="005265D7">
        <w:rPr>
          <w:lang w:val="pt-BR"/>
        </w:rPr>
        <w:t>Data</w:t>
      </w:r>
      <w:bookmarkEnd w:id="110"/>
      <w:r w:rsidRPr="005265D7">
        <w:rPr>
          <w:lang w:val="pt-BR"/>
        </w:rPr>
        <w:t xml:space="preserve">                 </w:t>
      </w:r>
    </w:p>
    <w:p w14:paraId="7E59AD5A" w14:textId="3DFB5905" w:rsidR="00117245" w:rsidRPr="00117245" w:rsidRDefault="00117245" w:rsidP="00117245">
      <w:pPr>
        <w:rPr>
          <w:lang w:val="pt-BR"/>
        </w:rPr>
      </w:pPr>
      <w:r w:rsidRPr="00117245">
        <w:t xml:space="preserve">- </w:t>
      </w:r>
      <w:r>
        <w:t>Data de quando ocorreu a Fertlização</w:t>
      </w:r>
    </w:p>
    <w:p w14:paraId="30235E60" w14:textId="5CCB7C26" w:rsidR="005265D7" w:rsidRDefault="005265D7" w:rsidP="00034B12">
      <w:pPr>
        <w:pStyle w:val="Ttulo2"/>
      </w:pPr>
      <w:bookmarkStart w:id="111" w:name="_Toc121000274"/>
      <w:r w:rsidRPr="00034B12">
        <w:t>Quantidade</w:t>
      </w:r>
      <w:bookmarkEnd w:id="111"/>
      <w:r w:rsidRPr="00034B12">
        <w:t xml:space="preserve">            </w:t>
      </w:r>
    </w:p>
    <w:p w14:paraId="0566976C" w14:textId="72D346AA" w:rsidR="00117245" w:rsidRPr="00117245" w:rsidRDefault="00117245" w:rsidP="00117245">
      <w:r w:rsidRPr="00117245">
        <w:t xml:space="preserve">- </w:t>
      </w:r>
      <w:r>
        <w:t>Quantidade Aplicada</w:t>
      </w:r>
    </w:p>
    <w:p w14:paraId="57E84844" w14:textId="639E30C0" w:rsidR="005265D7" w:rsidRDefault="005265D7" w:rsidP="00034B12">
      <w:pPr>
        <w:pStyle w:val="Ttulo2"/>
      </w:pPr>
      <w:bookmarkStart w:id="112" w:name="_Toc121000275"/>
      <w:r w:rsidRPr="00034B12">
        <w:t>PRIMARY KEY (id));</w:t>
      </w:r>
      <w:bookmarkEnd w:id="112"/>
    </w:p>
    <w:p w14:paraId="46C12937" w14:textId="22881156" w:rsidR="00117245" w:rsidRPr="00117245" w:rsidRDefault="00117245" w:rsidP="00117245">
      <w:r w:rsidRPr="00117245">
        <w:t xml:space="preserve">- </w:t>
      </w:r>
      <w:r>
        <w:t>A chave primária de Fertilização é composta pelo seu id</w:t>
      </w:r>
    </w:p>
    <w:p w14:paraId="7482AF51" w14:textId="548CB282" w:rsidR="005265D7" w:rsidRPr="00034B12" w:rsidRDefault="005265D7" w:rsidP="005265D7">
      <w:pPr>
        <w:pStyle w:val="Contedo"/>
      </w:pPr>
    </w:p>
    <w:p w14:paraId="48E85998" w14:textId="77777777" w:rsidR="005265D7" w:rsidRPr="00034B12" w:rsidRDefault="005265D7" w:rsidP="005265D7">
      <w:pPr>
        <w:pStyle w:val="Contedo"/>
      </w:pPr>
    </w:p>
    <w:p w14:paraId="05293CD0" w14:textId="04103C85" w:rsidR="005265D7" w:rsidRPr="00034B12" w:rsidRDefault="005265D7" w:rsidP="00034B12">
      <w:pPr>
        <w:pStyle w:val="Ttulo1"/>
      </w:pPr>
      <w:bookmarkStart w:id="113" w:name="_Toc121000276"/>
      <w:r w:rsidRPr="00034B12">
        <w:t>Ficha_Tecnica</w:t>
      </w:r>
      <w:bookmarkEnd w:id="113"/>
      <w:r w:rsidRPr="00034B12">
        <w:t xml:space="preserve"> </w:t>
      </w:r>
    </w:p>
    <w:p w14:paraId="1A0E9E74" w14:textId="527A620B" w:rsidR="005265D7" w:rsidRDefault="005265D7" w:rsidP="00034B12">
      <w:pPr>
        <w:pStyle w:val="Ttulo2"/>
      </w:pPr>
      <w:bookmarkStart w:id="114" w:name="_Toc121000277"/>
      <w:r w:rsidRPr="00034B12">
        <w:t>id</w:t>
      </w:r>
      <w:bookmarkEnd w:id="114"/>
      <w:r w:rsidRPr="00034B12">
        <w:t xml:space="preserve"> </w:t>
      </w:r>
    </w:p>
    <w:p w14:paraId="3C1013B1" w14:textId="57327B3A" w:rsidR="00117245" w:rsidRPr="008E2605" w:rsidRDefault="00117245" w:rsidP="00117245">
      <w:r w:rsidRPr="008E2605">
        <w:t>- Id</w:t>
      </w:r>
      <w:r w:rsidRPr="008E2605">
        <w:t xml:space="preserve"> da Ficha Técnica</w:t>
      </w:r>
    </w:p>
    <w:p w14:paraId="3DE18608" w14:textId="619ED875" w:rsidR="005265D7" w:rsidRPr="008E2605" w:rsidRDefault="005265D7" w:rsidP="00034B12">
      <w:pPr>
        <w:pStyle w:val="Ttulo2"/>
      </w:pPr>
      <w:bookmarkStart w:id="115" w:name="_Toc121000278"/>
      <w:r w:rsidRPr="008E2605">
        <w:t>PRIMARY KEY (id));</w:t>
      </w:r>
      <w:bookmarkEnd w:id="115"/>
    </w:p>
    <w:p w14:paraId="25E2ED14" w14:textId="1652E458" w:rsidR="00117245" w:rsidRPr="00117245" w:rsidRDefault="00117245" w:rsidP="00117245">
      <w:r w:rsidRPr="00117245">
        <w:t xml:space="preserve">- </w:t>
      </w:r>
      <w:r w:rsidRPr="00117245">
        <w:t>A chave primária da F</w:t>
      </w:r>
      <w:r>
        <w:t>icha Técnica é composta pelo seu ID</w:t>
      </w:r>
    </w:p>
    <w:p w14:paraId="3C6A3D78" w14:textId="77777777" w:rsidR="003A1793" w:rsidRPr="00117245" w:rsidRDefault="003A1793" w:rsidP="005265D7">
      <w:pPr>
        <w:pStyle w:val="Contedo"/>
      </w:pPr>
    </w:p>
    <w:p w14:paraId="0FDFBC19" w14:textId="6B5BCEBE" w:rsidR="005265D7" w:rsidRPr="00034B12" w:rsidRDefault="005265D7" w:rsidP="003A1793">
      <w:pPr>
        <w:pStyle w:val="Ttulo1"/>
      </w:pPr>
      <w:bookmarkStart w:id="116" w:name="_Toc121000279"/>
      <w:r w:rsidRPr="00034B12">
        <w:t>Ficha_Tecnica_Elemento</w:t>
      </w:r>
      <w:proofErr w:type="gramStart"/>
      <w:r w:rsidRPr="00034B12">
        <w:t>_Nutritivo</w:t>
      </w:r>
      <w:proofErr w:type="gramEnd"/>
      <w:r w:rsidRPr="00034B12">
        <w:t>_Organico</w:t>
      </w:r>
      <w:bookmarkEnd w:id="116"/>
      <w:r w:rsidRPr="00034B12">
        <w:t xml:space="preserve"> </w:t>
      </w:r>
    </w:p>
    <w:p w14:paraId="203606E0" w14:textId="77777777" w:rsidR="00117245" w:rsidRDefault="005265D7" w:rsidP="00034B12">
      <w:pPr>
        <w:pStyle w:val="Ttulo2"/>
      </w:pPr>
      <w:bookmarkStart w:id="117" w:name="_Toc121000280"/>
      <w:r w:rsidRPr="00034B12">
        <w:t>Ficha_Tecnica_id</w:t>
      </w:r>
      <w:bookmarkEnd w:id="117"/>
      <w:r w:rsidRPr="00034B12">
        <w:t xml:space="preserve">       </w:t>
      </w:r>
    </w:p>
    <w:p w14:paraId="153FC0BC" w14:textId="1B7AD0EF" w:rsidR="005265D7" w:rsidRPr="00034B12" w:rsidRDefault="00117245" w:rsidP="00117245">
      <w:r w:rsidRPr="00117245">
        <w:t>- Id</w:t>
      </w:r>
      <w:r w:rsidR="005265D7" w:rsidRPr="00034B12">
        <w:t xml:space="preserve"> </w:t>
      </w:r>
      <w:r>
        <w:t>da Ficha Técnica</w:t>
      </w:r>
      <w:r w:rsidR="005265D7" w:rsidRPr="00034B12">
        <w:t xml:space="preserve">  </w:t>
      </w:r>
    </w:p>
    <w:p w14:paraId="49D1A1DF" w14:textId="7FB64952" w:rsidR="005265D7" w:rsidRDefault="005265D7" w:rsidP="00034B12">
      <w:pPr>
        <w:pStyle w:val="Ttulo2"/>
      </w:pPr>
      <w:bookmarkStart w:id="118" w:name="_Toc121000281"/>
      <w:r w:rsidRPr="00034B12">
        <w:t>Elemento</w:t>
      </w:r>
      <w:proofErr w:type="gramStart"/>
      <w:r w:rsidRPr="00034B12">
        <w:t>_Nutritivo</w:t>
      </w:r>
      <w:proofErr w:type="gramEnd"/>
      <w:r w:rsidRPr="00034B12">
        <w:t>_Organico_id</w:t>
      </w:r>
      <w:bookmarkEnd w:id="118"/>
      <w:r w:rsidRPr="00034B12">
        <w:t xml:space="preserve"> </w:t>
      </w:r>
    </w:p>
    <w:p w14:paraId="0F27D01E" w14:textId="11F913D7" w:rsidR="00117245" w:rsidRPr="00117245" w:rsidRDefault="00117245" w:rsidP="00117245">
      <w:r w:rsidRPr="00117245">
        <w:t>- Id</w:t>
      </w:r>
      <w:r>
        <w:t xml:space="preserve"> do Elemento Nutritivo Orgânico</w:t>
      </w:r>
    </w:p>
    <w:p w14:paraId="30CDC246" w14:textId="7B8F8C67" w:rsidR="005265D7" w:rsidRDefault="005265D7" w:rsidP="00034B12">
      <w:pPr>
        <w:pStyle w:val="Ttulo2"/>
        <w:rPr>
          <w:lang w:val="pt-BR"/>
        </w:rPr>
      </w:pPr>
      <w:bookmarkStart w:id="119" w:name="_Toc121000282"/>
      <w:r w:rsidRPr="005265D7">
        <w:rPr>
          <w:lang w:val="pt-BR"/>
        </w:rPr>
        <w:lastRenderedPageBreak/>
        <w:t>PRIMARY KEY (Ficha_Tecnica_id,</w:t>
      </w:r>
      <w:r w:rsidR="003A1793">
        <w:rPr>
          <w:lang w:val="pt-BR"/>
        </w:rPr>
        <w:t xml:space="preserve"> </w:t>
      </w:r>
      <w:r w:rsidRPr="005265D7">
        <w:rPr>
          <w:lang w:val="pt-BR"/>
        </w:rPr>
        <w:t>Elemento_Nutritivo_Organico_id));</w:t>
      </w:r>
      <w:bookmarkEnd w:id="119"/>
    </w:p>
    <w:p w14:paraId="42D423B8" w14:textId="128FD7B1" w:rsidR="00117245" w:rsidRPr="00117245" w:rsidRDefault="00117245" w:rsidP="00117245">
      <w:r w:rsidRPr="00117245">
        <w:t xml:space="preserve">- </w:t>
      </w:r>
      <w:r>
        <w:t>A chave primária é composta pelo Id da Ficha Técnica e pelo Id do Elemento Nutritivo Orgânico</w:t>
      </w:r>
    </w:p>
    <w:p w14:paraId="6E34E433" w14:textId="77777777" w:rsidR="005265D7" w:rsidRPr="005265D7" w:rsidRDefault="005265D7" w:rsidP="005265D7">
      <w:pPr>
        <w:pStyle w:val="Contedo"/>
        <w:rPr>
          <w:lang w:val="pt-BR"/>
        </w:rPr>
      </w:pPr>
    </w:p>
    <w:p w14:paraId="60A2D025" w14:textId="23BAD7E9" w:rsidR="005265D7" w:rsidRPr="005265D7" w:rsidRDefault="005265D7" w:rsidP="003A1793">
      <w:pPr>
        <w:pStyle w:val="Ttulo1"/>
        <w:rPr>
          <w:lang w:val="pt-BR"/>
        </w:rPr>
      </w:pPr>
      <w:bookmarkStart w:id="120" w:name="_Toc121000283"/>
      <w:r w:rsidRPr="005265D7">
        <w:rPr>
          <w:lang w:val="pt-BR"/>
        </w:rPr>
        <w:t>Ficha_Tecnica_Substancia_Organica</w:t>
      </w:r>
      <w:bookmarkEnd w:id="120"/>
      <w:r w:rsidRPr="005265D7">
        <w:rPr>
          <w:lang w:val="pt-BR"/>
        </w:rPr>
        <w:t xml:space="preserve"> </w:t>
      </w:r>
    </w:p>
    <w:p w14:paraId="6117F7AD" w14:textId="1B1F985C" w:rsidR="005265D7" w:rsidRDefault="005265D7" w:rsidP="00034B12">
      <w:pPr>
        <w:pStyle w:val="Ttulo2"/>
      </w:pPr>
      <w:bookmarkStart w:id="121" w:name="_Toc121000284"/>
      <w:r w:rsidRPr="00034B12">
        <w:t>Ficha_Tecnica_id</w:t>
      </w:r>
      <w:bookmarkEnd w:id="121"/>
      <w:r w:rsidRPr="00034B12">
        <w:t xml:space="preserve">       </w:t>
      </w:r>
    </w:p>
    <w:p w14:paraId="2624D113" w14:textId="49A2223C" w:rsidR="00117245" w:rsidRPr="00117245" w:rsidRDefault="00117245" w:rsidP="00117245">
      <w:r w:rsidRPr="00117245">
        <w:t>- Id</w:t>
      </w:r>
      <w:r>
        <w:t xml:space="preserve"> da Ficha Técnica</w:t>
      </w:r>
    </w:p>
    <w:p w14:paraId="6F8598B0" w14:textId="4F39EA59" w:rsidR="005265D7" w:rsidRDefault="005265D7" w:rsidP="00034B12">
      <w:pPr>
        <w:pStyle w:val="Ttulo2"/>
      </w:pPr>
      <w:bookmarkStart w:id="122" w:name="_Toc121000285"/>
      <w:proofErr w:type="gramStart"/>
      <w:r w:rsidRPr="00034B12">
        <w:t>Substancia</w:t>
      </w:r>
      <w:proofErr w:type="gramEnd"/>
      <w:r w:rsidRPr="00034B12">
        <w:t>_Organica_id</w:t>
      </w:r>
      <w:bookmarkEnd w:id="122"/>
      <w:r w:rsidRPr="00034B12">
        <w:t xml:space="preserve"> </w:t>
      </w:r>
    </w:p>
    <w:p w14:paraId="7BE04067" w14:textId="0AD2FA95" w:rsidR="00117245" w:rsidRPr="00117245" w:rsidRDefault="00117245" w:rsidP="00117245">
      <w:r w:rsidRPr="00117245">
        <w:t>- Id</w:t>
      </w:r>
      <w:r>
        <w:t xml:space="preserve"> da Substância Orgânica</w:t>
      </w:r>
    </w:p>
    <w:p w14:paraId="67274C91" w14:textId="40FD04A6" w:rsidR="005265D7" w:rsidRDefault="005265D7" w:rsidP="00034B12">
      <w:pPr>
        <w:pStyle w:val="Ttulo2"/>
        <w:rPr>
          <w:lang w:val="pt-BR"/>
        </w:rPr>
      </w:pPr>
      <w:bookmarkStart w:id="123" w:name="_Toc121000286"/>
      <w:r w:rsidRPr="005265D7">
        <w:rPr>
          <w:lang w:val="pt-BR"/>
        </w:rPr>
        <w:t>PRIMARY KEY (Ficha_Tecnica_id, Substancia_Organica_id));</w:t>
      </w:r>
      <w:bookmarkEnd w:id="123"/>
    </w:p>
    <w:p w14:paraId="2528C668" w14:textId="7D0F0AF2" w:rsidR="00117245" w:rsidRPr="00117245" w:rsidRDefault="00117245" w:rsidP="00117245">
      <w:r w:rsidRPr="00117245">
        <w:t xml:space="preserve">- </w:t>
      </w:r>
      <w:r>
        <w:t>A chave primária é composta pelo Id da Ficha Técnica e pelo Id d</w:t>
      </w:r>
      <w:r>
        <w:t>a Substância Organica</w:t>
      </w:r>
    </w:p>
    <w:p w14:paraId="2EF8B0FE" w14:textId="77777777" w:rsidR="005265D7" w:rsidRPr="00117245" w:rsidRDefault="005265D7" w:rsidP="005265D7">
      <w:pPr>
        <w:pStyle w:val="Contedo"/>
      </w:pPr>
    </w:p>
    <w:p w14:paraId="69B1523B" w14:textId="6276EAC1" w:rsidR="005265D7" w:rsidRPr="00034B12" w:rsidRDefault="005265D7" w:rsidP="003A1793">
      <w:pPr>
        <w:pStyle w:val="Ttulo1"/>
      </w:pPr>
      <w:bookmarkStart w:id="124" w:name="_Toc121000287"/>
      <w:r w:rsidRPr="00034B12">
        <w:t>Filtro</w:t>
      </w:r>
      <w:bookmarkEnd w:id="124"/>
      <w:r w:rsidRPr="00034B12">
        <w:t xml:space="preserve"> </w:t>
      </w:r>
    </w:p>
    <w:p w14:paraId="52AC8F6D" w14:textId="32905FF7" w:rsidR="005265D7" w:rsidRDefault="005265D7" w:rsidP="00034B12">
      <w:pPr>
        <w:pStyle w:val="Ttulo2"/>
      </w:pPr>
      <w:bookmarkStart w:id="125" w:name="_Toc121000288"/>
      <w:r w:rsidRPr="00034B12">
        <w:t>id</w:t>
      </w:r>
      <w:bookmarkEnd w:id="125"/>
      <w:r w:rsidRPr="00034B12">
        <w:t xml:space="preserve">    </w:t>
      </w:r>
    </w:p>
    <w:p w14:paraId="67BE4BE3" w14:textId="0BDCC43A" w:rsidR="00117245" w:rsidRPr="00117245" w:rsidRDefault="00117245" w:rsidP="00117245">
      <w:r w:rsidRPr="00117245">
        <w:t>- Id</w:t>
      </w:r>
      <w:r>
        <w:t xml:space="preserve"> do Filtro </w:t>
      </w:r>
    </w:p>
    <w:p w14:paraId="41073B50" w14:textId="5A9DFFAF" w:rsidR="005265D7" w:rsidRDefault="005265D7" w:rsidP="00034B12">
      <w:pPr>
        <w:pStyle w:val="Ttulo2"/>
      </w:pPr>
      <w:bookmarkStart w:id="126" w:name="_Toc121000289"/>
      <w:r w:rsidRPr="00034B12">
        <w:t>Marca</w:t>
      </w:r>
      <w:bookmarkEnd w:id="126"/>
      <w:r w:rsidRPr="00034B12">
        <w:t xml:space="preserve"> </w:t>
      </w:r>
    </w:p>
    <w:p w14:paraId="7A66B67C" w14:textId="27043547" w:rsidR="00117245" w:rsidRPr="008E2605" w:rsidRDefault="00117245" w:rsidP="00117245">
      <w:r w:rsidRPr="008E2605">
        <w:t xml:space="preserve">- </w:t>
      </w:r>
      <w:r w:rsidRPr="008E2605">
        <w:t>Marca do Filtro</w:t>
      </w:r>
    </w:p>
    <w:p w14:paraId="4D7B496C" w14:textId="5E827210" w:rsidR="005265D7" w:rsidRPr="008E2605" w:rsidRDefault="005265D7" w:rsidP="00034B12">
      <w:pPr>
        <w:pStyle w:val="Ttulo2"/>
      </w:pPr>
      <w:bookmarkStart w:id="127" w:name="_Toc121000290"/>
      <w:r w:rsidRPr="008E2605">
        <w:t>PRIMARY KEY (id));</w:t>
      </w:r>
      <w:bookmarkEnd w:id="127"/>
    </w:p>
    <w:p w14:paraId="4D5ECBBE" w14:textId="3631E185" w:rsidR="00117245" w:rsidRPr="00384E25" w:rsidRDefault="00117245" w:rsidP="00117245">
      <w:r w:rsidRPr="00384E25">
        <w:t xml:space="preserve">- </w:t>
      </w:r>
      <w:r w:rsidRPr="00384E25">
        <w:t xml:space="preserve">A chave primária </w:t>
      </w:r>
      <w:r w:rsidR="00384E25" w:rsidRPr="00384E25">
        <w:t>de F</w:t>
      </w:r>
      <w:r w:rsidR="00384E25">
        <w:t>ilro é composta pelo seu Id</w:t>
      </w:r>
    </w:p>
    <w:p w14:paraId="5644DECB" w14:textId="77777777" w:rsidR="005265D7" w:rsidRPr="00384E25" w:rsidRDefault="005265D7" w:rsidP="005265D7">
      <w:pPr>
        <w:pStyle w:val="Contedo"/>
      </w:pPr>
    </w:p>
    <w:p w14:paraId="0DBC9A84" w14:textId="431224B2" w:rsidR="005265D7" w:rsidRPr="005265D7" w:rsidRDefault="005265D7" w:rsidP="003A1793">
      <w:pPr>
        <w:pStyle w:val="Ttulo1"/>
        <w:rPr>
          <w:lang w:val="pt-BR"/>
        </w:rPr>
      </w:pPr>
      <w:bookmarkStart w:id="128" w:name="_Toc121000291"/>
      <w:r w:rsidRPr="005265D7">
        <w:rPr>
          <w:lang w:val="pt-BR"/>
        </w:rPr>
        <w:t>Garagem_Maquinas_Alfaias</w:t>
      </w:r>
      <w:bookmarkEnd w:id="128"/>
      <w:r w:rsidRPr="005265D7">
        <w:rPr>
          <w:lang w:val="pt-BR"/>
        </w:rPr>
        <w:t xml:space="preserve"> </w:t>
      </w:r>
    </w:p>
    <w:p w14:paraId="7E20AAA5" w14:textId="77777777" w:rsidR="00384E25" w:rsidRDefault="005265D7" w:rsidP="00034B12">
      <w:pPr>
        <w:pStyle w:val="Ttulo2"/>
      </w:pPr>
      <w:bookmarkStart w:id="129" w:name="_Toc121000292"/>
      <w:r w:rsidRPr="00034B12">
        <w:t>id</w:t>
      </w:r>
      <w:bookmarkEnd w:id="129"/>
      <w:r w:rsidRPr="00034B12">
        <w:t xml:space="preserve">                    </w:t>
      </w:r>
    </w:p>
    <w:p w14:paraId="17806B1C" w14:textId="319D4972" w:rsidR="005265D7" w:rsidRPr="00034B12" w:rsidRDefault="00384E25" w:rsidP="00384E25">
      <w:r w:rsidRPr="00117245">
        <w:t>- Id</w:t>
      </w:r>
      <w:r w:rsidR="005265D7" w:rsidRPr="00034B12">
        <w:t xml:space="preserve"> </w:t>
      </w:r>
      <w:r w:rsidR="007109D2">
        <w:t>de uma Garagem de Máquinas e Alfaias</w:t>
      </w:r>
    </w:p>
    <w:p w14:paraId="3499CAA5" w14:textId="0945EEC0" w:rsidR="005265D7" w:rsidRDefault="005265D7" w:rsidP="00034B12">
      <w:pPr>
        <w:pStyle w:val="Ttulo2"/>
      </w:pPr>
      <w:bookmarkStart w:id="130" w:name="_Toc121000293"/>
      <w:r w:rsidRPr="00034B12">
        <w:t>Instalação_Agricola_id,</w:t>
      </w:r>
      <w:bookmarkEnd w:id="130"/>
      <w:r w:rsidRPr="00034B12">
        <w:t xml:space="preserve"> </w:t>
      </w:r>
    </w:p>
    <w:p w14:paraId="7966B2BD" w14:textId="41991B54" w:rsidR="007109D2" w:rsidRPr="00384E25" w:rsidRDefault="00384E25" w:rsidP="00384E25">
      <w:r w:rsidRPr="00117245">
        <w:t>- Id</w:t>
      </w:r>
      <w:r w:rsidR="007109D2">
        <w:t xml:space="preserve"> da Instalação Agrícola onde se encontra a Garagem de Máquinas e Alfaias</w:t>
      </w:r>
    </w:p>
    <w:p w14:paraId="0AFFDBA2" w14:textId="0B66BB88" w:rsidR="005265D7" w:rsidRPr="008E2605" w:rsidRDefault="005265D7" w:rsidP="00034B12">
      <w:pPr>
        <w:pStyle w:val="Ttulo2"/>
      </w:pPr>
      <w:bookmarkStart w:id="131" w:name="_Toc121000294"/>
      <w:r w:rsidRPr="008E2605">
        <w:t>PRIMARY KEY (id));</w:t>
      </w:r>
      <w:bookmarkEnd w:id="131"/>
    </w:p>
    <w:p w14:paraId="7F35017B" w14:textId="6B5F1DBC" w:rsidR="00384E25" w:rsidRPr="007109D2" w:rsidRDefault="00384E25" w:rsidP="00384E25">
      <w:r w:rsidRPr="007109D2">
        <w:t xml:space="preserve">- </w:t>
      </w:r>
      <w:r w:rsidR="007109D2" w:rsidRPr="007109D2">
        <w:t>A chave primaria da G</w:t>
      </w:r>
      <w:r w:rsidR="007109D2">
        <w:t>aragem de Máquinas e Alfaias é composta pelo seu id</w:t>
      </w:r>
    </w:p>
    <w:p w14:paraId="1CDAE21D" w14:textId="77777777" w:rsidR="005265D7" w:rsidRPr="007109D2" w:rsidRDefault="005265D7" w:rsidP="005265D7">
      <w:pPr>
        <w:pStyle w:val="Contedo"/>
      </w:pPr>
    </w:p>
    <w:p w14:paraId="14999877" w14:textId="60111B82" w:rsidR="005265D7" w:rsidRPr="00034B12" w:rsidRDefault="005265D7" w:rsidP="003A1793">
      <w:pPr>
        <w:pStyle w:val="Ttulo1"/>
      </w:pPr>
      <w:bookmarkStart w:id="132" w:name="_Toc121000295"/>
      <w:r w:rsidRPr="00034B12">
        <w:t>Gestor_Agricola</w:t>
      </w:r>
      <w:bookmarkEnd w:id="132"/>
      <w:r w:rsidRPr="00034B12">
        <w:t xml:space="preserve"> </w:t>
      </w:r>
    </w:p>
    <w:p w14:paraId="637AD310" w14:textId="612336F7" w:rsidR="005265D7" w:rsidRDefault="005265D7" w:rsidP="00034B12">
      <w:pPr>
        <w:pStyle w:val="Ttulo2"/>
      </w:pPr>
      <w:bookmarkStart w:id="133" w:name="_Toc121000296"/>
      <w:r w:rsidRPr="00034B12">
        <w:t>id</w:t>
      </w:r>
      <w:bookmarkEnd w:id="133"/>
      <w:r w:rsidRPr="00034B12">
        <w:t xml:space="preserve">    </w:t>
      </w:r>
    </w:p>
    <w:p w14:paraId="1F009845" w14:textId="4C55D63C" w:rsidR="00384E25" w:rsidRPr="00384E25" w:rsidRDefault="00384E25" w:rsidP="00384E25">
      <w:r w:rsidRPr="00117245">
        <w:t>- Id</w:t>
      </w:r>
      <w:r w:rsidR="007109D2">
        <w:t xml:space="preserve"> de um Gestor Agrícola</w:t>
      </w:r>
    </w:p>
    <w:p w14:paraId="79FFF1BD" w14:textId="0FB6C8A2" w:rsidR="005265D7" w:rsidRDefault="005265D7" w:rsidP="00034B12">
      <w:pPr>
        <w:pStyle w:val="Ttulo2"/>
      </w:pPr>
      <w:bookmarkStart w:id="134" w:name="_Toc121000297"/>
      <w:r w:rsidRPr="00034B12">
        <w:t>Nome</w:t>
      </w:r>
      <w:bookmarkEnd w:id="134"/>
      <w:r w:rsidRPr="00034B12">
        <w:t xml:space="preserve">  </w:t>
      </w:r>
    </w:p>
    <w:p w14:paraId="723BB31C" w14:textId="5E047B0B" w:rsidR="00384E25" w:rsidRPr="00384E25" w:rsidRDefault="00384E25" w:rsidP="00384E25">
      <w:r w:rsidRPr="00117245">
        <w:t xml:space="preserve">- </w:t>
      </w:r>
      <w:r w:rsidR="007109D2">
        <w:t>Nome do Gestor Agrícola</w:t>
      </w:r>
    </w:p>
    <w:p w14:paraId="6AE9D333" w14:textId="5F1FC795" w:rsidR="005265D7" w:rsidRDefault="005265D7" w:rsidP="00034B12">
      <w:pPr>
        <w:pStyle w:val="Ttulo2"/>
      </w:pPr>
      <w:bookmarkStart w:id="135" w:name="_Toc121000298"/>
      <w:r w:rsidRPr="00034B12">
        <w:t>Email</w:t>
      </w:r>
      <w:bookmarkEnd w:id="135"/>
      <w:r w:rsidRPr="00034B12">
        <w:t xml:space="preserve"> </w:t>
      </w:r>
    </w:p>
    <w:p w14:paraId="6138821C" w14:textId="2F05C797" w:rsidR="00384E25" w:rsidRPr="008E2605" w:rsidRDefault="00384E25" w:rsidP="00384E25">
      <w:r w:rsidRPr="008E2605">
        <w:t xml:space="preserve">- </w:t>
      </w:r>
      <w:r w:rsidR="007109D2" w:rsidRPr="008E2605">
        <w:t>Email do Gestor Agrícola</w:t>
      </w:r>
    </w:p>
    <w:p w14:paraId="275828F7" w14:textId="03111642" w:rsidR="005265D7" w:rsidRPr="008E2605" w:rsidRDefault="005265D7" w:rsidP="00034B12">
      <w:pPr>
        <w:pStyle w:val="Ttulo2"/>
      </w:pPr>
      <w:bookmarkStart w:id="136" w:name="_Toc121000299"/>
      <w:r w:rsidRPr="008E2605">
        <w:t>PRIMARY KEY (id));</w:t>
      </w:r>
      <w:bookmarkEnd w:id="136"/>
    </w:p>
    <w:p w14:paraId="1E505E3E" w14:textId="24C7CAFA" w:rsidR="005265D7" w:rsidRPr="007109D2" w:rsidRDefault="00384E25" w:rsidP="00384E25">
      <w:r w:rsidRPr="007109D2">
        <w:t xml:space="preserve">- </w:t>
      </w:r>
      <w:r w:rsidR="007109D2" w:rsidRPr="007109D2">
        <w:t>A chave primária do G</w:t>
      </w:r>
      <w:r w:rsidR="007109D2">
        <w:t>estor Agrícola é composta pelo seu id</w:t>
      </w:r>
    </w:p>
    <w:p w14:paraId="7B8B56AB" w14:textId="77777777" w:rsidR="005265D7" w:rsidRPr="007109D2" w:rsidRDefault="005265D7" w:rsidP="005265D7">
      <w:pPr>
        <w:pStyle w:val="Contedo"/>
      </w:pPr>
    </w:p>
    <w:p w14:paraId="7C2852AF" w14:textId="18CD329F" w:rsidR="005265D7" w:rsidRPr="00034B12" w:rsidRDefault="005265D7" w:rsidP="003A1793">
      <w:pPr>
        <w:pStyle w:val="Ttulo1"/>
      </w:pPr>
      <w:bookmarkStart w:id="137" w:name="_Toc121000300"/>
      <w:r w:rsidRPr="00034B12">
        <w:t>Gestor</w:t>
      </w:r>
      <w:proofErr w:type="gramStart"/>
      <w:r w:rsidRPr="00034B12">
        <w:t>_De</w:t>
      </w:r>
      <w:proofErr w:type="gramEnd"/>
      <w:r w:rsidRPr="00034B12">
        <w:t>_Distribuição</w:t>
      </w:r>
      <w:bookmarkEnd w:id="137"/>
      <w:r w:rsidRPr="00034B12">
        <w:t xml:space="preserve"> </w:t>
      </w:r>
    </w:p>
    <w:p w14:paraId="31F9044D" w14:textId="73FAF794" w:rsidR="005265D7" w:rsidRDefault="005265D7" w:rsidP="00034B12">
      <w:pPr>
        <w:pStyle w:val="Ttulo2"/>
      </w:pPr>
      <w:bookmarkStart w:id="138" w:name="_Toc121000301"/>
      <w:r w:rsidRPr="00034B12">
        <w:t>id</w:t>
      </w:r>
      <w:bookmarkEnd w:id="138"/>
      <w:r w:rsidRPr="00034B12">
        <w:t xml:space="preserve">    </w:t>
      </w:r>
    </w:p>
    <w:p w14:paraId="7DF8E751" w14:textId="3C6038DF" w:rsidR="00384E25" w:rsidRPr="00384E25" w:rsidRDefault="00384E25" w:rsidP="00384E25">
      <w:r w:rsidRPr="00117245">
        <w:t>- Id</w:t>
      </w:r>
      <w:r w:rsidR="007109D2">
        <w:t xml:space="preserve"> do Gestor de Distribuição</w:t>
      </w:r>
    </w:p>
    <w:p w14:paraId="3926DA36" w14:textId="314055F2" w:rsidR="005265D7" w:rsidRPr="007109D2" w:rsidRDefault="005265D7" w:rsidP="00034B12">
      <w:pPr>
        <w:pStyle w:val="Ttulo2"/>
      </w:pPr>
      <w:bookmarkStart w:id="139" w:name="_Toc121000302"/>
      <w:r w:rsidRPr="007109D2">
        <w:t>Nome</w:t>
      </w:r>
      <w:bookmarkEnd w:id="139"/>
      <w:r w:rsidRPr="007109D2">
        <w:t xml:space="preserve">  </w:t>
      </w:r>
    </w:p>
    <w:p w14:paraId="0C2DEDBF" w14:textId="6D620044" w:rsidR="00384E25" w:rsidRPr="007109D2" w:rsidRDefault="00384E25" w:rsidP="00384E25">
      <w:r w:rsidRPr="00117245">
        <w:t xml:space="preserve">- </w:t>
      </w:r>
      <w:r w:rsidR="007109D2">
        <w:t>Nome do Gestor de Distribuição</w:t>
      </w:r>
    </w:p>
    <w:p w14:paraId="228E1419" w14:textId="69952A3A" w:rsidR="005265D7" w:rsidRPr="007109D2" w:rsidRDefault="005265D7" w:rsidP="00034B12">
      <w:pPr>
        <w:pStyle w:val="Ttulo2"/>
      </w:pPr>
      <w:bookmarkStart w:id="140" w:name="_Toc121000303"/>
      <w:r w:rsidRPr="007109D2">
        <w:t>Email</w:t>
      </w:r>
      <w:bookmarkEnd w:id="140"/>
      <w:r w:rsidRPr="007109D2">
        <w:t xml:space="preserve"> </w:t>
      </w:r>
    </w:p>
    <w:p w14:paraId="1A81DF58" w14:textId="5CC95EE3" w:rsidR="00384E25" w:rsidRPr="007109D2" w:rsidRDefault="00384E25" w:rsidP="00384E25">
      <w:r w:rsidRPr="007109D2">
        <w:t xml:space="preserve">- </w:t>
      </w:r>
      <w:r w:rsidR="007109D2" w:rsidRPr="007109D2">
        <w:t>Email do Gestor de D</w:t>
      </w:r>
      <w:r w:rsidR="007109D2">
        <w:t>istribuição</w:t>
      </w:r>
    </w:p>
    <w:p w14:paraId="3FA5CBB0" w14:textId="608735EB" w:rsidR="005265D7" w:rsidRPr="008E2605" w:rsidRDefault="005265D7" w:rsidP="00034B12">
      <w:pPr>
        <w:pStyle w:val="Ttulo2"/>
      </w:pPr>
      <w:bookmarkStart w:id="141" w:name="_Toc121000304"/>
      <w:r w:rsidRPr="008E2605">
        <w:t>PRIMARY KEY (id));</w:t>
      </w:r>
      <w:bookmarkEnd w:id="141"/>
    </w:p>
    <w:p w14:paraId="3A0E4732" w14:textId="63D879B8" w:rsidR="005265D7" w:rsidRPr="007109D2" w:rsidRDefault="00384E25" w:rsidP="00384E25">
      <w:r w:rsidRPr="007109D2">
        <w:t xml:space="preserve">- </w:t>
      </w:r>
      <w:r w:rsidR="007109D2" w:rsidRPr="007109D2">
        <w:t>Chave primária do G</w:t>
      </w:r>
      <w:r w:rsidR="007109D2">
        <w:t>estor de Distribuição é composta pelo seu ID</w:t>
      </w:r>
    </w:p>
    <w:p w14:paraId="5683F926" w14:textId="2B2C0325" w:rsidR="005265D7" w:rsidRPr="007109D2" w:rsidRDefault="005265D7" w:rsidP="003A1793">
      <w:pPr>
        <w:pStyle w:val="Ttulo1"/>
      </w:pPr>
      <w:bookmarkStart w:id="142" w:name="_Toc121000305"/>
      <w:r w:rsidRPr="007109D2">
        <w:lastRenderedPageBreak/>
        <w:t>Incidente</w:t>
      </w:r>
      <w:bookmarkEnd w:id="142"/>
      <w:r w:rsidRPr="007109D2">
        <w:t xml:space="preserve"> </w:t>
      </w:r>
    </w:p>
    <w:p w14:paraId="78522F6A" w14:textId="77777777" w:rsidR="007109D2" w:rsidRDefault="005265D7" w:rsidP="00034B12">
      <w:pPr>
        <w:pStyle w:val="Ttulo2"/>
      </w:pPr>
      <w:bookmarkStart w:id="143" w:name="_Toc121000306"/>
      <w:r w:rsidRPr="00034B12">
        <w:t>id</w:t>
      </w:r>
      <w:bookmarkEnd w:id="143"/>
      <w:r w:rsidRPr="00034B12">
        <w:t xml:space="preserve">                    </w:t>
      </w:r>
    </w:p>
    <w:p w14:paraId="1FFA1B52" w14:textId="0E0E6B96" w:rsidR="005265D7" w:rsidRPr="00034B12" w:rsidRDefault="007109D2" w:rsidP="007109D2">
      <w:r w:rsidRPr="00117245">
        <w:t>- Id</w:t>
      </w:r>
      <w:r w:rsidR="005265D7" w:rsidRPr="00034B12">
        <w:t xml:space="preserve"> </w:t>
      </w:r>
      <w:r>
        <w:t>de um Incidente</w:t>
      </w:r>
      <w:r w:rsidR="005265D7" w:rsidRPr="00034B12">
        <w:t xml:space="preserve">     </w:t>
      </w:r>
    </w:p>
    <w:p w14:paraId="07C776B8" w14:textId="77777777" w:rsidR="007109D2" w:rsidRDefault="005265D7" w:rsidP="00034B12">
      <w:pPr>
        <w:pStyle w:val="Ttulo2"/>
      </w:pPr>
      <w:bookmarkStart w:id="144" w:name="_Toc121000307"/>
      <w:r w:rsidRPr="00034B12">
        <w:t>Cliente_id</w:t>
      </w:r>
      <w:bookmarkEnd w:id="144"/>
      <w:r w:rsidRPr="00034B12">
        <w:t xml:space="preserve">           </w:t>
      </w:r>
    </w:p>
    <w:p w14:paraId="58F6DD92" w14:textId="45B3E8D2" w:rsidR="005265D7" w:rsidRPr="00034B12" w:rsidRDefault="007109D2" w:rsidP="007109D2">
      <w:r w:rsidRPr="00117245">
        <w:t>- Id</w:t>
      </w:r>
      <w:r w:rsidR="005265D7" w:rsidRPr="00034B12">
        <w:t xml:space="preserve"> </w:t>
      </w:r>
      <w:r>
        <w:t>do Cliente associado ao Incidente</w:t>
      </w:r>
      <w:r w:rsidR="005265D7" w:rsidRPr="00034B12">
        <w:t xml:space="preserve">       </w:t>
      </w:r>
    </w:p>
    <w:p w14:paraId="09B7FD10" w14:textId="77777777" w:rsidR="007109D2" w:rsidRDefault="005265D7" w:rsidP="00034B12">
      <w:pPr>
        <w:pStyle w:val="Ttulo2"/>
      </w:pPr>
      <w:bookmarkStart w:id="145" w:name="_Toc121000308"/>
      <w:r w:rsidRPr="00034B12">
        <w:t>Valor</w:t>
      </w:r>
      <w:bookmarkEnd w:id="145"/>
      <w:r w:rsidRPr="00034B12">
        <w:t xml:space="preserve">              </w:t>
      </w:r>
    </w:p>
    <w:p w14:paraId="119F2081" w14:textId="46F16660" w:rsidR="005265D7" w:rsidRPr="00034B12" w:rsidRDefault="007109D2" w:rsidP="007109D2">
      <w:r w:rsidRPr="00117245">
        <w:t xml:space="preserve">- </w:t>
      </w:r>
      <w:r>
        <w:t>Valor do Incidente</w:t>
      </w:r>
      <w:r w:rsidR="005265D7" w:rsidRPr="00034B12">
        <w:t xml:space="preserve">              </w:t>
      </w:r>
    </w:p>
    <w:p w14:paraId="151A1F14" w14:textId="77777777" w:rsidR="007109D2" w:rsidRDefault="005265D7" w:rsidP="00034B12">
      <w:pPr>
        <w:pStyle w:val="Ttulo2"/>
      </w:pPr>
      <w:bookmarkStart w:id="146" w:name="_Toc121000309"/>
      <w:r w:rsidRPr="00034B12">
        <w:t>Data_Ocorrencia</w:t>
      </w:r>
      <w:bookmarkEnd w:id="146"/>
      <w:r w:rsidRPr="00034B12">
        <w:t xml:space="preserve"> </w:t>
      </w:r>
    </w:p>
    <w:p w14:paraId="20AEAF03" w14:textId="71152076" w:rsidR="005265D7" w:rsidRPr="00034B12" w:rsidRDefault="007109D2" w:rsidP="007109D2">
      <w:r w:rsidRPr="00117245">
        <w:t xml:space="preserve">- </w:t>
      </w:r>
      <w:r>
        <w:t>Data de Ocorrência do Incidente</w:t>
      </w:r>
    </w:p>
    <w:p w14:paraId="385343E9" w14:textId="77777777" w:rsidR="007109D2" w:rsidRDefault="005265D7" w:rsidP="00034B12">
      <w:pPr>
        <w:pStyle w:val="Ttulo2"/>
      </w:pPr>
      <w:bookmarkStart w:id="147" w:name="_Toc121000310"/>
      <w:r w:rsidRPr="00034B12">
        <w:t>Data</w:t>
      </w:r>
      <w:proofErr w:type="gramStart"/>
      <w:r w:rsidRPr="00034B12">
        <w:t>_Sanado</w:t>
      </w:r>
      <w:bookmarkEnd w:id="147"/>
      <w:proofErr w:type="gramEnd"/>
      <w:r w:rsidRPr="00034B12">
        <w:t xml:space="preserve">         </w:t>
      </w:r>
    </w:p>
    <w:p w14:paraId="687CB7C4" w14:textId="4CEDC76C" w:rsidR="005265D7" w:rsidRPr="00034B12" w:rsidRDefault="007109D2" w:rsidP="007109D2">
      <w:r w:rsidRPr="00117245">
        <w:t xml:space="preserve">- </w:t>
      </w:r>
      <w:r>
        <w:t xml:space="preserve">Data de </w:t>
      </w:r>
      <w:proofErr w:type="gramStart"/>
      <w:r>
        <w:t>quando Sanado</w:t>
      </w:r>
      <w:proofErr w:type="gramEnd"/>
      <w:r>
        <w:t xml:space="preserve"> o Incidente</w:t>
      </w:r>
      <w:r w:rsidR="005265D7" w:rsidRPr="00034B12">
        <w:t xml:space="preserve">            </w:t>
      </w:r>
    </w:p>
    <w:p w14:paraId="13A2C474" w14:textId="40DE3BED" w:rsidR="005265D7" w:rsidRDefault="005265D7" w:rsidP="00034B12">
      <w:pPr>
        <w:pStyle w:val="Ttulo2"/>
        <w:rPr>
          <w:lang w:val="pt-BR"/>
        </w:rPr>
      </w:pPr>
      <w:bookmarkStart w:id="148" w:name="_Toc121000311"/>
      <w:r w:rsidRPr="005265D7">
        <w:rPr>
          <w:lang w:val="pt-BR"/>
        </w:rPr>
        <w:t>ClienteMorada_Correspondencia_id</w:t>
      </w:r>
      <w:bookmarkEnd w:id="148"/>
      <w:r w:rsidRPr="005265D7">
        <w:rPr>
          <w:lang w:val="pt-BR"/>
        </w:rPr>
        <w:t xml:space="preserve"> </w:t>
      </w:r>
    </w:p>
    <w:p w14:paraId="28ADD2A2" w14:textId="0513B639" w:rsidR="007109D2" w:rsidRPr="007109D2" w:rsidRDefault="007109D2" w:rsidP="007109D2">
      <w:pPr>
        <w:rPr>
          <w:lang w:val="pt-BR"/>
        </w:rPr>
      </w:pPr>
      <w:r w:rsidRPr="00117245">
        <w:t>- Id</w:t>
      </w:r>
      <w:r>
        <w:t xml:space="preserve"> da Morada de Correspondência do Cliente</w:t>
      </w:r>
    </w:p>
    <w:p w14:paraId="66575F58" w14:textId="6A8F1500" w:rsidR="005265D7" w:rsidRDefault="005265D7" w:rsidP="00034B12">
      <w:pPr>
        <w:pStyle w:val="Ttulo2"/>
        <w:rPr>
          <w:lang w:val="pt-BR"/>
        </w:rPr>
      </w:pPr>
      <w:bookmarkStart w:id="149" w:name="_Toc121000312"/>
      <w:r w:rsidRPr="005265D7">
        <w:rPr>
          <w:lang w:val="pt-BR"/>
        </w:rPr>
        <w:t>ClienteMorada_Entrega_id</w:t>
      </w:r>
      <w:bookmarkEnd w:id="149"/>
      <w:r w:rsidRPr="005265D7">
        <w:rPr>
          <w:lang w:val="pt-BR"/>
        </w:rPr>
        <w:t xml:space="preserve">         </w:t>
      </w:r>
    </w:p>
    <w:p w14:paraId="0E258BB4" w14:textId="0E605F8B" w:rsidR="007109D2" w:rsidRPr="007109D2" w:rsidRDefault="007109D2" w:rsidP="007109D2">
      <w:pPr>
        <w:rPr>
          <w:lang w:val="pt-BR"/>
        </w:rPr>
      </w:pPr>
      <w:r w:rsidRPr="00117245">
        <w:t>- Id</w:t>
      </w:r>
      <w:r>
        <w:t xml:space="preserve"> da Morada de Entrega do Cliente</w:t>
      </w:r>
    </w:p>
    <w:p w14:paraId="5911F67D" w14:textId="470797AB" w:rsidR="005265D7" w:rsidRPr="007109D2" w:rsidRDefault="005265D7" w:rsidP="00034B12">
      <w:pPr>
        <w:pStyle w:val="Ttulo2"/>
        <w:rPr>
          <w:sz w:val="28"/>
          <w:szCs w:val="24"/>
          <w:lang w:val="pt-BR"/>
        </w:rPr>
      </w:pPr>
      <w:bookmarkStart w:id="150" w:name="_Toc121000313"/>
      <w:r w:rsidRPr="007109D2">
        <w:rPr>
          <w:sz w:val="28"/>
          <w:szCs w:val="24"/>
          <w:lang w:val="pt-BR"/>
        </w:rPr>
        <w:t>PRIMARY KEY (id, ClienteMorada_Correspondencia_id, ClienteMorada_Entrega_id));</w:t>
      </w:r>
      <w:bookmarkEnd w:id="150"/>
    </w:p>
    <w:p w14:paraId="1016040C" w14:textId="740F3547" w:rsidR="005265D7" w:rsidRPr="005265D7" w:rsidRDefault="007109D2" w:rsidP="007109D2">
      <w:pPr>
        <w:rPr>
          <w:lang w:val="pt-BR"/>
        </w:rPr>
      </w:pPr>
      <w:r w:rsidRPr="00117245">
        <w:t xml:space="preserve">- </w:t>
      </w:r>
      <w:r>
        <w:t>A chave primária de incidente é composta pelo id do cliente id da Entrega, e Id das moradas do Cliente</w:t>
      </w:r>
    </w:p>
    <w:p w14:paraId="3BE13218" w14:textId="77777777" w:rsidR="00034B12" w:rsidRDefault="00034B12" w:rsidP="007109D2">
      <w:pPr>
        <w:pStyle w:val="Contedo"/>
      </w:pPr>
    </w:p>
    <w:p w14:paraId="733DDD14" w14:textId="77777777" w:rsidR="00034B12" w:rsidRDefault="00034B12" w:rsidP="007109D2">
      <w:pPr>
        <w:pStyle w:val="Contedo"/>
      </w:pPr>
    </w:p>
    <w:p w14:paraId="2129F3B3" w14:textId="494B9271" w:rsidR="005265D7" w:rsidRPr="00034B12" w:rsidRDefault="005265D7" w:rsidP="0002446E">
      <w:pPr>
        <w:pStyle w:val="Ttulo1"/>
      </w:pPr>
      <w:bookmarkStart w:id="151" w:name="_Toc121000314"/>
      <w:r w:rsidRPr="00034B12">
        <w:t>Instalação_Agricola</w:t>
      </w:r>
      <w:bookmarkEnd w:id="151"/>
      <w:r w:rsidRPr="00034B12">
        <w:t xml:space="preserve"> </w:t>
      </w:r>
    </w:p>
    <w:p w14:paraId="6176EF25" w14:textId="20731818" w:rsidR="005265D7" w:rsidRDefault="005265D7" w:rsidP="00034B12">
      <w:pPr>
        <w:pStyle w:val="Ttulo2"/>
      </w:pPr>
      <w:bookmarkStart w:id="152" w:name="_Toc121000315"/>
      <w:r w:rsidRPr="00034B12">
        <w:t>id</w:t>
      </w:r>
      <w:bookmarkEnd w:id="152"/>
      <w:r w:rsidRPr="00034B12">
        <w:t xml:space="preserve"> </w:t>
      </w:r>
    </w:p>
    <w:p w14:paraId="7A7018DF" w14:textId="1B3E3068" w:rsidR="007109D2" w:rsidRPr="007109D2" w:rsidRDefault="007109D2" w:rsidP="007109D2">
      <w:r w:rsidRPr="00117245">
        <w:t>- Id</w:t>
      </w:r>
      <w:r>
        <w:t xml:space="preserve"> da Instalação Agrícola</w:t>
      </w:r>
    </w:p>
    <w:p w14:paraId="2AC14578" w14:textId="2A18EC1B" w:rsidR="005265D7" w:rsidRDefault="005265D7" w:rsidP="00034B12">
      <w:pPr>
        <w:pStyle w:val="Ttulo2"/>
        <w:rPr>
          <w:lang w:val="pt-BR"/>
        </w:rPr>
      </w:pPr>
      <w:bookmarkStart w:id="153" w:name="_Toc121000316"/>
      <w:r w:rsidRPr="005265D7">
        <w:rPr>
          <w:lang w:val="pt-BR"/>
        </w:rPr>
        <w:t>PRIMARY KEY (id));</w:t>
      </w:r>
      <w:bookmarkEnd w:id="153"/>
    </w:p>
    <w:p w14:paraId="19269849" w14:textId="2663F44F" w:rsidR="007109D2" w:rsidRPr="007109D2" w:rsidRDefault="007109D2" w:rsidP="007109D2">
      <w:pPr>
        <w:rPr>
          <w:lang w:val="pt-BR"/>
        </w:rPr>
      </w:pPr>
      <w:r w:rsidRPr="00117245">
        <w:t xml:space="preserve">- </w:t>
      </w:r>
      <w:r>
        <w:t>A chave primária da Instalação Agrícola é composta pelo seu Id</w:t>
      </w:r>
    </w:p>
    <w:p w14:paraId="73B653DA" w14:textId="77777777" w:rsidR="005265D7" w:rsidRPr="005265D7" w:rsidRDefault="005265D7" w:rsidP="005265D7">
      <w:pPr>
        <w:pStyle w:val="Contedo"/>
        <w:rPr>
          <w:lang w:val="pt-BR"/>
        </w:rPr>
      </w:pPr>
    </w:p>
    <w:p w14:paraId="5392DD11" w14:textId="74CCCE14" w:rsidR="005265D7" w:rsidRPr="005265D7" w:rsidRDefault="005265D7" w:rsidP="0002446E">
      <w:pPr>
        <w:pStyle w:val="Ttulo1"/>
        <w:rPr>
          <w:lang w:val="pt-BR"/>
        </w:rPr>
      </w:pPr>
      <w:bookmarkStart w:id="154" w:name="_Toc121000317"/>
      <w:r w:rsidRPr="005265D7">
        <w:rPr>
          <w:lang w:val="pt-BR"/>
        </w:rPr>
        <w:t>Instalação_Agricola_Rede_De_Distribuição</w:t>
      </w:r>
      <w:bookmarkEnd w:id="154"/>
      <w:r w:rsidRPr="005265D7">
        <w:rPr>
          <w:lang w:val="pt-BR"/>
        </w:rPr>
        <w:t xml:space="preserve"> </w:t>
      </w:r>
    </w:p>
    <w:p w14:paraId="4437B229" w14:textId="63A04B78" w:rsidR="005265D7" w:rsidRDefault="005265D7" w:rsidP="00034B12">
      <w:pPr>
        <w:pStyle w:val="Ttulo2"/>
        <w:rPr>
          <w:lang w:val="pt-BR"/>
        </w:rPr>
      </w:pPr>
      <w:bookmarkStart w:id="155" w:name="_Toc121000318"/>
      <w:r w:rsidRPr="005265D7">
        <w:rPr>
          <w:lang w:val="pt-BR"/>
        </w:rPr>
        <w:t>Instalação_Agricola_id</w:t>
      </w:r>
      <w:bookmarkEnd w:id="155"/>
      <w:r w:rsidRPr="005265D7">
        <w:rPr>
          <w:lang w:val="pt-BR"/>
        </w:rPr>
        <w:t xml:space="preserve">  </w:t>
      </w:r>
    </w:p>
    <w:p w14:paraId="177C3375" w14:textId="6B4DCCA6" w:rsidR="007109D2" w:rsidRPr="007109D2" w:rsidRDefault="007109D2" w:rsidP="007109D2">
      <w:pPr>
        <w:rPr>
          <w:lang w:val="pt-BR"/>
        </w:rPr>
      </w:pPr>
      <w:r w:rsidRPr="00117245">
        <w:t>- Id</w:t>
      </w:r>
      <w:r w:rsidR="004C04DB">
        <w:t xml:space="preserve"> da Instalação Agrícola</w:t>
      </w:r>
    </w:p>
    <w:p w14:paraId="27BAB8B2" w14:textId="2106C9C3" w:rsidR="005265D7" w:rsidRDefault="005265D7" w:rsidP="00034B12">
      <w:pPr>
        <w:pStyle w:val="Ttulo2"/>
        <w:rPr>
          <w:lang w:val="pt-BR"/>
        </w:rPr>
      </w:pPr>
      <w:bookmarkStart w:id="156" w:name="_Toc121000319"/>
      <w:r w:rsidRPr="005265D7">
        <w:rPr>
          <w:lang w:val="pt-BR"/>
        </w:rPr>
        <w:t>Rede_De_Distribuição_id</w:t>
      </w:r>
      <w:bookmarkEnd w:id="156"/>
      <w:r w:rsidRPr="005265D7">
        <w:rPr>
          <w:lang w:val="pt-BR"/>
        </w:rPr>
        <w:t xml:space="preserve"> </w:t>
      </w:r>
    </w:p>
    <w:p w14:paraId="1C770DB7" w14:textId="70C9B5C5" w:rsidR="007109D2" w:rsidRPr="007109D2" w:rsidRDefault="007109D2" w:rsidP="007109D2">
      <w:pPr>
        <w:rPr>
          <w:lang w:val="pt-BR"/>
        </w:rPr>
      </w:pPr>
      <w:r w:rsidRPr="00117245">
        <w:t>- Id</w:t>
      </w:r>
      <w:r w:rsidR="004C04DB">
        <w:t xml:space="preserve"> da Rede De Distribuição</w:t>
      </w:r>
    </w:p>
    <w:p w14:paraId="26CFEF32" w14:textId="620E9708" w:rsidR="005265D7" w:rsidRDefault="005265D7" w:rsidP="00034B12">
      <w:pPr>
        <w:pStyle w:val="Ttulo2"/>
        <w:rPr>
          <w:lang w:val="pt-BR"/>
        </w:rPr>
      </w:pPr>
      <w:bookmarkStart w:id="157" w:name="_Toc121000320"/>
      <w:r w:rsidRPr="005265D7">
        <w:rPr>
          <w:lang w:val="pt-BR"/>
        </w:rPr>
        <w:t>PRIMARY KEY (Instalação_Agricola_id, Rede_De_Distribuição_id));</w:t>
      </w:r>
      <w:bookmarkEnd w:id="157"/>
    </w:p>
    <w:p w14:paraId="64C4F707" w14:textId="43C2F8B3" w:rsidR="007109D2" w:rsidRPr="007109D2" w:rsidRDefault="007109D2" w:rsidP="007109D2">
      <w:pPr>
        <w:rPr>
          <w:lang w:val="pt-BR"/>
        </w:rPr>
      </w:pPr>
      <w:r w:rsidRPr="00117245">
        <w:t xml:space="preserve">- </w:t>
      </w:r>
      <w:r w:rsidR="004C04DB">
        <w:t>A chave primária é composta pelo id Daa Instalação Agrícola e da Rede de Distribuição</w:t>
      </w:r>
    </w:p>
    <w:p w14:paraId="23894FFB" w14:textId="77777777" w:rsidR="005265D7" w:rsidRPr="005265D7" w:rsidRDefault="005265D7" w:rsidP="005265D7">
      <w:pPr>
        <w:pStyle w:val="Contedo"/>
        <w:rPr>
          <w:lang w:val="pt-BR"/>
        </w:rPr>
      </w:pPr>
    </w:p>
    <w:p w14:paraId="12182277" w14:textId="11171F79" w:rsidR="005265D7" w:rsidRPr="005265D7" w:rsidRDefault="005265D7" w:rsidP="0002446E">
      <w:pPr>
        <w:pStyle w:val="Ttulo1"/>
        <w:rPr>
          <w:lang w:val="pt-BR"/>
        </w:rPr>
      </w:pPr>
      <w:bookmarkStart w:id="158" w:name="_Toc121000321"/>
      <w:r w:rsidRPr="005265D7">
        <w:rPr>
          <w:lang w:val="pt-BR"/>
        </w:rPr>
        <w:t>Morada</w:t>
      </w:r>
      <w:bookmarkEnd w:id="158"/>
      <w:r w:rsidRPr="005265D7">
        <w:rPr>
          <w:lang w:val="pt-BR"/>
        </w:rPr>
        <w:t xml:space="preserve"> </w:t>
      </w:r>
    </w:p>
    <w:p w14:paraId="42EEE5C7" w14:textId="646C7FA2" w:rsidR="005265D7" w:rsidRDefault="005265D7" w:rsidP="00034B12">
      <w:pPr>
        <w:pStyle w:val="Ttulo2"/>
      </w:pPr>
      <w:bookmarkStart w:id="159" w:name="_Toc121000322"/>
      <w:r w:rsidRPr="00034B12">
        <w:t>id</w:t>
      </w:r>
      <w:bookmarkEnd w:id="159"/>
      <w:r w:rsidRPr="00034B12">
        <w:t xml:space="preserve">        </w:t>
      </w:r>
    </w:p>
    <w:p w14:paraId="3169499C" w14:textId="435D55F4" w:rsidR="007109D2" w:rsidRPr="007109D2" w:rsidRDefault="007109D2" w:rsidP="007109D2">
      <w:r w:rsidRPr="00117245">
        <w:t>- Id</w:t>
      </w:r>
      <w:r w:rsidR="004C04DB">
        <w:t xml:space="preserve"> da Morada</w:t>
      </w:r>
    </w:p>
    <w:p w14:paraId="61F1E61F" w14:textId="3ECCB6DA" w:rsidR="005265D7" w:rsidRDefault="005265D7" w:rsidP="00034B12">
      <w:pPr>
        <w:pStyle w:val="Ttulo2"/>
      </w:pPr>
      <w:bookmarkStart w:id="160" w:name="_Toc121000323"/>
      <w:r w:rsidRPr="0002446E">
        <w:t>Codigo</w:t>
      </w:r>
      <w:proofErr w:type="gramStart"/>
      <w:r w:rsidRPr="0002446E">
        <w:t>_Postal</w:t>
      </w:r>
      <w:bookmarkEnd w:id="160"/>
      <w:proofErr w:type="gramEnd"/>
      <w:r w:rsidRPr="0002446E">
        <w:t xml:space="preserve"> </w:t>
      </w:r>
    </w:p>
    <w:p w14:paraId="4E8F98C5" w14:textId="468BB614" w:rsidR="007109D2" w:rsidRPr="007109D2" w:rsidRDefault="007109D2" w:rsidP="007109D2">
      <w:r w:rsidRPr="00117245">
        <w:t xml:space="preserve">- </w:t>
      </w:r>
      <w:r w:rsidR="004C04DB">
        <w:t>Código da Morada</w:t>
      </w:r>
    </w:p>
    <w:p w14:paraId="18162382" w14:textId="5D0188EB" w:rsidR="005265D7" w:rsidRDefault="005265D7" w:rsidP="00034B12">
      <w:pPr>
        <w:pStyle w:val="Ttulo2"/>
      </w:pPr>
      <w:bookmarkStart w:id="161" w:name="_Toc121000324"/>
      <w:r w:rsidRPr="0002446E">
        <w:t>Localidade</w:t>
      </w:r>
      <w:bookmarkEnd w:id="161"/>
      <w:r w:rsidRPr="0002446E">
        <w:t xml:space="preserve">    </w:t>
      </w:r>
    </w:p>
    <w:p w14:paraId="1EEE8700" w14:textId="44F79437" w:rsidR="007109D2" w:rsidRPr="007109D2" w:rsidRDefault="007109D2" w:rsidP="007109D2">
      <w:r w:rsidRPr="00117245">
        <w:t xml:space="preserve">- </w:t>
      </w:r>
      <w:r w:rsidR="004C04DB">
        <w:t>Localidade da Morada</w:t>
      </w:r>
    </w:p>
    <w:p w14:paraId="245CE973" w14:textId="6E74B227" w:rsidR="005265D7" w:rsidRDefault="005265D7" w:rsidP="00034B12">
      <w:pPr>
        <w:pStyle w:val="Ttulo2"/>
      </w:pPr>
      <w:bookmarkStart w:id="162" w:name="_Toc121000325"/>
      <w:r w:rsidRPr="0002446E">
        <w:t>PRIMARY KEY (id));</w:t>
      </w:r>
      <w:bookmarkEnd w:id="162"/>
    </w:p>
    <w:p w14:paraId="0DE36EF8" w14:textId="266793AF" w:rsidR="007109D2" w:rsidRPr="007109D2" w:rsidRDefault="007109D2" w:rsidP="007109D2">
      <w:r w:rsidRPr="00117245">
        <w:t xml:space="preserve">- </w:t>
      </w:r>
      <w:r w:rsidR="004C04DB">
        <w:t>A chave primária da Morada é o ID</w:t>
      </w:r>
    </w:p>
    <w:p w14:paraId="2D5AC5F4" w14:textId="0E68ECDF" w:rsidR="005265D7" w:rsidRPr="0002446E" w:rsidRDefault="005265D7" w:rsidP="005265D7">
      <w:pPr>
        <w:pStyle w:val="Contedo"/>
      </w:pPr>
    </w:p>
    <w:p w14:paraId="6A53E892" w14:textId="38D56EB1" w:rsidR="005265D7" w:rsidRDefault="005265D7" w:rsidP="005265D7">
      <w:pPr>
        <w:pStyle w:val="Contedo"/>
      </w:pPr>
    </w:p>
    <w:p w14:paraId="6F045BFB" w14:textId="157B7A1F" w:rsidR="004C04DB" w:rsidRDefault="004C04DB" w:rsidP="005265D7">
      <w:pPr>
        <w:pStyle w:val="Contedo"/>
      </w:pPr>
    </w:p>
    <w:p w14:paraId="3D08BCDF" w14:textId="1342870A" w:rsidR="004C04DB" w:rsidRDefault="004C04DB" w:rsidP="005265D7">
      <w:pPr>
        <w:pStyle w:val="Contedo"/>
      </w:pPr>
    </w:p>
    <w:p w14:paraId="7A433DCE" w14:textId="00A70A5D" w:rsidR="004C04DB" w:rsidRDefault="004C04DB" w:rsidP="005265D7">
      <w:pPr>
        <w:pStyle w:val="Contedo"/>
      </w:pPr>
    </w:p>
    <w:p w14:paraId="23455573" w14:textId="35EBD114" w:rsidR="004C04DB" w:rsidRDefault="004C04DB" w:rsidP="005265D7">
      <w:pPr>
        <w:pStyle w:val="Contedo"/>
      </w:pPr>
    </w:p>
    <w:p w14:paraId="32C0C95D" w14:textId="28F9D5E5" w:rsidR="004C04DB" w:rsidRDefault="004C04DB" w:rsidP="005265D7">
      <w:pPr>
        <w:pStyle w:val="Contedo"/>
      </w:pPr>
    </w:p>
    <w:p w14:paraId="138F7541" w14:textId="77777777" w:rsidR="004C04DB" w:rsidRPr="0002446E" w:rsidRDefault="004C04DB" w:rsidP="005265D7">
      <w:pPr>
        <w:pStyle w:val="Contedo"/>
      </w:pPr>
    </w:p>
    <w:p w14:paraId="29F22577" w14:textId="77777777" w:rsidR="005265D7" w:rsidRPr="0002446E" w:rsidRDefault="005265D7" w:rsidP="005265D7">
      <w:pPr>
        <w:pStyle w:val="Contedo"/>
      </w:pPr>
    </w:p>
    <w:p w14:paraId="1B74B599" w14:textId="140FADEA" w:rsidR="005265D7" w:rsidRPr="0002446E" w:rsidRDefault="005265D7" w:rsidP="0002446E">
      <w:pPr>
        <w:pStyle w:val="Ttulo1"/>
      </w:pPr>
      <w:bookmarkStart w:id="163" w:name="_Toc121000326"/>
      <w:r w:rsidRPr="0002446E">
        <w:t>Parcela_Agricola</w:t>
      </w:r>
      <w:bookmarkEnd w:id="163"/>
      <w:r w:rsidRPr="0002446E">
        <w:t xml:space="preserve"> </w:t>
      </w:r>
    </w:p>
    <w:p w14:paraId="0E482539" w14:textId="77777777" w:rsidR="004C04DB" w:rsidRDefault="005265D7" w:rsidP="00034B12">
      <w:pPr>
        <w:pStyle w:val="Ttulo2"/>
      </w:pPr>
      <w:bookmarkStart w:id="164" w:name="_Toc121000327"/>
      <w:r w:rsidRPr="00034B12">
        <w:t>id</w:t>
      </w:r>
      <w:bookmarkEnd w:id="164"/>
      <w:r w:rsidRPr="00034B12">
        <w:t xml:space="preserve">  </w:t>
      </w:r>
    </w:p>
    <w:p w14:paraId="676779BC" w14:textId="471964C0" w:rsidR="005265D7" w:rsidRPr="00034B12" w:rsidRDefault="004C04DB" w:rsidP="004C04DB">
      <w:r w:rsidRPr="00117245">
        <w:t>- Id</w:t>
      </w:r>
      <w:r w:rsidR="005265D7" w:rsidRPr="00034B12">
        <w:t xml:space="preserve"> </w:t>
      </w:r>
      <w:r>
        <w:t>da Parcela Agrícola</w:t>
      </w:r>
      <w:r w:rsidR="005265D7" w:rsidRPr="00034B12">
        <w:t xml:space="preserve">              </w:t>
      </w:r>
    </w:p>
    <w:p w14:paraId="5A45A864" w14:textId="77777777" w:rsidR="004C04DB" w:rsidRDefault="005265D7" w:rsidP="00034B12">
      <w:pPr>
        <w:pStyle w:val="Ttulo2"/>
      </w:pPr>
      <w:bookmarkStart w:id="165" w:name="_Toc121000328"/>
      <w:r w:rsidRPr="00034B12">
        <w:t>Designação</w:t>
      </w:r>
      <w:bookmarkEnd w:id="165"/>
      <w:r w:rsidRPr="00034B12">
        <w:t xml:space="preserve">      </w:t>
      </w:r>
    </w:p>
    <w:p w14:paraId="07B60242" w14:textId="7B4D5C5C" w:rsidR="005265D7" w:rsidRPr="00034B12" w:rsidRDefault="004C04DB" w:rsidP="004C04DB">
      <w:r w:rsidRPr="00117245">
        <w:t xml:space="preserve">- </w:t>
      </w:r>
      <w:r>
        <w:t>Designação da Parcela Agrícola</w:t>
      </w:r>
      <w:r w:rsidR="005265D7" w:rsidRPr="00034B12">
        <w:t xml:space="preserve"> </w:t>
      </w:r>
    </w:p>
    <w:p w14:paraId="6C815319" w14:textId="3FDD2485" w:rsidR="005265D7" w:rsidRDefault="005265D7" w:rsidP="00034B12">
      <w:pPr>
        <w:pStyle w:val="Ttulo2"/>
      </w:pPr>
      <w:bookmarkStart w:id="166" w:name="_Toc121000329"/>
      <w:r w:rsidRPr="00034B12">
        <w:t>Area</w:t>
      </w:r>
      <w:bookmarkEnd w:id="166"/>
      <w:r w:rsidRPr="00034B12">
        <w:t xml:space="preserve">                   </w:t>
      </w:r>
    </w:p>
    <w:p w14:paraId="21CED111" w14:textId="4984ADD1" w:rsidR="004C04DB" w:rsidRPr="004C04DB" w:rsidRDefault="004C04DB" w:rsidP="004C04DB">
      <w:r w:rsidRPr="00117245">
        <w:t xml:space="preserve">- </w:t>
      </w:r>
      <w:r>
        <w:t xml:space="preserve">Area da Parcela </w:t>
      </w:r>
      <w:r w:rsidR="003108D0">
        <w:t>Agrícola</w:t>
      </w:r>
    </w:p>
    <w:p w14:paraId="385DDDF8" w14:textId="62EBB876" w:rsidR="005265D7" w:rsidRDefault="005265D7" w:rsidP="00034B12">
      <w:pPr>
        <w:pStyle w:val="Ttulo2"/>
      </w:pPr>
      <w:bookmarkStart w:id="167" w:name="_Toc121000330"/>
      <w:r w:rsidRPr="00034B12">
        <w:lastRenderedPageBreak/>
        <w:t>Cultura_id</w:t>
      </w:r>
      <w:bookmarkEnd w:id="167"/>
      <w:r w:rsidRPr="00034B12">
        <w:t xml:space="preserve">             </w:t>
      </w:r>
    </w:p>
    <w:p w14:paraId="08106A60" w14:textId="7EA9552B" w:rsidR="004C04DB" w:rsidRPr="004C04DB" w:rsidRDefault="004C04DB" w:rsidP="004C04DB">
      <w:r w:rsidRPr="00117245">
        <w:t>- Id</w:t>
      </w:r>
      <w:r>
        <w:t xml:space="preserve"> da Cultura presente nesta Parcela Agrícola</w:t>
      </w:r>
    </w:p>
    <w:p w14:paraId="04193E8D" w14:textId="039C77E3" w:rsidR="005265D7" w:rsidRDefault="005265D7" w:rsidP="00034B12">
      <w:pPr>
        <w:pStyle w:val="Ttulo2"/>
      </w:pPr>
      <w:bookmarkStart w:id="168" w:name="_Toc121000331"/>
      <w:r w:rsidRPr="00034B12">
        <w:t>Instalação_Agricola_id</w:t>
      </w:r>
      <w:bookmarkEnd w:id="168"/>
      <w:r w:rsidRPr="00034B12">
        <w:t xml:space="preserve"> </w:t>
      </w:r>
    </w:p>
    <w:p w14:paraId="24AFF172" w14:textId="3558789E" w:rsidR="004C04DB" w:rsidRPr="004C04DB" w:rsidRDefault="004C04DB" w:rsidP="004C04DB">
      <w:r w:rsidRPr="00117245">
        <w:t>- Id</w:t>
      </w:r>
      <w:r>
        <w:t xml:space="preserve"> da Instalação Agrícola a que pertence esta Parcela</w:t>
      </w:r>
    </w:p>
    <w:p w14:paraId="57815753" w14:textId="63A4F348" w:rsidR="005265D7" w:rsidRDefault="005265D7" w:rsidP="00034B12">
      <w:pPr>
        <w:pStyle w:val="Ttulo2"/>
      </w:pPr>
      <w:bookmarkStart w:id="169" w:name="_Toc121000332"/>
      <w:r w:rsidRPr="00034B12">
        <w:t>Sistema</w:t>
      </w:r>
      <w:proofErr w:type="gramStart"/>
      <w:r w:rsidRPr="00034B12">
        <w:t>_De</w:t>
      </w:r>
      <w:proofErr w:type="gramEnd"/>
      <w:r w:rsidRPr="00034B12">
        <w:t>_Rega_id</w:t>
      </w:r>
      <w:bookmarkEnd w:id="169"/>
      <w:r w:rsidRPr="00034B12">
        <w:t xml:space="preserve">     </w:t>
      </w:r>
    </w:p>
    <w:p w14:paraId="4A15FE40" w14:textId="22DD291C" w:rsidR="004C04DB" w:rsidRPr="004C04DB" w:rsidRDefault="004C04DB" w:rsidP="004C04DB">
      <w:r w:rsidRPr="00117245">
        <w:t>- Id</w:t>
      </w:r>
      <w:r>
        <w:t xml:space="preserve"> do sistema de Rega que pertence a esta Parcela</w:t>
      </w:r>
    </w:p>
    <w:p w14:paraId="17FFFC86" w14:textId="33799FFD" w:rsidR="005265D7" w:rsidRPr="008E2605" w:rsidRDefault="005265D7" w:rsidP="00034B12">
      <w:pPr>
        <w:pStyle w:val="Ttulo2"/>
      </w:pPr>
      <w:bookmarkStart w:id="170" w:name="_Toc121000333"/>
      <w:r w:rsidRPr="008E2605">
        <w:t>Gestor_Agricola_id</w:t>
      </w:r>
      <w:bookmarkEnd w:id="170"/>
      <w:r w:rsidRPr="008E2605">
        <w:t xml:space="preserve">     </w:t>
      </w:r>
    </w:p>
    <w:p w14:paraId="5BFB8EB1" w14:textId="43D5734A" w:rsidR="004C04DB" w:rsidRPr="004C04DB" w:rsidRDefault="004C04DB" w:rsidP="004C04DB">
      <w:r w:rsidRPr="00117245">
        <w:t>- Id</w:t>
      </w:r>
      <w:r>
        <w:t xml:space="preserve"> do Gestor Agrícola </w:t>
      </w:r>
      <w:r w:rsidR="003108D0">
        <w:t>Responsável</w:t>
      </w:r>
      <w:r>
        <w:t xml:space="preserve"> por esta Parcela</w:t>
      </w:r>
    </w:p>
    <w:p w14:paraId="52874D56" w14:textId="3334F209" w:rsidR="005265D7" w:rsidRPr="004C04DB" w:rsidRDefault="005265D7" w:rsidP="00034B12">
      <w:pPr>
        <w:pStyle w:val="Ttulo2"/>
      </w:pPr>
      <w:bookmarkStart w:id="171" w:name="_Toc121000334"/>
      <w:r w:rsidRPr="004C04DB">
        <w:t>PRIMARY KEY (id));</w:t>
      </w:r>
      <w:bookmarkEnd w:id="171"/>
    </w:p>
    <w:p w14:paraId="113612D9" w14:textId="599E984D" w:rsidR="004C04DB" w:rsidRPr="004C04DB" w:rsidRDefault="004C04DB" w:rsidP="004C04DB">
      <w:r w:rsidRPr="00117245">
        <w:t xml:space="preserve">- </w:t>
      </w:r>
      <w:r w:rsidR="003108D0">
        <w:t>A chave Primária de Parcela é o seu Id</w:t>
      </w:r>
    </w:p>
    <w:p w14:paraId="4FF0231E" w14:textId="0D0468D7" w:rsidR="005265D7" w:rsidRPr="004C04DB" w:rsidRDefault="005265D7" w:rsidP="005265D7">
      <w:pPr>
        <w:pStyle w:val="Contedo"/>
      </w:pPr>
    </w:p>
    <w:p w14:paraId="7D36C15D" w14:textId="38A51501" w:rsidR="004C04DB" w:rsidRPr="004C04DB" w:rsidRDefault="004C04DB" w:rsidP="005265D7">
      <w:pPr>
        <w:pStyle w:val="Contedo"/>
      </w:pPr>
    </w:p>
    <w:p w14:paraId="3023A9E5" w14:textId="69405922" w:rsidR="004C04DB" w:rsidRPr="004C04DB" w:rsidRDefault="004C04DB" w:rsidP="005265D7">
      <w:pPr>
        <w:pStyle w:val="Contedo"/>
      </w:pPr>
    </w:p>
    <w:p w14:paraId="64A86CF4" w14:textId="3CB5CDC1" w:rsidR="004C04DB" w:rsidRPr="004C04DB" w:rsidRDefault="004C04DB" w:rsidP="005265D7">
      <w:pPr>
        <w:pStyle w:val="Contedo"/>
      </w:pPr>
    </w:p>
    <w:p w14:paraId="25A326AD" w14:textId="109C64BC" w:rsidR="004C04DB" w:rsidRDefault="004C04DB" w:rsidP="005265D7">
      <w:pPr>
        <w:pStyle w:val="Contedo"/>
      </w:pPr>
    </w:p>
    <w:p w14:paraId="5AD13F29" w14:textId="76378D49" w:rsidR="003108D0" w:rsidRDefault="003108D0" w:rsidP="005265D7">
      <w:pPr>
        <w:pStyle w:val="Contedo"/>
      </w:pPr>
    </w:p>
    <w:p w14:paraId="4C341D6F" w14:textId="74A89CD9" w:rsidR="003108D0" w:rsidRDefault="003108D0" w:rsidP="005265D7">
      <w:pPr>
        <w:pStyle w:val="Contedo"/>
      </w:pPr>
    </w:p>
    <w:p w14:paraId="0396256D" w14:textId="15A1A95A" w:rsidR="003108D0" w:rsidRDefault="003108D0" w:rsidP="005265D7">
      <w:pPr>
        <w:pStyle w:val="Contedo"/>
      </w:pPr>
    </w:p>
    <w:p w14:paraId="75EA8FD9" w14:textId="016926F0" w:rsidR="003108D0" w:rsidRDefault="003108D0" w:rsidP="005265D7">
      <w:pPr>
        <w:pStyle w:val="Contedo"/>
      </w:pPr>
    </w:p>
    <w:p w14:paraId="3A077A50" w14:textId="77777777" w:rsidR="003108D0" w:rsidRPr="004C04DB" w:rsidRDefault="003108D0" w:rsidP="005265D7">
      <w:pPr>
        <w:pStyle w:val="Contedo"/>
      </w:pPr>
    </w:p>
    <w:p w14:paraId="2BAEBFF9" w14:textId="162FE37D" w:rsidR="005265D7" w:rsidRPr="005265D7" w:rsidRDefault="005265D7" w:rsidP="0002446E">
      <w:pPr>
        <w:pStyle w:val="Ttulo1"/>
        <w:rPr>
          <w:lang w:val="pt-BR"/>
        </w:rPr>
      </w:pPr>
      <w:bookmarkStart w:id="172" w:name="_Toc121000335"/>
      <w:r w:rsidRPr="005265D7">
        <w:rPr>
          <w:lang w:val="pt-BR"/>
        </w:rPr>
        <w:t>Plano_De_Rega</w:t>
      </w:r>
      <w:bookmarkEnd w:id="172"/>
      <w:r w:rsidRPr="005265D7">
        <w:rPr>
          <w:lang w:val="pt-BR"/>
        </w:rPr>
        <w:t xml:space="preserve"> </w:t>
      </w:r>
    </w:p>
    <w:p w14:paraId="476011AE" w14:textId="77777777" w:rsidR="003108D0" w:rsidRDefault="005265D7" w:rsidP="00034B12">
      <w:pPr>
        <w:pStyle w:val="Ttulo2"/>
      </w:pPr>
      <w:bookmarkStart w:id="173" w:name="_Toc121000336"/>
      <w:r w:rsidRPr="00034B12">
        <w:t>id</w:t>
      </w:r>
      <w:bookmarkEnd w:id="173"/>
      <w:r w:rsidRPr="00034B12">
        <w:t xml:space="preserve">            </w:t>
      </w:r>
    </w:p>
    <w:p w14:paraId="6A07843A" w14:textId="62B25723" w:rsidR="005265D7" w:rsidRPr="00034B12" w:rsidRDefault="003108D0" w:rsidP="003108D0">
      <w:r w:rsidRPr="00117245">
        <w:t xml:space="preserve">- </w:t>
      </w:r>
      <w:proofErr w:type="gramStart"/>
      <w:r w:rsidRPr="00117245">
        <w:t>Id</w:t>
      </w:r>
      <w:r w:rsidR="005265D7" w:rsidRPr="00034B12">
        <w:t xml:space="preserve">  </w:t>
      </w:r>
      <w:r>
        <w:t>do</w:t>
      </w:r>
      <w:proofErr w:type="gramEnd"/>
      <w:r>
        <w:t xml:space="preserve"> Plano de Rega</w:t>
      </w:r>
    </w:p>
    <w:p w14:paraId="3D689DEE" w14:textId="04FC1799" w:rsidR="005265D7" w:rsidRDefault="005265D7" w:rsidP="00034B12">
      <w:pPr>
        <w:pStyle w:val="Ttulo2"/>
      </w:pPr>
      <w:bookmarkStart w:id="174" w:name="_Toc121000337"/>
      <w:r w:rsidRPr="00034B12">
        <w:t>Sistema</w:t>
      </w:r>
      <w:proofErr w:type="gramStart"/>
      <w:r w:rsidRPr="00034B12">
        <w:t>_De</w:t>
      </w:r>
      <w:proofErr w:type="gramEnd"/>
      <w:r w:rsidRPr="00034B12">
        <w:t>_Rega_id</w:t>
      </w:r>
      <w:bookmarkEnd w:id="174"/>
      <w:r w:rsidRPr="00034B12">
        <w:t xml:space="preserve">  </w:t>
      </w:r>
    </w:p>
    <w:p w14:paraId="562202E0" w14:textId="6272AA05" w:rsidR="003108D0" w:rsidRPr="003108D0" w:rsidRDefault="003108D0" w:rsidP="003108D0">
      <w:r w:rsidRPr="00117245">
        <w:t>- Id</w:t>
      </w:r>
      <w:r>
        <w:t xml:space="preserve"> do Sistema de Rega que vai executar o Plano de Rega</w:t>
      </w:r>
    </w:p>
    <w:p w14:paraId="717F8CC6" w14:textId="1AD32BB4" w:rsidR="005265D7" w:rsidRDefault="005265D7" w:rsidP="00034B12">
      <w:pPr>
        <w:pStyle w:val="Ttulo2"/>
      </w:pPr>
      <w:bookmarkStart w:id="175" w:name="_Toc121000338"/>
      <w:r w:rsidRPr="00034B12">
        <w:t>Caderno</w:t>
      </w:r>
      <w:proofErr w:type="gramStart"/>
      <w:r w:rsidRPr="00034B12">
        <w:t>_De</w:t>
      </w:r>
      <w:proofErr w:type="gramEnd"/>
      <w:r w:rsidRPr="00034B12">
        <w:t>_Campo_id</w:t>
      </w:r>
      <w:bookmarkEnd w:id="175"/>
      <w:r w:rsidRPr="00034B12">
        <w:t xml:space="preserve"> </w:t>
      </w:r>
    </w:p>
    <w:p w14:paraId="32406259" w14:textId="468BAED5" w:rsidR="003108D0" w:rsidRPr="003108D0" w:rsidRDefault="003108D0" w:rsidP="003108D0">
      <w:r w:rsidRPr="00117245">
        <w:t>- Id</w:t>
      </w:r>
      <w:r>
        <w:t xml:space="preserve"> do Caderno de Campo onde ocorre este Plano de Rega</w:t>
      </w:r>
    </w:p>
    <w:p w14:paraId="4548758D" w14:textId="6D791B60" w:rsidR="005265D7" w:rsidRDefault="005265D7" w:rsidP="00034B12">
      <w:pPr>
        <w:pStyle w:val="Ttulo2"/>
      </w:pPr>
      <w:bookmarkStart w:id="176" w:name="_Toc121000339"/>
      <w:r w:rsidRPr="00034B12">
        <w:t>Ordem_Rega</w:t>
      </w:r>
      <w:bookmarkEnd w:id="176"/>
      <w:r w:rsidRPr="00034B12">
        <w:t xml:space="preserve">          </w:t>
      </w:r>
    </w:p>
    <w:p w14:paraId="5A1C23D7" w14:textId="7E745000" w:rsidR="003108D0" w:rsidRPr="003108D0" w:rsidRDefault="003108D0" w:rsidP="003108D0">
      <w:r w:rsidRPr="003108D0">
        <w:t xml:space="preserve">- </w:t>
      </w:r>
      <w:r w:rsidRPr="003108D0">
        <w:t>Ordem das Parcelas a R</w:t>
      </w:r>
      <w:r>
        <w:t>egas</w:t>
      </w:r>
    </w:p>
    <w:p w14:paraId="07D2722D" w14:textId="4F9CEB39" w:rsidR="005265D7" w:rsidRPr="008E2605" w:rsidRDefault="005265D7" w:rsidP="00034B12">
      <w:pPr>
        <w:pStyle w:val="Ttulo2"/>
      </w:pPr>
      <w:bookmarkStart w:id="177" w:name="_Toc121000340"/>
      <w:r w:rsidRPr="008E2605">
        <w:t>PRIMARY KEY (id));</w:t>
      </w:r>
      <w:bookmarkEnd w:id="177"/>
    </w:p>
    <w:p w14:paraId="51F8B95B" w14:textId="26B5EB66" w:rsidR="003108D0" w:rsidRPr="003108D0" w:rsidRDefault="003108D0" w:rsidP="003108D0">
      <w:r w:rsidRPr="003108D0">
        <w:t xml:space="preserve">- </w:t>
      </w:r>
      <w:r w:rsidRPr="003108D0">
        <w:t>A c</w:t>
      </w:r>
      <w:r>
        <w:t>have primária do Plano de Rega é composta pelo seu id</w:t>
      </w:r>
    </w:p>
    <w:p w14:paraId="4A2CFB93" w14:textId="77777777" w:rsidR="0002446E" w:rsidRPr="003108D0" w:rsidRDefault="0002446E" w:rsidP="005265D7">
      <w:pPr>
        <w:pStyle w:val="Contedo"/>
      </w:pPr>
    </w:p>
    <w:p w14:paraId="2F72D48F" w14:textId="5B5AB11C" w:rsidR="005265D7" w:rsidRPr="003108D0" w:rsidRDefault="005265D7" w:rsidP="0002446E">
      <w:pPr>
        <w:pStyle w:val="Ttulo1"/>
      </w:pPr>
      <w:bookmarkStart w:id="178" w:name="_Toc121000341"/>
      <w:r w:rsidRPr="003108D0">
        <w:t>Produto</w:t>
      </w:r>
      <w:bookmarkEnd w:id="178"/>
      <w:r w:rsidRPr="003108D0">
        <w:t xml:space="preserve"> </w:t>
      </w:r>
    </w:p>
    <w:p w14:paraId="63512BDE" w14:textId="29624E2B" w:rsidR="005265D7" w:rsidRPr="003108D0" w:rsidRDefault="005265D7" w:rsidP="00034B12">
      <w:pPr>
        <w:pStyle w:val="Ttulo2"/>
      </w:pPr>
      <w:bookmarkStart w:id="179" w:name="_Toc121000342"/>
      <w:r w:rsidRPr="003108D0">
        <w:t>id</w:t>
      </w:r>
      <w:bookmarkEnd w:id="179"/>
      <w:r w:rsidRPr="003108D0">
        <w:t xml:space="preserve">    </w:t>
      </w:r>
    </w:p>
    <w:p w14:paraId="3B5D7E9E" w14:textId="39621A29" w:rsidR="003108D0" w:rsidRPr="003108D0" w:rsidRDefault="003108D0" w:rsidP="003108D0">
      <w:r w:rsidRPr="00117245">
        <w:t>- Id</w:t>
      </w:r>
      <w:r>
        <w:t xml:space="preserve"> do Produto</w:t>
      </w:r>
    </w:p>
    <w:p w14:paraId="3C0CCD26" w14:textId="09B0195E" w:rsidR="005265D7" w:rsidRPr="003108D0" w:rsidRDefault="005265D7" w:rsidP="00034B12">
      <w:pPr>
        <w:pStyle w:val="Ttulo2"/>
      </w:pPr>
      <w:bookmarkStart w:id="180" w:name="_Toc121000343"/>
      <w:r w:rsidRPr="003108D0">
        <w:t>Nome</w:t>
      </w:r>
      <w:bookmarkEnd w:id="180"/>
      <w:r w:rsidRPr="003108D0">
        <w:t xml:space="preserve">  </w:t>
      </w:r>
    </w:p>
    <w:p w14:paraId="13C939A9" w14:textId="205D93C6" w:rsidR="003108D0" w:rsidRPr="003108D0" w:rsidRDefault="003108D0" w:rsidP="003108D0">
      <w:r w:rsidRPr="00117245">
        <w:t xml:space="preserve">- </w:t>
      </w:r>
      <w:r>
        <w:t>Nome do Produto</w:t>
      </w:r>
    </w:p>
    <w:p w14:paraId="5226FB0D" w14:textId="48118FC0" w:rsidR="005265D7" w:rsidRPr="003108D0" w:rsidRDefault="005265D7" w:rsidP="00034B12">
      <w:pPr>
        <w:pStyle w:val="Ttulo2"/>
      </w:pPr>
      <w:bookmarkStart w:id="181" w:name="_Toc121000344"/>
      <w:r w:rsidRPr="003108D0">
        <w:t>Preço</w:t>
      </w:r>
      <w:bookmarkEnd w:id="181"/>
      <w:r w:rsidRPr="003108D0">
        <w:t xml:space="preserve"> </w:t>
      </w:r>
    </w:p>
    <w:p w14:paraId="64C4A4F2" w14:textId="2119B64E" w:rsidR="003108D0" w:rsidRPr="003108D0" w:rsidRDefault="003108D0" w:rsidP="003108D0">
      <w:r w:rsidRPr="00117245">
        <w:t xml:space="preserve">- </w:t>
      </w:r>
      <w:r>
        <w:t>Preço do Produto</w:t>
      </w:r>
    </w:p>
    <w:p w14:paraId="3C7A102B" w14:textId="6F7177A4" w:rsidR="005265D7" w:rsidRPr="003108D0" w:rsidRDefault="005265D7" w:rsidP="00034B12">
      <w:pPr>
        <w:pStyle w:val="Ttulo2"/>
      </w:pPr>
      <w:bookmarkStart w:id="182" w:name="_Toc121000345"/>
      <w:r w:rsidRPr="003108D0">
        <w:t>PRIMARY KEY (id));</w:t>
      </w:r>
      <w:bookmarkEnd w:id="182"/>
    </w:p>
    <w:p w14:paraId="6F07D239" w14:textId="314E4786" w:rsidR="003108D0" w:rsidRPr="003108D0" w:rsidRDefault="003108D0" w:rsidP="003108D0">
      <w:r w:rsidRPr="00117245">
        <w:t xml:space="preserve">- </w:t>
      </w:r>
      <w:r>
        <w:t>A chave primária do Produto é composta pelo seu id</w:t>
      </w:r>
    </w:p>
    <w:p w14:paraId="09CE6708" w14:textId="77777777" w:rsidR="005265D7" w:rsidRPr="003108D0" w:rsidRDefault="005265D7" w:rsidP="005265D7">
      <w:pPr>
        <w:pStyle w:val="Contedo"/>
      </w:pPr>
    </w:p>
    <w:p w14:paraId="31CB116C" w14:textId="4884786E" w:rsidR="005265D7" w:rsidRPr="008E2605" w:rsidRDefault="005265D7" w:rsidP="0002446E">
      <w:pPr>
        <w:pStyle w:val="Ttulo1"/>
      </w:pPr>
      <w:bookmarkStart w:id="183" w:name="_Toc121000346"/>
      <w:r w:rsidRPr="008E2605">
        <w:t>Ração_Animal</w:t>
      </w:r>
      <w:bookmarkEnd w:id="183"/>
      <w:r w:rsidRPr="008E2605">
        <w:t xml:space="preserve"> </w:t>
      </w:r>
    </w:p>
    <w:p w14:paraId="566820DE" w14:textId="468176D2" w:rsidR="005265D7" w:rsidRPr="008E2605" w:rsidRDefault="005265D7" w:rsidP="00034B12">
      <w:pPr>
        <w:pStyle w:val="Ttulo2"/>
      </w:pPr>
      <w:bookmarkStart w:id="184" w:name="_Toc121000347"/>
      <w:r w:rsidRPr="008E2605">
        <w:t>id</w:t>
      </w:r>
      <w:bookmarkEnd w:id="184"/>
      <w:r w:rsidRPr="008E2605">
        <w:t xml:space="preserve"> </w:t>
      </w:r>
    </w:p>
    <w:p w14:paraId="6FB83898" w14:textId="0775FBFB" w:rsidR="003108D0" w:rsidRPr="008E2605" w:rsidRDefault="003108D0" w:rsidP="003108D0">
      <w:r w:rsidRPr="008E2605">
        <w:t>- Id</w:t>
      </w:r>
      <w:r w:rsidRPr="008E2605">
        <w:t xml:space="preserve"> da Ração Animal</w:t>
      </w:r>
    </w:p>
    <w:p w14:paraId="73C1CD2C" w14:textId="43AE7181" w:rsidR="005265D7" w:rsidRPr="008E2605" w:rsidRDefault="005265D7" w:rsidP="00034B12">
      <w:pPr>
        <w:pStyle w:val="Ttulo2"/>
      </w:pPr>
      <w:bookmarkStart w:id="185" w:name="_Toc121000348"/>
      <w:r w:rsidRPr="008E2605">
        <w:t>PRIMARY KEY (id));</w:t>
      </w:r>
      <w:bookmarkEnd w:id="185"/>
    </w:p>
    <w:p w14:paraId="7059EC42" w14:textId="38BB3446" w:rsidR="005265D7" w:rsidRPr="003108D0" w:rsidRDefault="003108D0" w:rsidP="003108D0">
      <w:r w:rsidRPr="003108D0">
        <w:t xml:space="preserve">- </w:t>
      </w:r>
      <w:r w:rsidRPr="003108D0">
        <w:t>A c</w:t>
      </w:r>
      <w:r>
        <w:t>have primária da Ração Animal é o seu Id</w:t>
      </w:r>
    </w:p>
    <w:p w14:paraId="6CE8F9BB" w14:textId="73BFB8C2" w:rsidR="005265D7" w:rsidRPr="0002446E" w:rsidRDefault="005265D7" w:rsidP="0002446E">
      <w:pPr>
        <w:pStyle w:val="Ttulo1"/>
      </w:pPr>
      <w:bookmarkStart w:id="186" w:name="_Toc121000349"/>
      <w:r w:rsidRPr="0002446E">
        <w:t>Rede</w:t>
      </w:r>
      <w:proofErr w:type="gramStart"/>
      <w:r w:rsidRPr="0002446E">
        <w:t>_De</w:t>
      </w:r>
      <w:proofErr w:type="gramEnd"/>
      <w:r w:rsidRPr="0002446E">
        <w:t>_Distribuição</w:t>
      </w:r>
      <w:bookmarkEnd w:id="186"/>
      <w:r w:rsidRPr="0002446E">
        <w:t xml:space="preserve"> </w:t>
      </w:r>
    </w:p>
    <w:p w14:paraId="724C60BB" w14:textId="77777777" w:rsidR="003108D0" w:rsidRDefault="005265D7" w:rsidP="00034B12">
      <w:pPr>
        <w:pStyle w:val="Ttulo2"/>
      </w:pPr>
      <w:bookmarkStart w:id="187" w:name="_Toc121000350"/>
      <w:r w:rsidRPr="00034B12">
        <w:t>id</w:t>
      </w:r>
      <w:bookmarkEnd w:id="187"/>
      <w:r w:rsidRPr="00034B12">
        <w:t xml:space="preserve">       </w:t>
      </w:r>
    </w:p>
    <w:p w14:paraId="40C178BD" w14:textId="0F8C96E2" w:rsidR="005265D7" w:rsidRPr="00034B12" w:rsidRDefault="003108D0" w:rsidP="003108D0">
      <w:r w:rsidRPr="00117245">
        <w:t>- Id</w:t>
      </w:r>
      <w:r w:rsidR="005265D7" w:rsidRPr="00034B12">
        <w:t xml:space="preserve"> </w:t>
      </w:r>
      <w:r>
        <w:t>da Rede de Distribuição</w:t>
      </w:r>
      <w:r w:rsidR="005265D7" w:rsidRPr="00034B12">
        <w:t xml:space="preserve">    </w:t>
      </w:r>
    </w:p>
    <w:p w14:paraId="5941C399" w14:textId="50F10736" w:rsidR="005265D7" w:rsidRDefault="005265D7" w:rsidP="00034B12">
      <w:pPr>
        <w:pStyle w:val="Ttulo2"/>
        <w:rPr>
          <w:lang w:val="pt-BR"/>
        </w:rPr>
      </w:pPr>
      <w:bookmarkStart w:id="188" w:name="_Toc121000351"/>
      <w:r w:rsidRPr="005265D7">
        <w:rPr>
          <w:lang w:val="pt-BR"/>
        </w:rPr>
        <w:t>Tipo_De_Venda</w:t>
      </w:r>
      <w:bookmarkEnd w:id="188"/>
      <w:r w:rsidRPr="005265D7">
        <w:rPr>
          <w:lang w:val="pt-BR"/>
        </w:rPr>
        <w:t xml:space="preserve">             </w:t>
      </w:r>
    </w:p>
    <w:p w14:paraId="49AE7137" w14:textId="4FA78EFE" w:rsidR="003108D0" w:rsidRPr="003108D0" w:rsidRDefault="003108D0" w:rsidP="003108D0">
      <w:pPr>
        <w:rPr>
          <w:lang w:val="pt-BR"/>
        </w:rPr>
      </w:pPr>
      <w:r w:rsidRPr="00117245">
        <w:t xml:space="preserve">- </w:t>
      </w:r>
      <w:r>
        <w:t>Tipo de Distribuição (Venda Direta, Mercado Local, AMAP, Grupo de Consumo)</w:t>
      </w:r>
    </w:p>
    <w:p w14:paraId="4AF9B5B9" w14:textId="08BF9A24" w:rsidR="005265D7" w:rsidRDefault="005265D7" w:rsidP="00034B12">
      <w:pPr>
        <w:pStyle w:val="Ttulo2"/>
        <w:rPr>
          <w:lang w:val="pt-BR"/>
        </w:rPr>
      </w:pPr>
      <w:bookmarkStart w:id="189" w:name="_Toc121000352"/>
      <w:r w:rsidRPr="005265D7">
        <w:rPr>
          <w:lang w:val="pt-BR"/>
        </w:rPr>
        <w:t>Gestor_De_Distribuição_id</w:t>
      </w:r>
      <w:bookmarkEnd w:id="189"/>
      <w:r w:rsidRPr="005265D7">
        <w:rPr>
          <w:lang w:val="pt-BR"/>
        </w:rPr>
        <w:t xml:space="preserve"> </w:t>
      </w:r>
    </w:p>
    <w:p w14:paraId="39891379" w14:textId="7BE4B2B4" w:rsidR="003108D0" w:rsidRPr="003108D0" w:rsidRDefault="003108D0" w:rsidP="003108D0">
      <w:pPr>
        <w:rPr>
          <w:lang w:val="pt-BR"/>
        </w:rPr>
      </w:pPr>
      <w:r w:rsidRPr="00117245">
        <w:t>- Id</w:t>
      </w:r>
      <w:r>
        <w:t xml:space="preserve"> do Gestor de Distribuição responsável por gerir esta Rede de Distribuição</w:t>
      </w:r>
    </w:p>
    <w:p w14:paraId="68BD5EAF" w14:textId="17E5E55C" w:rsidR="005265D7" w:rsidRPr="008E2605" w:rsidRDefault="005265D7" w:rsidP="00034B12">
      <w:pPr>
        <w:pStyle w:val="Ttulo2"/>
      </w:pPr>
      <w:bookmarkStart w:id="190" w:name="_Toc121000353"/>
      <w:r w:rsidRPr="008E2605">
        <w:t>PRIMARY KEY (id));</w:t>
      </w:r>
      <w:bookmarkEnd w:id="190"/>
    </w:p>
    <w:p w14:paraId="699CA880" w14:textId="314B0418" w:rsidR="003108D0" w:rsidRPr="003108D0" w:rsidRDefault="003108D0" w:rsidP="003108D0">
      <w:r w:rsidRPr="003108D0">
        <w:t xml:space="preserve">- </w:t>
      </w:r>
      <w:r w:rsidRPr="003108D0">
        <w:t>A chave primária da R</w:t>
      </w:r>
      <w:r>
        <w:t>ede de Distribuição é composta pelo seu ID</w:t>
      </w:r>
    </w:p>
    <w:p w14:paraId="50F14678" w14:textId="77777777" w:rsidR="00034B12" w:rsidRPr="003108D0" w:rsidRDefault="00034B12" w:rsidP="0002446E">
      <w:pPr>
        <w:pStyle w:val="Ttulo1"/>
      </w:pPr>
    </w:p>
    <w:p w14:paraId="43E64FAB" w14:textId="5CD4208A" w:rsidR="005265D7" w:rsidRPr="005265D7" w:rsidRDefault="005265D7" w:rsidP="0002446E">
      <w:pPr>
        <w:pStyle w:val="Ttulo1"/>
        <w:rPr>
          <w:lang w:val="pt-BR"/>
        </w:rPr>
      </w:pPr>
      <w:bookmarkStart w:id="191" w:name="_Toc121000354"/>
      <w:r w:rsidRPr="005265D7">
        <w:rPr>
          <w:lang w:val="pt-BR"/>
        </w:rPr>
        <w:t>Rede_De_Distribuição_Condutor</w:t>
      </w:r>
      <w:bookmarkEnd w:id="191"/>
      <w:r w:rsidRPr="005265D7">
        <w:rPr>
          <w:lang w:val="pt-BR"/>
        </w:rPr>
        <w:t xml:space="preserve"> </w:t>
      </w:r>
    </w:p>
    <w:p w14:paraId="758B22C4" w14:textId="27081C55" w:rsidR="005265D7" w:rsidRDefault="005265D7" w:rsidP="00034B12">
      <w:pPr>
        <w:pStyle w:val="Ttulo2"/>
        <w:rPr>
          <w:lang w:val="pt-BR"/>
        </w:rPr>
      </w:pPr>
      <w:bookmarkStart w:id="192" w:name="_Toc121000355"/>
      <w:r w:rsidRPr="005265D7">
        <w:rPr>
          <w:lang w:val="pt-BR"/>
        </w:rPr>
        <w:t>Rede_De_Distribuição_id</w:t>
      </w:r>
      <w:bookmarkEnd w:id="192"/>
      <w:r w:rsidRPr="005265D7">
        <w:rPr>
          <w:lang w:val="pt-BR"/>
        </w:rPr>
        <w:t xml:space="preserve"> </w:t>
      </w:r>
    </w:p>
    <w:p w14:paraId="7D33C27D" w14:textId="1877216B" w:rsidR="003108D0" w:rsidRPr="003108D0" w:rsidRDefault="003108D0" w:rsidP="003108D0">
      <w:pPr>
        <w:rPr>
          <w:lang w:val="pt-BR"/>
        </w:rPr>
      </w:pPr>
      <w:r w:rsidRPr="00117245">
        <w:t>- Id</w:t>
      </w:r>
      <w:r>
        <w:t xml:space="preserve"> da Rede de Distribuição</w:t>
      </w:r>
    </w:p>
    <w:p w14:paraId="75C1BCA0" w14:textId="6EAF09BE" w:rsidR="005265D7" w:rsidRDefault="005265D7" w:rsidP="00034B12">
      <w:pPr>
        <w:pStyle w:val="Ttulo2"/>
      </w:pPr>
      <w:bookmarkStart w:id="193" w:name="_Toc121000356"/>
      <w:r w:rsidRPr="00034B12">
        <w:t>Condutor_id</w:t>
      </w:r>
      <w:bookmarkEnd w:id="193"/>
      <w:r w:rsidRPr="00034B12">
        <w:t xml:space="preserve">             </w:t>
      </w:r>
    </w:p>
    <w:p w14:paraId="4C15B875" w14:textId="3044D3BD" w:rsidR="003108D0" w:rsidRPr="003108D0" w:rsidRDefault="003108D0" w:rsidP="003108D0">
      <w:r w:rsidRPr="00117245">
        <w:t>- Id</w:t>
      </w:r>
      <w:r>
        <w:t xml:space="preserve"> do Condutor</w:t>
      </w:r>
    </w:p>
    <w:p w14:paraId="334270A5" w14:textId="0475A094" w:rsidR="005265D7" w:rsidRDefault="005265D7" w:rsidP="00034B12">
      <w:pPr>
        <w:pStyle w:val="Ttulo2"/>
      </w:pPr>
      <w:bookmarkStart w:id="194" w:name="_Toc121000357"/>
      <w:r w:rsidRPr="005265D7">
        <w:rPr>
          <w:lang w:val="pt-BR"/>
        </w:rPr>
        <w:t xml:space="preserve">PRIMARY KEY (Rede_De_Distribuição_id, </w:t>
      </w:r>
      <w:r w:rsidRPr="0002446E">
        <w:t>Condutor_id));</w:t>
      </w:r>
      <w:bookmarkEnd w:id="194"/>
    </w:p>
    <w:p w14:paraId="2F9DF70D" w14:textId="6001303E" w:rsidR="003108D0" w:rsidRPr="003108D0" w:rsidRDefault="003108D0" w:rsidP="003108D0">
      <w:r w:rsidRPr="00117245">
        <w:t xml:space="preserve">- </w:t>
      </w:r>
      <w:r>
        <w:t>A chave primária é composta pelos ID’s da Rede de Ditribuição e pelo seu Condutor</w:t>
      </w:r>
    </w:p>
    <w:p w14:paraId="0BEAB3C2" w14:textId="14B13529" w:rsidR="005265D7" w:rsidRDefault="005265D7" w:rsidP="005265D7">
      <w:pPr>
        <w:pStyle w:val="Contedo"/>
      </w:pPr>
    </w:p>
    <w:p w14:paraId="6D512EDF" w14:textId="6472BC85" w:rsidR="003108D0" w:rsidRDefault="003108D0" w:rsidP="005265D7">
      <w:pPr>
        <w:pStyle w:val="Contedo"/>
      </w:pPr>
    </w:p>
    <w:p w14:paraId="20B71B0D" w14:textId="2DE4B30A" w:rsidR="003108D0" w:rsidRDefault="003108D0" w:rsidP="005265D7">
      <w:pPr>
        <w:pStyle w:val="Contedo"/>
      </w:pPr>
    </w:p>
    <w:p w14:paraId="39B5414D" w14:textId="7DCF51AF" w:rsidR="003108D0" w:rsidRDefault="003108D0" w:rsidP="005265D7">
      <w:pPr>
        <w:pStyle w:val="Contedo"/>
      </w:pPr>
    </w:p>
    <w:p w14:paraId="157DA6DB" w14:textId="393E45B1" w:rsidR="003108D0" w:rsidRDefault="003108D0" w:rsidP="005265D7">
      <w:pPr>
        <w:pStyle w:val="Contedo"/>
      </w:pPr>
    </w:p>
    <w:p w14:paraId="25045F89" w14:textId="7145F1A7" w:rsidR="003108D0" w:rsidRDefault="003108D0" w:rsidP="005265D7">
      <w:pPr>
        <w:pStyle w:val="Contedo"/>
      </w:pPr>
    </w:p>
    <w:p w14:paraId="23547560" w14:textId="30D3D495" w:rsidR="003108D0" w:rsidRDefault="003108D0" w:rsidP="005265D7">
      <w:pPr>
        <w:pStyle w:val="Contedo"/>
      </w:pPr>
    </w:p>
    <w:p w14:paraId="498F1951" w14:textId="3757E2BC" w:rsidR="003108D0" w:rsidRDefault="003108D0" w:rsidP="005265D7">
      <w:pPr>
        <w:pStyle w:val="Contedo"/>
      </w:pPr>
    </w:p>
    <w:p w14:paraId="41A219C4" w14:textId="77777777" w:rsidR="003108D0" w:rsidRPr="0002446E" w:rsidRDefault="003108D0" w:rsidP="005265D7">
      <w:pPr>
        <w:pStyle w:val="Contedo"/>
      </w:pPr>
    </w:p>
    <w:p w14:paraId="16E84701" w14:textId="150B9289" w:rsidR="005265D7" w:rsidRPr="00034B12" w:rsidRDefault="005265D7" w:rsidP="0002446E">
      <w:pPr>
        <w:pStyle w:val="Ttulo1"/>
      </w:pPr>
      <w:bookmarkStart w:id="195" w:name="_Toc121000358"/>
      <w:r w:rsidRPr="00034B12">
        <w:t>Rega</w:t>
      </w:r>
      <w:bookmarkEnd w:id="195"/>
      <w:r w:rsidRPr="00034B12">
        <w:t xml:space="preserve"> </w:t>
      </w:r>
    </w:p>
    <w:p w14:paraId="4CA0282C" w14:textId="77777777" w:rsidR="003108D0" w:rsidRDefault="005265D7" w:rsidP="00034B12">
      <w:pPr>
        <w:pStyle w:val="Ttulo2"/>
      </w:pPr>
      <w:bookmarkStart w:id="196" w:name="_Toc121000359"/>
      <w:r w:rsidRPr="00034B12">
        <w:t>id</w:t>
      </w:r>
      <w:bookmarkEnd w:id="196"/>
      <w:r w:rsidRPr="00034B12">
        <w:t xml:space="preserve">       </w:t>
      </w:r>
    </w:p>
    <w:p w14:paraId="67F8BBC4" w14:textId="47C748A1" w:rsidR="005265D7" w:rsidRPr="00034B12" w:rsidRDefault="003108D0" w:rsidP="003108D0">
      <w:r w:rsidRPr="00117245">
        <w:t>- Id</w:t>
      </w:r>
      <w:r w:rsidR="005265D7" w:rsidRPr="00034B12">
        <w:t xml:space="preserve"> </w:t>
      </w:r>
      <w:r>
        <w:t>da Rega</w:t>
      </w:r>
      <w:r w:rsidR="005265D7" w:rsidRPr="00034B12">
        <w:t xml:space="preserve">   </w:t>
      </w:r>
    </w:p>
    <w:p w14:paraId="4C483634" w14:textId="4FF5930D" w:rsidR="005265D7" w:rsidRDefault="005265D7" w:rsidP="00034B12">
      <w:pPr>
        <w:pStyle w:val="Ttulo2"/>
      </w:pPr>
      <w:bookmarkStart w:id="197" w:name="_Toc121000360"/>
      <w:r w:rsidRPr="00034B12">
        <w:t>Data</w:t>
      </w:r>
      <w:bookmarkEnd w:id="197"/>
      <w:r w:rsidRPr="00034B12">
        <w:t xml:space="preserve">                </w:t>
      </w:r>
    </w:p>
    <w:p w14:paraId="1B1734EA" w14:textId="0F68EFE1" w:rsidR="003108D0" w:rsidRPr="003108D0" w:rsidRDefault="003108D0" w:rsidP="003108D0">
      <w:r w:rsidRPr="00117245">
        <w:t xml:space="preserve">- </w:t>
      </w:r>
      <w:r>
        <w:t>Data da Rega</w:t>
      </w:r>
    </w:p>
    <w:p w14:paraId="0954473B" w14:textId="4580CAF8" w:rsidR="005265D7" w:rsidRDefault="005265D7" w:rsidP="00034B12">
      <w:pPr>
        <w:pStyle w:val="Ttulo2"/>
      </w:pPr>
      <w:bookmarkStart w:id="198" w:name="_Toc121000361"/>
      <w:r w:rsidRPr="00034B12">
        <w:t>Tempo</w:t>
      </w:r>
      <w:bookmarkEnd w:id="198"/>
      <w:r w:rsidRPr="00034B12">
        <w:t xml:space="preserve">               </w:t>
      </w:r>
    </w:p>
    <w:p w14:paraId="78F7610F" w14:textId="25B86E1E" w:rsidR="003108D0" w:rsidRPr="003108D0" w:rsidRDefault="003108D0" w:rsidP="003108D0">
      <w:r w:rsidRPr="00117245">
        <w:t xml:space="preserve">- </w:t>
      </w:r>
      <w:r>
        <w:t>Tempo de Rega</w:t>
      </w:r>
    </w:p>
    <w:p w14:paraId="013D49DA" w14:textId="2EC525B6" w:rsidR="005265D7" w:rsidRDefault="005265D7" w:rsidP="00034B12">
      <w:pPr>
        <w:pStyle w:val="Ttulo2"/>
      </w:pPr>
      <w:bookmarkStart w:id="199" w:name="_Toc121000362"/>
      <w:r w:rsidRPr="00034B12">
        <w:t>Periodicidade</w:t>
      </w:r>
      <w:bookmarkEnd w:id="199"/>
      <w:r w:rsidRPr="00034B12">
        <w:t xml:space="preserve">       </w:t>
      </w:r>
    </w:p>
    <w:p w14:paraId="5C4473F5" w14:textId="1E779DA6" w:rsidR="003108D0" w:rsidRPr="003108D0" w:rsidRDefault="003108D0" w:rsidP="003108D0">
      <w:r w:rsidRPr="00117245">
        <w:t xml:space="preserve">- </w:t>
      </w:r>
      <w:r>
        <w:t>Periodicidade da Rega</w:t>
      </w:r>
    </w:p>
    <w:p w14:paraId="2746D224" w14:textId="22082A8D" w:rsidR="005265D7" w:rsidRDefault="005265D7" w:rsidP="00034B12">
      <w:pPr>
        <w:pStyle w:val="Ttulo2"/>
      </w:pPr>
      <w:bookmarkStart w:id="200" w:name="_Toc121000363"/>
      <w:r w:rsidRPr="00034B12">
        <w:t>Plano</w:t>
      </w:r>
      <w:proofErr w:type="gramStart"/>
      <w:r w:rsidRPr="00034B12">
        <w:t>_De</w:t>
      </w:r>
      <w:proofErr w:type="gramEnd"/>
      <w:r w:rsidRPr="00034B12">
        <w:t>_Rega_id</w:t>
      </w:r>
      <w:bookmarkEnd w:id="200"/>
      <w:r w:rsidRPr="00034B12">
        <w:t xml:space="preserve">    </w:t>
      </w:r>
    </w:p>
    <w:p w14:paraId="2E5539EB" w14:textId="11579CFA" w:rsidR="003108D0" w:rsidRPr="003108D0" w:rsidRDefault="003108D0" w:rsidP="003108D0">
      <w:r w:rsidRPr="00117245">
        <w:t>- I</w:t>
      </w:r>
      <w:r>
        <w:t>d do Plano de Rega</w:t>
      </w:r>
    </w:p>
    <w:p w14:paraId="62F86D6B" w14:textId="6C38EF07" w:rsidR="005265D7" w:rsidRDefault="005265D7" w:rsidP="00034B12">
      <w:pPr>
        <w:pStyle w:val="Ttulo2"/>
      </w:pPr>
      <w:bookmarkStart w:id="201" w:name="_Toc121000364"/>
      <w:r w:rsidRPr="00034B12">
        <w:t>Parcela_Agricola_id</w:t>
      </w:r>
      <w:bookmarkEnd w:id="201"/>
      <w:r w:rsidRPr="00034B12">
        <w:t xml:space="preserve"> </w:t>
      </w:r>
    </w:p>
    <w:p w14:paraId="5F36C465" w14:textId="6B377CF3" w:rsidR="003108D0" w:rsidRPr="003108D0" w:rsidRDefault="003108D0" w:rsidP="003108D0">
      <w:r w:rsidRPr="00117245">
        <w:t>- Id</w:t>
      </w:r>
      <w:r>
        <w:t xml:space="preserve"> da Parcela Agrícola onde a Rega vai ser executada</w:t>
      </w:r>
    </w:p>
    <w:p w14:paraId="6F8A8C01" w14:textId="0B3C027E" w:rsidR="005265D7" w:rsidRPr="008E2605" w:rsidRDefault="005265D7" w:rsidP="00034B12">
      <w:pPr>
        <w:pStyle w:val="Ttulo2"/>
      </w:pPr>
      <w:bookmarkStart w:id="202" w:name="_Toc121000365"/>
      <w:r w:rsidRPr="008E2605">
        <w:t>PRIMARY KEY (id));</w:t>
      </w:r>
      <w:bookmarkEnd w:id="202"/>
    </w:p>
    <w:p w14:paraId="18384C1B" w14:textId="67965B0A" w:rsidR="003108D0" w:rsidRPr="00E1591C" w:rsidRDefault="003108D0" w:rsidP="003108D0">
      <w:r w:rsidRPr="00E1591C">
        <w:t xml:space="preserve">- </w:t>
      </w:r>
      <w:r w:rsidRPr="00E1591C">
        <w:t xml:space="preserve">A chave primária </w:t>
      </w:r>
      <w:r w:rsidR="00E1591C" w:rsidRPr="00E1591C">
        <w:t>de R</w:t>
      </w:r>
      <w:r w:rsidR="00E1591C">
        <w:t>ega é composta pelo seu id</w:t>
      </w:r>
    </w:p>
    <w:p w14:paraId="3129FAB3" w14:textId="265B7AF6" w:rsidR="005265D7" w:rsidRPr="008E2605" w:rsidRDefault="005265D7" w:rsidP="0002446E">
      <w:pPr>
        <w:pStyle w:val="Ttulo1"/>
      </w:pPr>
      <w:bookmarkStart w:id="203" w:name="_Toc121000366"/>
      <w:r w:rsidRPr="008E2605">
        <w:t>Sensor</w:t>
      </w:r>
      <w:bookmarkEnd w:id="203"/>
      <w:r w:rsidRPr="008E2605">
        <w:t xml:space="preserve"> </w:t>
      </w:r>
    </w:p>
    <w:p w14:paraId="299966F9" w14:textId="77777777" w:rsidR="003108D0" w:rsidRDefault="005265D7" w:rsidP="00034B12">
      <w:pPr>
        <w:pStyle w:val="Ttulo2"/>
      </w:pPr>
      <w:bookmarkStart w:id="204" w:name="_Toc121000367"/>
      <w:r w:rsidRPr="00034B12">
        <w:t>id</w:t>
      </w:r>
      <w:bookmarkEnd w:id="204"/>
      <w:r w:rsidRPr="00034B12">
        <w:t xml:space="preserve">                </w:t>
      </w:r>
    </w:p>
    <w:p w14:paraId="32837414" w14:textId="33D6146B" w:rsidR="005265D7" w:rsidRPr="00034B12" w:rsidRDefault="003108D0" w:rsidP="003108D0">
      <w:r w:rsidRPr="00117245">
        <w:t>- Id</w:t>
      </w:r>
      <w:r w:rsidR="005265D7" w:rsidRPr="00034B12">
        <w:t xml:space="preserve"> </w:t>
      </w:r>
      <w:r w:rsidR="00E1591C">
        <w:t>do Sensor</w:t>
      </w:r>
    </w:p>
    <w:p w14:paraId="7808EEF1" w14:textId="701366E3" w:rsidR="005265D7" w:rsidRDefault="005265D7" w:rsidP="00034B12">
      <w:pPr>
        <w:pStyle w:val="Ttulo2"/>
      </w:pPr>
      <w:bookmarkStart w:id="205" w:name="_Toc121000368"/>
      <w:r w:rsidRPr="00034B12">
        <w:t>Estação_Meteorologica_id</w:t>
      </w:r>
      <w:bookmarkEnd w:id="205"/>
      <w:r w:rsidRPr="00034B12">
        <w:t xml:space="preserve"> </w:t>
      </w:r>
    </w:p>
    <w:p w14:paraId="335EF632" w14:textId="603AB779" w:rsidR="003108D0" w:rsidRPr="003108D0" w:rsidRDefault="003108D0" w:rsidP="003108D0">
      <w:r w:rsidRPr="00117245">
        <w:t>- Id</w:t>
      </w:r>
      <w:r w:rsidR="00E1591C">
        <w:t xml:space="preserve"> da Estação Meteorológica da qual o Sensor faz parte</w:t>
      </w:r>
    </w:p>
    <w:p w14:paraId="0D8E8DC8" w14:textId="77777777" w:rsidR="003108D0" w:rsidRDefault="005265D7" w:rsidP="00034B12">
      <w:pPr>
        <w:pStyle w:val="Ttulo2"/>
      </w:pPr>
      <w:bookmarkStart w:id="206" w:name="_Toc121000369"/>
      <w:r w:rsidRPr="00034B12">
        <w:t>Tipo</w:t>
      </w:r>
      <w:bookmarkEnd w:id="206"/>
      <w:r w:rsidRPr="00034B12">
        <w:t xml:space="preserve">       </w:t>
      </w:r>
    </w:p>
    <w:p w14:paraId="09C37EED" w14:textId="6EECC764" w:rsidR="005265D7" w:rsidRPr="00034B12" w:rsidRDefault="003108D0" w:rsidP="003108D0">
      <w:r w:rsidRPr="00117245">
        <w:t>- Id</w:t>
      </w:r>
      <w:r w:rsidR="005265D7" w:rsidRPr="00034B12">
        <w:t xml:space="preserve"> </w:t>
      </w:r>
      <w:r w:rsidR="00E1591C">
        <w:t>do Sensor (</w:t>
      </w:r>
      <w:r w:rsidR="00E1591C" w:rsidRPr="00E1591C">
        <w:t>Temperatura</w:t>
      </w:r>
      <w:r w:rsidR="00E1591C">
        <w:t xml:space="preserve">, </w:t>
      </w:r>
      <w:r w:rsidR="00E1591C" w:rsidRPr="00E1591C">
        <w:t>Velocidade Vento</w:t>
      </w:r>
      <w:r w:rsidR="00E1591C">
        <w:t xml:space="preserve">, </w:t>
      </w:r>
      <w:r w:rsidR="00E1591C" w:rsidRPr="00E1591C">
        <w:t>Direção Vento</w:t>
      </w:r>
      <w:r w:rsidR="00E1591C">
        <w:t xml:space="preserve">, </w:t>
      </w:r>
      <w:r w:rsidR="00E1591C" w:rsidRPr="00E1591C">
        <w:t>Humidade Atmosférica</w:t>
      </w:r>
      <w:r w:rsidR="00E1591C">
        <w:t xml:space="preserve">, </w:t>
      </w:r>
      <w:r w:rsidR="00E1591C" w:rsidRPr="00E1591C">
        <w:t>Humidade Solo</w:t>
      </w:r>
      <w:r w:rsidR="00E1591C">
        <w:t xml:space="preserve">, </w:t>
      </w:r>
      <w:r w:rsidR="00E1591C" w:rsidRPr="00E1591C">
        <w:t>Pluviosidade</w:t>
      </w:r>
      <w:r w:rsidR="00E1591C">
        <w:t>)</w:t>
      </w:r>
      <w:r w:rsidR="005265D7" w:rsidRPr="00034B12">
        <w:t xml:space="preserve">     </w:t>
      </w:r>
    </w:p>
    <w:p w14:paraId="2BE908D0" w14:textId="6828381A" w:rsidR="005265D7" w:rsidRDefault="005265D7" w:rsidP="00034B12">
      <w:pPr>
        <w:pStyle w:val="Ttulo2"/>
      </w:pPr>
      <w:bookmarkStart w:id="207" w:name="_Toc121000370"/>
      <w:r w:rsidRPr="00034B12">
        <w:t>PRIMARY KEY (id));</w:t>
      </w:r>
      <w:bookmarkEnd w:id="207"/>
    </w:p>
    <w:p w14:paraId="69FD3D0C" w14:textId="10449E77" w:rsidR="003108D0" w:rsidRPr="003108D0" w:rsidRDefault="003108D0" w:rsidP="003108D0">
      <w:r w:rsidRPr="00117245">
        <w:t xml:space="preserve">- </w:t>
      </w:r>
      <w:r w:rsidR="00E1591C">
        <w:t>A chave primária de Sensor é composta pelo seu ID</w:t>
      </w:r>
    </w:p>
    <w:p w14:paraId="2603EEAD" w14:textId="2507D3DB" w:rsidR="005265D7" w:rsidRPr="005265D7" w:rsidRDefault="005265D7" w:rsidP="0002446E">
      <w:pPr>
        <w:pStyle w:val="Ttulo1"/>
        <w:rPr>
          <w:lang w:val="pt-BR"/>
        </w:rPr>
      </w:pPr>
      <w:bookmarkStart w:id="208" w:name="_Toc121000371"/>
      <w:r w:rsidRPr="005265D7">
        <w:rPr>
          <w:lang w:val="pt-BR"/>
        </w:rPr>
        <w:t>Sistema_De_Rega</w:t>
      </w:r>
      <w:bookmarkEnd w:id="208"/>
      <w:r w:rsidRPr="005265D7">
        <w:rPr>
          <w:lang w:val="pt-BR"/>
        </w:rPr>
        <w:t xml:space="preserve"> </w:t>
      </w:r>
    </w:p>
    <w:p w14:paraId="2427A28E" w14:textId="77777777" w:rsidR="00E1591C" w:rsidRDefault="005265D7" w:rsidP="00034B12">
      <w:pPr>
        <w:pStyle w:val="Ttulo2"/>
      </w:pPr>
      <w:bookmarkStart w:id="209" w:name="_Toc121000372"/>
      <w:r w:rsidRPr="00034B12">
        <w:t>id</w:t>
      </w:r>
      <w:bookmarkEnd w:id="209"/>
      <w:r w:rsidRPr="00034B12">
        <w:t xml:space="preserve">            </w:t>
      </w:r>
    </w:p>
    <w:p w14:paraId="7FE837E3" w14:textId="63451D36" w:rsidR="005265D7" w:rsidRPr="00034B12" w:rsidRDefault="00E1591C" w:rsidP="00E1591C">
      <w:r w:rsidRPr="00117245">
        <w:t>- Id</w:t>
      </w:r>
      <w:r w:rsidR="005265D7" w:rsidRPr="00034B12">
        <w:t xml:space="preserve"> </w:t>
      </w:r>
      <w:r>
        <w:t>do Sistema de Rega</w:t>
      </w:r>
    </w:p>
    <w:p w14:paraId="11D852A2" w14:textId="77777777" w:rsidR="00E1591C" w:rsidRDefault="005265D7" w:rsidP="00034B12">
      <w:pPr>
        <w:pStyle w:val="Ttulo2"/>
        <w:rPr>
          <w:lang w:val="pt-BR"/>
        </w:rPr>
      </w:pPr>
      <w:bookmarkStart w:id="210" w:name="_Toc121000373"/>
      <w:r w:rsidRPr="005265D7">
        <w:rPr>
          <w:lang w:val="pt-BR"/>
        </w:rPr>
        <w:t>Dimensão</w:t>
      </w:r>
      <w:bookmarkEnd w:id="210"/>
      <w:r w:rsidRPr="005265D7">
        <w:rPr>
          <w:lang w:val="pt-BR"/>
        </w:rPr>
        <w:t xml:space="preserve">         </w:t>
      </w:r>
    </w:p>
    <w:p w14:paraId="0AB505E4" w14:textId="6888099D" w:rsidR="005265D7" w:rsidRPr="005265D7" w:rsidRDefault="00E1591C" w:rsidP="00E1591C">
      <w:pPr>
        <w:rPr>
          <w:lang w:val="pt-BR"/>
        </w:rPr>
      </w:pPr>
      <w:r w:rsidRPr="00117245">
        <w:t xml:space="preserve">- </w:t>
      </w:r>
      <w:r>
        <w:t>Dimensão do Sistema de Rega</w:t>
      </w:r>
      <w:r w:rsidR="005265D7" w:rsidRPr="005265D7">
        <w:rPr>
          <w:lang w:val="pt-BR"/>
        </w:rPr>
        <w:t xml:space="preserve">    </w:t>
      </w:r>
    </w:p>
    <w:p w14:paraId="15B42EB7" w14:textId="77777777" w:rsidR="00E1591C" w:rsidRDefault="005265D7" w:rsidP="00034B12">
      <w:pPr>
        <w:pStyle w:val="Ttulo2"/>
        <w:rPr>
          <w:lang w:val="pt-BR"/>
        </w:rPr>
      </w:pPr>
      <w:bookmarkStart w:id="211" w:name="_Toc121000374"/>
      <w:r w:rsidRPr="005265D7">
        <w:rPr>
          <w:lang w:val="pt-BR"/>
        </w:rPr>
        <w:t>Tipo_De_Rega</w:t>
      </w:r>
      <w:bookmarkEnd w:id="211"/>
      <w:r w:rsidRPr="005265D7">
        <w:rPr>
          <w:lang w:val="pt-BR"/>
        </w:rPr>
        <w:t xml:space="preserve">      </w:t>
      </w:r>
    </w:p>
    <w:p w14:paraId="5DAFAA35" w14:textId="7F3949A1" w:rsidR="005265D7" w:rsidRPr="005265D7" w:rsidRDefault="00E1591C" w:rsidP="00E1591C">
      <w:pPr>
        <w:rPr>
          <w:lang w:val="pt-BR"/>
        </w:rPr>
      </w:pPr>
      <w:r w:rsidRPr="00117245">
        <w:t xml:space="preserve">- </w:t>
      </w:r>
      <w:r>
        <w:t>Tipo de Rega (Bombeada, Gravidade)</w:t>
      </w:r>
      <w:r w:rsidR="005265D7" w:rsidRPr="005265D7">
        <w:rPr>
          <w:lang w:val="pt-BR"/>
        </w:rPr>
        <w:t xml:space="preserve">  </w:t>
      </w:r>
    </w:p>
    <w:p w14:paraId="37219DCE" w14:textId="526D8B6A" w:rsidR="005265D7" w:rsidRDefault="005265D7" w:rsidP="00034B12">
      <w:pPr>
        <w:pStyle w:val="Ttulo2"/>
        <w:rPr>
          <w:lang w:val="pt-BR"/>
        </w:rPr>
      </w:pPr>
      <w:bookmarkStart w:id="212" w:name="_Toc121000375"/>
      <w:r w:rsidRPr="005265D7">
        <w:rPr>
          <w:lang w:val="pt-BR"/>
        </w:rPr>
        <w:t>Tipo_De_Distribuição</w:t>
      </w:r>
      <w:bookmarkEnd w:id="212"/>
      <w:r w:rsidRPr="005265D7">
        <w:rPr>
          <w:lang w:val="pt-BR"/>
        </w:rPr>
        <w:t xml:space="preserve"> </w:t>
      </w:r>
    </w:p>
    <w:p w14:paraId="4F8A35A7" w14:textId="2738B6EF" w:rsidR="00E1591C" w:rsidRPr="008E2605" w:rsidRDefault="00E1591C" w:rsidP="00E1591C">
      <w:r w:rsidRPr="008E2605">
        <w:t xml:space="preserve">- </w:t>
      </w:r>
      <w:r w:rsidRPr="008E2605">
        <w:t>Tipo de Distribuição (</w:t>
      </w:r>
      <w:r w:rsidR="008E2605" w:rsidRPr="008E2605">
        <w:t>Aspersão, Gotejamento, Pulverização</w:t>
      </w:r>
      <w:r w:rsidRPr="008E2605">
        <w:t>)</w:t>
      </w:r>
    </w:p>
    <w:p w14:paraId="1FAFA68E" w14:textId="1EAD6B11" w:rsidR="005265D7" w:rsidRPr="008E2605" w:rsidRDefault="005265D7" w:rsidP="00034B12">
      <w:pPr>
        <w:pStyle w:val="Ttulo2"/>
      </w:pPr>
      <w:bookmarkStart w:id="213" w:name="_Toc121000376"/>
      <w:r w:rsidRPr="008E2605">
        <w:t>PRIMARY KEY (id));</w:t>
      </w:r>
      <w:bookmarkEnd w:id="213"/>
    </w:p>
    <w:p w14:paraId="7DF11CED" w14:textId="7133E9AD" w:rsidR="00E1591C" w:rsidRPr="008E2605" w:rsidRDefault="00E1591C" w:rsidP="00E1591C">
      <w:r w:rsidRPr="008E2605">
        <w:t xml:space="preserve">- </w:t>
      </w:r>
      <w:r w:rsidR="008E2605" w:rsidRPr="008E2605">
        <w:t xml:space="preserve">A </w:t>
      </w:r>
      <w:r w:rsidR="008E2605">
        <w:t>chave primária de Sistema de Rega é composta pelo seu ID</w:t>
      </w:r>
    </w:p>
    <w:p w14:paraId="30954A56" w14:textId="296B607F" w:rsidR="005265D7" w:rsidRPr="00034B12" w:rsidRDefault="005265D7" w:rsidP="0002446E">
      <w:pPr>
        <w:pStyle w:val="Ttulo1"/>
      </w:pPr>
      <w:bookmarkStart w:id="214" w:name="_Toc121000377"/>
      <w:r w:rsidRPr="00034B12">
        <w:t>Sistema</w:t>
      </w:r>
      <w:proofErr w:type="gramStart"/>
      <w:r w:rsidRPr="00034B12">
        <w:t>_De</w:t>
      </w:r>
      <w:proofErr w:type="gramEnd"/>
      <w:r w:rsidRPr="00034B12">
        <w:t>_Rega_Filtro</w:t>
      </w:r>
      <w:bookmarkEnd w:id="214"/>
      <w:r w:rsidRPr="00034B12">
        <w:t xml:space="preserve"> </w:t>
      </w:r>
    </w:p>
    <w:p w14:paraId="6A519A49" w14:textId="750C6595" w:rsidR="005265D7" w:rsidRDefault="005265D7" w:rsidP="00034B12">
      <w:pPr>
        <w:pStyle w:val="Ttulo2"/>
      </w:pPr>
      <w:bookmarkStart w:id="215" w:name="_Toc121000378"/>
      <w:r w:rsidRPr="00034B12">
        <w:t>Sistema</w:t>
      </w:r>
      <w:proofErr w:type="gramStart"/>
      <w:r w:rsidRPr="00034B12">
        <w:t>_De</w:t>
      </w:r>
      <w:proofErr w:type="gramEnd"/>
      <w:r w:rsidRPr="00034B12">
        <w:t>_Rega_id</w:t>
      </w:r>
      <w:bookmarkEnd w:id="215"/>
      <w:r w:rsidRPr="00034B12">
        <w:t xml:space="preserve"> </w:t>
      </w:r>
    </w:p>
    <w:p w14:paraId="77A1F811" w14:textId="0C6ADBEC" w:rsidR="00E1591C" w:rsidRPr="00E1591C" w:rsidRDefault="00E1591C" w:rsidP="00E1591C">
      <w:r w:rsidRPr="00117245">
        <w:t>- Id</w:t>
      </w:r>
      <w:r w:rsidR="008E2605">
        <w:t xml:space="preserve"> do Sistema de Rega</w:t>
      </w:r>
    </w:p>
    <w:p w14:paraId="5798C294" w14:textId="46BC06C8" w:rsidR="005265D7" w:rsidRDefault="005265D7" w:rsidP="00034B12">
      <w:pPr>
        <w:pStyle w:val="Ttulo2"/>
      </w:pPr>
      <w:bookmarkStart w:id="216" w:name="_Toc121000379"/>
      <w:r w:rsidRPr="0002446E">
        <w:t>Filtro_id</w:t>
      </w:r>
      <w:bookmarkEnd w:id="216"/>
      <w:r w:rsidRPr="0002446E">
        <w:t xml:space="preserve">          </w:t>
      </w:r>
    </w:p>
    <w:p w14:paraId="365CFE06" w14:textId="25BB01CF" w:rsidR="00E1591C" w:rsidRPr="00E1591C" w:rsidRDefault="00E1591C" w:rsidP="00E1591C">
      <w:r w:rsidRPr="00117245">
        <w:t>- Id</w:t>
      </w:r>
      <w:r w:rsidR="008E2605">
        <w:t xml:space="preserve"> do Filtro</w:t>
      </w:r>
    </w:p>
    <w:p w14:paraId="7548B208" w14:textId="50E50D32" w:rsidR="005265D7" w:rsidRDefault="005265D7" w:rsidP="00034B12">
      <w:pPr>
        <w:pStyle w:val="Ttulo2"/>
      </w:pPr>
      <w:bookmarkStart w:id="217" w:name="_Toc121000380"/>
      <w:r w:rsidRPr="005265D7">
        <w:rPr>
          <w:lang w:val="pt-BR"/>
        </w:rPr>
        <w:t xml:space="preserve">PRIMARY KEY (Sistema_De_Rega_id, </w:t>
      </w:r>
      <w:r w:rsidRPr="0002446E">
        <w:t>Filtro_id));</w:t>
      </w:r>
      <w:bookmarkEnd w:id="217"/>
    </w:p>
    <w:p w14:paraId="7E381F63" w14:textId="3F245322" w:rsidR="00E1591C" w:rsidRDefault="00E1591C" w:rsidP="00E1591C">
      <w:r w:rsidRPr="00117245">
        <w:t xml:space="preserve">- </w:t>
      </w:r>
      <w:r w:rsidR="008E2605">
        <w:t>A chave primária é composta pelos ID´s de Sistema de Rega e Filtro</w:t>
      </w:r>
    </w:p>
    <w:p w14:paraId="72B48A41" w14:textId="1328D661" w:rsidR="00E1591C" w:rsidRDefault="00E1591C" w:rsidP="00E1591C"/>
    <w:p w14:paraId="20B4F6F8" w14:textId="71826F09" w:rsidR="00E1591C" w:rsidRDefault="00E1591C" w:rsidP="00E1591C"/>
    <w:p w14:paraId="33EA8EA7" w14:textId="51DDDB27" w:rsidR="00E1591C" w:rsidRDefault="00E1591C" w:rsidP="00E1591C"/>
    <w:p w14:paraId="472D47E6" w14:textId="70EBE34B" w:rsidR="00E1591C" w:rsidRDefault="00E1591C" w:rsidP="00E1591C"/>
    <w:p w14:paraId="247B9548" w14:textId="629EAF62" w:rsidR="00E1591C" w:rsidRDefault="00E1591C" w:rsidP="00E1591C"/>
    <w:p w14:paraId="7CBB3C5B" w14:textId="2E2D8830" w:rsidR="00E1591C" w:rsidRDefault="00E1591C" w:rsidP="00E1591C"/>
    <w:p w14:paraId="23CE6125" w14:textId="0CA622EC" w:rsidR="00E1591C" w:rsidRDefault="00E1591C" w:rsidP="00E1591C"/>
    <w:p w14:paraId="5C96655D" w14:textId="0D2113D8" w:rsidR="00E1591C" w:rsidRDefault="00E1591C" w:rsidP="00E1591C"/>
    <w:p w14:paraId="4902F100" w14:textId="77777777" w:rsidR="00E1591C" w:rsidRPr="00E1591C" w:rsidRDefault="00E1591C" w:rsidP="00E1591C"/>
    <w:p w14:paraId="00E2CA3B" w14:textId="761942E4" w:rsidR="005265D7" w:rsidRPr="00034B12" w:rsidRDefault="005265D7" w:rsidP="0002446E">
      <w:pPr>
        <w:pStyle w:val="Ttulo1"/>
      </w:pPr>
      <w:bookmarkStart w:id="218" w:name="_Toc121000381"/>
      <w:proofErr w:type="gramStart"/>
      <w:r w:rsidRPr="00034B12">
        <w:lastRenderedPageBreak/>
        <w:t>Substancia</w:t>
      </w:r>
      <w:proofErr w:type="gramEnd"/>
      <w:r w:rsidRPr="00034B12">
        <w:t>_Organica</w:t>
      </w:r>
      <w:bookmarkEnd w:id="218"/>
      <w:r w:rsidRPr="00034B12">
        <w:t xml:space="preserve"> </w:t>
      </w:r>
    </w:p>
    <w:p w14:paraId="1774ED83" w14:textId="3DF60ED1" w:rsidR="005265D7" w:rsidRDefault="005265D7" w:rsidP="00034B12">
      <w:pPr>
        <w:pStyle w:val="Ttulo2"/>
      </w:pPr>
      <w:bookmarkStart w:id="219" w:name="_Toc121000382"/>
      <w:r w:rsidRPr="00034B12">
        <w:t>id</w:t>
      </w:r>
      <w:bookmarkEnd w:id="219"/>
      <w:r w:rsidRPr="00034B12">
        <w:t xml:space="preserve">         </w:t>
      </w:r>
    </w:p>
    <w:p w14:paraId="23A33F4B" w14:textId="29DB661A" w:rsidR="00E1591C" w:rsidRPr="00E1591C" w:rsidRDefault="00E1591C" w:rsidP="00E1591C">
      <w:r w:rsidRPr="00117245">
        <w:t>- Id</w:t>
      </w:r>
      <w:r w:rsidR="008E2605">
        <w:t xml:space="preserve"> de Substância Orgânica</w:t>
      </w:r>
    </w:p>
    <w:p w14:paraId="7BC87748" w14:textId="409AC406" w:rsidR="005265D7" w:rsidRDefault="005265D7" w:rsidP="00034B12">
      <w:pPr>
        <w:pStyle w:val="Ttulo2"/>
        <w:rPr>
          <w:lang w:val="pt-BR"/>
        </w:rPr>
      </w:pPr>
      <w:bookmarkStart w:id="220" w:name="_Toc121000383"/>
      <w:r w:rsidRPr="005265D7">
        <w:rPr>
          <w:lang w:val="pt-BR"/>
        </w:rPr>
        <w:t>Designação</w:t>
      </w:r>
      <w:bookmarkEnd w:id="220"/>
      <w:r w:rsidRPr="005265D7">
        <w:rPr>
          <w:lang w:val="pt-BR"/>
        </w:rPr>
        <w:t xml:space="preserve"> </w:t>
      </w:r>
    </w:p>
    <w:p w14:paraId="0C5EE15D" w14:textId="7DD26B38" w:rsidR="00E1591C" w:rsidRPr="00E1591C" w:rsidRDefault="00E1591C" w:rsidP="00E1591C">
      <w:pPr>
        <w:rPr>
          <w:lang w:val="pt-BR"/>
        </w:rPr>
      </w:pPr>
      <w:r w:rsidRPr="00117245">
        <w:t xml:space="preserve">- </w:t>
      </w:r>
      <w:r w:rsidR="008E2605">
        <w:t>Designação da Substância Orgânica</w:t>
      </w:r>
    </w:p>
    <w:p w14:paraId="5494EF71" w14:textId="76B60EE6" w:rsidR="005265D7" w:rsidRDefault="005265D7" w:rsidP="00034B12">
      <w:pPr>
        <w:pStyle w:val="Ttulo2"/>
        <w:rPr>
          <w:lang w:val="pt-BR"/>
        </w:rPr>
      </w:pPr>
      <w:bookmarkStart w:id="221" w:name="_Toc121000384"/>
      <w:r w:rsidRPr="005265D7">
        <w:rPr>
          <w:lang w:val="pt-BR"/>
        </w:rPr>
        <w:t>Quantidade</w:t>
      </w:r>
      <w:bookmarkEnd w:id="221"/>
      <w:r w:rsidRPr="005265D7">
        <w:rPr>
          <w:lang w:val="pt-BR"/>
        </w:rPr>
        <w:t xml:space="preserve"> </w:t>
      </w:r>
    </w:p>
    <w:p w14:paraId="416675EE" w14:textId="0E3B5EBE" w:rsidR="00E1591C" w:rsidRPr="008E2605" w:rsidRDefault="00E1591C" w:rsidP="00E1591C">
      <w:r w:rsidRPr="008E2605">
        <w:t xml:space="preserve">- </w:t>
      </w:r>
      <w:r w:rsidR="008E2605" w:rsidRPr="008E2605">
        <w:t>Quantidade da</w:t>
      </w:r>
      <w:r w:rsidR="008E2605">
        <w:t xml:space="preserve"> Substância Orgânica </w:t>
      </w:r>
    </w:p>
    <w:p w14:paraId="70B2A208" w14:textId="784B6AD5" w:rsidR="005265D7" w:rsidRPr="008E2605" w:rsidRDefault="005265D7" w:rsidP="00034B12">
      <w:pPr>
        <w:pStyle w:val="Ttulo2"/>
      </w:pPr>
      <w:bookmarkStart w:id="222" w:name="_Toc121000385"/>
      <w:r w:rsidRPr="008E2605">
        <w:t>PRIMARY KEY (id));</w:t>
      </w:r>
      <w:bookmarkEnd w:id="222"/>
    </w:p>
    <w:p w14:paraId="004E59CE" w14:textId="6AACF19A" w:rsidR="00E1591C" w:rsidRPr="008E2605" w:rsidRDefault="00E1591C" w:rsidP="00E1591C">
      <w:r w:rsidRPr="008E2605">
        <w:t xml:space="preserve">- </w:t>
      </w:r>
      <w:r w:rsidR="008E2605" w:rsidRPr="008E2605">
        <w:t>A chave p</w:t>
      </w:r>
      <w:r w:rsidR="008E2605">
        <w:t xml:space="preserve">rimária de </w:t>
      </w:r>
      <w:proofErr w:type="gramStart"/>
      <w:r w:rsidR="008E2605">
        <w:t>Substancia</w:t>
      </w:r>
      <w:proofErr w:type="gramEnd"/>
      <w:r w:rsidR="008E2605">
        <w:t xml:space="preserve"> Orgânica é composta pelo seu ID</w:t>
      </w:r>
    </w:p>
    <w:p w14:paraId="0FFF00E6" w14:textId="4C3AD33D" w:rsidR="005265D7" w:rsidRPr="008E2605" w:rsidRDefault="005265D7" w:rsidP="0002446E">
      <w:pPr>
        <w:pStyle w:val="Ttulo1"/>
      </w:pPr>
      <w:bookmarkStart w:id="223" w:name="_Toc121000386"/>
      <w:r w:rsidRPr="008E2605">
        <w:t>Valor_Sensor</w:t>
      </w:r>
      <w:bookmarkEnd w:id="223"/>
      <w:r w:rsidRPr="008E2605">
        <w:t xml:space="preserve"> </w:t>
      </w:r>
    </w:p>
    <w:p w14:paraId="56E81E32" w14:textId="77777777" w:rsidR="00E1591C" w:rsidRDefault="005265D7" w:rsidP="00034B12">
      <w:pPr>
        <w:pStyle w:val="Ttulo2"/>
      </w:pPr>
      <w:bookmarkStart w:id="224" w:name="_Toc121000387"/>
      <w:r w:rsidRPr="00034B12">
        <w:t>id</w:t>
      </w:r>
      <w:bookmarkEnd w:id="224"/>
      <w:r w:rsidRPr="00034B12">
        <w:t xml:space="preserve">          </w:t>
      </w:r>
    </w:p>
    <w:p w14:paraId="44D231ED" w14:textId="2D739438" w:rsidR="005265D7" w:rsidRPr="00034B12" w:rsidRDefault="00E1591C" w:rsidP="00E1591C">
      <w:r w:rsidRPr="00117245">
        <w:t>- Id</w:t>
      </w:r>
      <w:r w:rsidR="005265D7" w:rsidRPr="00034B12">
        <w:t xml:space="preserve"> </w:t>
      </w:r>
      <w:r w:rsidR="008E2605">
        <w:t>do Valor de Sensor</w:t>
      </w:r>
      <w:r w:rsidR="005265D7" w:rsidRPr="00034B12">
        <w:t xml:space="preserve">    </w:t>
      </w:r>
    </w:p>
    <w:p w14:paraId="4ED217AE" w14:textId="727C22D1" w:rsidR="005265D7" w:rsidRDefault="005265D7" w:rsidP="00034B12">
      <w:pPr>
        <w:pStyle w:val="Ttulo2"/>
      </w:pPr>
      <w:bookmarkStart w:id="225" w:name="_Toc121000388"/>
      <w:r w:rsidRPr="00034B12">
        <w:t>Valor</w:t>
      </w:r>
      <w:proofErr w:type="gramStart"/>
      <w:r w:rsidRPr="00034B12">
        <w:t>_Medido</w:t>
      </w:r>
      <w:bookmarkEnd w:id="225"/>
      <w:proofErr w:type="gramEnd"/>
      <w:r w:rsidRPr="00034B12">
        <w:t xml:space="preserve">        </w:t>
      </w:r>
    </w:p>
    <w:p w14:paraId="1F50AAB5" w14:textId="023DED5F" w:rsidR="00E1591C" w:rsidRPr="00E1591C" w:rsidRDefault="00E1591C" w:rsidP="00E1591C">
      <w:r w:rsidRPr="00117245">
        <w:t xml:space="preserve">- </w:t>
      </w:r>
      <w:r w:rsidR="008E2605">
        <w:t>Valor Medido pelo Sensor</w:t>
      </w:r>
    </w:p>
    <w:p w14:paraId="6CE34C18" w14:textId="5DA533DC" w:rsidR="005265D7" w:rsidRDefault="005265D7" w:rsidP="00034B12">
      <w:pPr>
        <w:pStyle w:val="Ttulo2"/>
      </w:pPr>
      <w:bookmarkStart w:id="226" w:name="_Toc121000389"/>
      <w:r w:rsidRPr="00034B12">
        <w:t>Data</w:t>
      </w:r>
      <w:bookmarkEnd w:id="226"/>
      <w:r w:rsidRPr="00034B12">
        <w:t xml:space="preserve">                </w:t>
      </w:r>
    </w:p>
    <w:p w14:paraId="25C36C8B" w14:textId="0F53C287" w:rsidR="00E1591C" w:rsidRPr="00E1591C" w:rsidRDefault="00E1591C" w:rsidP="00E1591C">
      <w:r w:rsidRPr="00117245">
        <w:t xml:space="preserve">- </w:t>
      </w:r>
      <w:r w:rsidR="008E2605">
        <w:t>Data e hora da Medição</w:t>
      </w:r>
    </w:p>
    <w:p w14:paraId="66EB2569" w14:textId="75D7681D" w:rsidR="005265D7" w:rsidRDefault="005265D7" w:rsidP="00034B12">
      <w:pPr>
        <w:pStyle w:val="Ttulo2"/>
      </w:pPr>
      <w:bookmarkStart w:id="227" w:name="_Toc121000390"/>
      <w:r w:rsidRPr="00034B12">
        <w:t>Sensor_id</w:t>
      </w:r>
      <w:bookmarkEnd w:id="227"/>
      <w:r w:rsidRPr="00034B12">
        <w:t xml:space="preserve">           </w:t>
      </w:r>
    </w:p>
    <w:p w14:paraId="63C204F0" w14:textId="3B11087A" w:rsidR="00E1591C" w:rsidRPr="00E1591C" w:rsidRDefault="00E1591C" w:rsidP="00E1591C">
      <w:r w:rsidRPr="00117245">
        <w:t>- I</w:t>
      </w:r>
      <w:r w:rsidR="008E2605">
        <w:t>d do Sensor onde é medido</w:t>
      </w:r>
    </w:p>
    <w:p w14:paraId="66070E2D" w14:textId="496354D5" w:rsidR="005265D7" w:rsidRDefault="005265D7" w:rsidP="00034B12">
      <w:pPr>
        <w:pStyle w:val="Ttulo2"/>
      </w:pPr>
      <w:bookmarkStart w:id="228" w:name="_Toc121000391"/>
      <w:r w:rsidRPr="00034B12">
        <w:t>Caderno</w:t>
      </w:r>
      <w:proofErr w:type="gramStart"/>
      <w:r w:rsidRPr="00034B12">
        <w:t>_De</w:t>
      </w:r>
      <w:proofErr w:type="gramEnd"/>
      <w:r w:rsidRPr="00034B12">
        <w:t>_Campo_id</w:t>
      </w:r>
      <w:bookmarkEnd w:id="228"/>
      <w:r w:rsidRPr="00034B12">
        <w:t xml:space="preserve"> </w:t>
      </w:r>
    </w:p>
    <w:p w14:paraId="02BA4C12" w14:textId="5699DBAD" w:rsidR="00E1591C" w:rsidRPr="008E2605" w:rsidRDefault="00E1591C" w:rsidP="00E1591C">
      <w:r w:rsidRPr="008E2605">
        <w:t>- Id</w:t>
      </w:r>
      <w:r w:rsidR="008E2605" w:rsidRPr="008E2605">
        <w:t xml:space="preserve"> do Caderno de C</w:t>
      </w:r>
      <w:r w:rsidR="008E2605">
        <w:t>ampo onde são lidos estes Valores</w:t>
      </w:r>
    </w:p>
    <w:p w14:paraId="370AE49F" w14:textId="196219B1" w:rsidR="005265D7" w:rsidRPr="008E2605" w:rsidRDefault="005265D7" w:rsidP="00034B12">
      <w:pPr>
        <w:pStyle w:val="Ttulo2"/>
        <w:rPr>
          <w:lang w:val="en-US"/>
        </w:rPr>
      </w:pPr>
      <w:bookmarkStart w:id="229" w:name="_Toc121000392"/>
      <w:r w:rsidRPr="008E2605">
        <w:rPr>
          <w:lang w:val="en-US"/>
        </w:rPr>
        <w:t>PRIMARY KEY (id));</w:t>
      </w:r>
      <w:bookmarkEnd w:id="229"/>
    </w:p>
    <w:p w14:paraId="63806866" w14:textId="43123B23" w:rsidR="00E1591C" w:rsidRPr="008E2605" w:rsidRDefault="00E1591C" w:rsidP="00E1591C">
      <w:r w:rsidRPr="008E2605">
        <w:t xml:space="preserve">- </w:t>
      </w:r>
      <w:r w:rsidR="008E2605" w:rsidRPr="008E2605">
        <w:t xml:space="preserve">A chave primária de Valor </w:t>
      </w:r>
      <w:r w:rsidR="008E2605">
        <w:t>Sensor é composta pelo seu ID</w:t>
      </w:r>
    </w:p>
    <w:sectPr w:rsidR="00E1591C" w:rsidRPr="008E2605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11631" w14:textId="77777777" w:rsidR="00CB6333" w:rsidRDefault="00CB6333">
      <w:r>
        <w:separator/>
      </w:r>
    </w:p>
    <w:p w14:paraId="725D43B8" w14:textId="77777777" w:rsidR="00CB6333" w:rsidRDefault="00CB6333"/>
  </w:endnote>
  <w:endnote w:type="continuationSeparator" w:id="0">
    <w:p w14:paraId="1E3DE37D" w14:textId="77777777" w:rsidR="00CB6333" w:rsidRDefault="00CB6333">
      <w:r>
        <w:continuationSeparator/>
      </w:r>
    </w:p>
    <w:p w14:paraId="474CFFF6" w14:textId="77777777" w:rsidR="00CB6333" w:rsidRDefault="00CB63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D4DB42" w14:textId="77777777" w:rsidR="00DF027C" w:rsidRPr="004F0028" w:rsidRDefault="00DF027C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AB02A7" w:rsidRPr="004F0028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4DEC4ED7" w14:textId="77777777" w:rsidR="00DF027C" w:rsidRPr="004F0028" w:rsidRDefault="00DF027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F7492" w14:textId="77777777" w:rsidR="00CB6333" w:rsidRDefault="00CB6333">
      <w:r>
        <w:separator/>
      </w:r>
    </w:p>
    <w:p w14:paraId="02E7BD20" w14:textId="77777777" w:rsidR="00CB6333" w:rsidRDefault="00CB6333"/>
  </w:footnote>
  <w:footnote w:type="continuationSeparator" w:id="0">
    <w:p w14:paraId="6D6450CA" w14:textId="77777777" w:rsidR="00CB6333" w:rsidRDefault="00CB6333">
      <w:r>
        <w:continuationSeparator/>
      </w:r>
    </w:p>
    <w:p w14:paraId="3C7C51A7" w14:textId="77777777" w:rsidR="00CB6333" w:rsidRDefault="00CB63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RPr="004F0028" w14:paraId="681D17AB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7202950D" w14:textId="77777777" w:rsidR="00D077E9" w:rsidRPr="004F0028" w:rsidRDefault="00D077E9">
          <w:pPr>
            <w:pStyle w:val="Cabealho"/>
            <w:rPr>
              <w:lang w:val="pt-BR"/>
            </w:rPr>
          </w:pPr>
        </w:p>
      </w:tc>
    </w:tr>
  </w:tbl>
  <w:p w14:paraId="3F21F661" w14:textId="77777777" w:rsidR="00D077E9" w:rsidRPr="004F0028" w:rsidRDefault="00D077E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333"/>
    <w:rsid w:val="0002446E"/>
    <w:rsid w:val="0002482E"/>
    <w:rsid w:val="00034B12"/>
    <w:rsid w:val="00050324"/>
    <w:rsid w:val="000A0150"/>
    <w:rsid w:val="000E63C9"/>
    <w:rsid w:val="00117245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08D0"/>
    <w:rsid w:val="00312137"/>
    <w:rsid w:val="00330359"/>
    <w:rsid w:val="0033762F"/>
    <w:rsid w:val="00360494"/>
    <w:rsid w:val="00366C7E"/>
    <w:rsid w:val="00384E25"/>
    <w:rsid w:val="00384EA3"/>
    <w:rsid w:val="003A1793"/>
    <w:rsid w:val="003A39A1"/>
    <w:rsid w:val="003C2191"/>
    <w:rsid w:val="003D3863"/>
    <w:rsid w:val="004110DE"/>
    <w:rsid w:val="0044085A"/>
    <w:rsid w:val="004B21A5"/>
    <w:rsid w:val="004C04DB"/>
    <w:rsid w:val="004F0028"/>
    <w:rsid w:val="005037F0"/>
    <w:rsid w:val="00516A86"/>
    <w:rsid w:val="005265D7"/>
    <w:rsid w:val="005275F6"/>
    <w:rsid w:val="00572102"/>
    <w:rsid w:val="005C6745"/>
    <w:rsid w:val="005F1BB0"/>
    <w:rsid w:val="00656C4D"/>
    <w:rsid w:val="006E5716"/>
    <w:rsid w:val="007109D2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8E2605"/>
    <w:rsid w:val="00903C32"/>
    <w:rsid w:val="00916B16"/>
    <w:rsid w:val="009173B9"/>
    <w:rsid w:val="0093335D"/>
    <w:rsid w:val="0093613E"/>
    <w:rsid w:val="00943026"/>
    <w:rsid w:val="00960CD7"/>
    <w:rsid w:val="00966B81"/>
    <w:rsid w:val="009C7720"/>
    <w:rsid w:val="00A23AFA"/>
    <w:rsid w:val="00A31B3E"/>
    <w:rsid w:val="00A532F3"/>
    <w:rsid w:val="00A8489E"/>
    <w:rsid w:val="00A93266"/>
    <w:rsid w:val="00AB02A7"/>
    <w:rsid w:val="00AC29F3"/>
    <w:rsid w:val="00AE2734"/>
    <w:rsid w:val="00B231E5"/>
    <w:rsid w:val="00C02B87"/>
    <w:rsid w:val="00C4086D"/>
    <w:rsid w:val="00C86B81"/>
    <w:rsid w:val="00CA1896"/>
    <w:rsid w:val="00CB5B28"/>
    <w:rsid w:val="00CB6333"/>
    <w:rsid w:val="00CE6BAD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1591C"/>
    <w:rsid w:val="00E22ACD"/>
    <w:rsid w:val="00E620B0"/>
    <w:rsid w:val="00E81B40"/>
    <w:rsid w:val="00EF555B"/>
    <w:rsid w:val="00F027BB"/>
    <w:rsid w:val="00F11DCF"/>
    <w:rsid w:val="00F162EA"/>
    <w:rsid w:val="00F52D27"/>
    <w:rsid w:val="00F65AB4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0F3645"/>
  <w15:docId w15:val="{0275B2E1-C21E-466E-B799-3088C2A2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ter"/>
    <w:uiPriority w:val="4"/>
    <w:qFormat/>
    <w:rsid w:val="003A1793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38"/>
      <w:szCs w:val="32"/>
    </w:rPr>
  </w:style>
  <w:style w:type="paragraph" w:styleId="Ttulo2">
    <w:name w:val="heading 2"/>
    <w:basedOn w:val="Normal"/>
    <w:next w:val="Normal"/>
    <w:link w:val="Ttulo2Carter"/>
    <w:uiPriority w:val="4"/>
    <w:qFormat/>
    <w:rsid w:val="0002446E"/>
    <w:pPr>
      <w:keepNext/>
      <w:spacing w:after="240" w:line="240" w:lineRule="auto"/>
      <w:outlineLvl w:val="1"/>
    </w:pPr>
    <w:rPr>
      <w:rFonts w:eastAsiaTheme="majorEastAsia" w:cstheme="majorBidi"/>
      <w:b w:val="0"/>
      <w:sz w:val="32"/>
      <w:szCs w:val="26"/>
      <w:u w:val="singl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te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te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ter">
    <w:name w:val="Subtítulo Caráter"/>
    <w:basedOn w:val="Tipodeletrapredefinidodopargraf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ter">
    <w:name w:val="Título 1 Caráter"/>
    <w:basedOn w:val="Tipodeletrapredefinidodopargrafo"/>
    <w:link w:val="Ttulo1"/>
    <w:uiPriority w:val="4"/>
    <w:rsid w:val="003A1793"/>
    <w:rPr>
      <w:rFonts w:asciiTheme="majorHAnsi" w:eastAsiaTheme="majorEastAsia" w:hAnsiTheme="majorHAnsi" w:cstheme="majorBidi"/>
      <w:b/>
      <w:color w:val="061F57" w:themeColor="text2" w:themeShade="BF"/>
      <w:kern w:val="28"/>
      <w:sz w:val="38"/>
      <w:szCs w:val="32"/>
    </w:rPr>
  </w:style>
  <w:style w:type="paragraph" w:styleId="Cabealho">
    <w:name w:val="header"/>
    <w:basedOn w:val="Normal"/>
    <w:link w:val="CabealhoCarter"/>
    <w:uiPriority w:val="8"/>
    <w:unhideWhenUsed/>
    <w:rsid w:val="005037F0"/>
  </w:style>
  <w:style w:type="character" w:customStyle="1" w:styleId="CabealhoCarter">
    <w:name w:val="Cabeçalho Caráter"/>
    <w:basedOn w:val="Tipodeletrapredefinidodopargrafo"/>
    <w:link w:val="Cabealho"/>
    <w:uiPriority w:val="8"/>
    <w:rsid w:val="0093335D"/>
  </w:style>
  <w:style w:type="paragraph" w:styleId="Rodap">
    <w:name w:val="footer"/>
    <w:basedOn w:val="Normal"/>
    <w:link w:val="RodapCarter"/>
    <w:uiPriority w:val="99"/>
    <w:unhideWhenUsed/>
    <w:rsid w:val="005037F0"/>
  </w:style>
  <w:style w:type="character" w:customStyle="1" w:styleId="RodapCarter">
    <w:name w:val="Rodapé Caráter"/>
    <w:basedOn w:val="Tipodeletrapredefinidodopargraf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ter">
    <w:name w:val="Título 2 Caráter"/>
    <w:basedOn w:val="Tipodeletrapredefinidodopargrafo"/>
    <w:link w:val="Ttulo2"/>
    <w:uiPriority w:val="4"/>
    <w:rsid w:val="0002446E"/>
    <w:rPr>
      <w:rFonts w:eastAsiaTheme="majorEastAsia" w:cstheme="majorBidi"/>
      <w:color w:val="082A75" w:themeColor="text2"/>
      <w:sz w:val="32"/>
      <w:szCs w:val="26"/>
      <w:u w:val="single"/>
    </w:rPr>
  </w:style>
  <w:style w:type="table" w:styleId="TabelacomGrelha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Tipodeletrapredefinidodopargraf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Tipodeletrapredefinidodopargraf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Cabealhodondice">
    <w:name w:val="TOC Heading"/>
    <w:basedOn w:val="Ttulo1"/>
    <w:next w:val="Normal"/>
    <w:uiPriority w:val="39"/>
    <w:unhideWhenUsed/>
    <w:qFormat/>
    <w:rsid w:val="0002446E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2446E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2446E"/>
    <w:pPr>
      <w:spacing w:after="100"/>
      <w:ind w:left="280"/>
    </w:pPr>
  </w:style>
  <w:style w:type="character" w:styleId="Hiperligao">
    <w:name w:val="Hyperlink"/>
    <w:basedOn w:val="Tipodeletrapredefinidodopargrafo"/>
    <w:uiPriority w:val="99"/>
    <w:unhideWhenUsed/>
    <w:rsid w:val="0002446E"/>
    <w:rPr>
      <w:color w:val="3592CF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034B12"/>
    <w:pPr>
      <w:spacing w:after="100" w:line="259" w:lineRule="auto"/>
      <w:ind w:left="440"/>
    </w:pPr>
    <w:rPr>
      <w:b w:val="0"/>
      <w:color w:val="auto"/>
      <w:sz w:val="22"/>
      <w:lang w:eastAsia="pt-PT"/>
    </w:rPr>
  </w:style>
  <w:style w:type="paragraph" w:styleId="ndice4">
    <w:name w:val="toc 4"/>
    <w:basedOn w:val="Normal"/>
    <w:next w:val="Normal"/>
    <w:autoRedefine/>
    <w:uiPriority w:val="39"/>
    <w:unhideWhenUsed/>
    <w:rsid w:val="00034B12"/>
    <w:pPr>
      <w:spacing w:after="100" w:line="259" w:lineRule="auto"/>
      <w:ind w:left="660"/>
    </w:pPr>
    <w:rPr>
      <w:b w:val="0"/>
      <w:color w:val="auto"/>
      <w:sz w:val="22"/>
      <w:lang w:eastAsia="pt-PT"/>
    </w:rPr>
  </w:style>
  <w:style w:type="paragraph" w:styleId="ndice5">
    <w:name w:val="toc 5"/>
    <w:basedOn w:val="Normal"/>
    <w:next w:val="Normal"/>
    <w:autoRedefine/>
    <w:uiPriority w:val="39"/>
    <w:unhideWhenUsed/>
    <w:rsid w:val="00034B12"/>
    <w:pPr>
      <w:spacing w:after="100" w:line="259" w:lineRule="auto"/>
      <w:ind w:left="880"/>
    </w:pPr>
    <w:rPr>
      <w:b w:val="0"/>
      <w:color w:val="auto"/>
      <w:sz w:val="22"/>
      <w:lang w:eastAsia="pt-PT"/>
    </w:rPr>
  </w:style>
  <w:style w:type="paragraph" w:styleId="ndice6">
    <w:name w:val="toc 6"/>
    <w:basedOn w:val="Normal"/>
    <w:next w:val="Normal"/>
    <w:autoRedefine/>
    <w:uiPriority w:val="39"/>
    <w:unhideWhenUsed/>
    <w:rsid w:val="00034B12"/>
    <w:pPr>
      <w:spacing w:after="100" w:line="259" w:lineRule="auto"/>
      <w:ind w:left="1100"/>
    </w:pPr>
    <w:rPr>
      <w:b w:val="0"/>
      <w:color w:val="auto"/>
      <w:sz w:val="22"/>
      <w:lang w:eastAsia="pt-PT"/>
    </w:rPr>
  </w:style>
  <w:style w:type="paragraph" w:styleId="ndice7">
    <w:name w:val="toc 7"/>
    <w:basedOn w:val="Normal"/>
    <w:next w:val="Normal"/>
    <w:autoRedefine/>
    <w:uiPriority w:val="39"/>
    <w:unhideWhenUsed/>
    <w:rsid w:val="00034B12"/>
    <w:pPr>
      <w:spacing w:after="100" w:line="259" w:lineRule="auto"/>
      <w:ind w:left="1320"/>
    </w:pPr>
    <w:rPr>
      <w:b w:val="0"/>
      <w:color w:val="auto"/>
      <w:sz w:val="22"/>
      <w:lang w:eastAsia="pt-PT"/>
    </w:rPr>
  </w:style>
  <w:style w:type="paragraph" w:styleId="ndice8">
    <w:name w:val="toc 8"/>
    <w:basedOn w:val="Normal"/>
    <w:next w:val="Normal"/>
    <w:autoRedefine/>
    <w:uiPriority w:val="39"/>
    <w:unhideWhenUsed/>
    <w:rsid w:val="00034B12"/>
    <w:pPr>
      <w:spacing w:after="100" w:line="259" w:lineRule="auto"/>
      <w:ind w:left="1540"/>
    </w:pPr>
    <w:rPr>
      <w:b w:val="0"/>
      <w:color w:val="auto"/>
      <w:sz w:val="22"/>
      <w:lang w:eastAsia="pt-PT"/>
    </w:rPr>
  </w:style>
  <w:style w:type="paragraph" w:styleId="ndice9">
    <w:name w:val="toc 9"/>
    <w:basedOn w:val="Normal"/>
    <w:next w:val="Normal"/>
    <w:autoRedefine/>
    <w:uiPriority w:val="39"/>
    <w:unhideWhenUsed/>
    <w:rsid w:val="00034B12"/>
    <w:pPr>
      <w:spacing w:after="100" w:line="259" w:lineRule="auto"/>
      <w:ind w:left="1760"/>
    </w:pPr>
    <w:rPr>
      <w:b w:val="0"/>
      <w:color w:val="auto"/>
      <w:sz w:val="22"/>
      <w:lang w:eastAsia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34B1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unhideWhenUsed/>
    <w:qFormat/>
    <w:rsid w:val="00F65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941p\Downloads\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525F437100C456A8968D7087FB1DA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57CC784-D985-479A-A679-3E387D131DAC}"/>
      </w:docPartPr>
      <w:docPartBody>
        <w:p w:rsidR="006B2173" w:rsidRDefault="006B2173">
          <w:pPr>
            <w:pStyle w:val="3525F437100C456A8968D7087FB1DAD9"/>
          </w:pPr>
          <w:r w:rsidRPr="00D86945">
            <w:rPr>
              <w:rStyle w:val="SubttuloCarter"/>
              <w:b/>
              <w:lang w:val="pt-BR" w:bidi="pt-BR"/>
            </w:rPr>
            <w:fldChar w:fldCharType="begin"/>
          </w:r>
          <w:r w:rsidRPr="00D86945">
            <w:rPr>
              <w:rStyle w:val="SubttuloCarter"/>
              <w:lang w:val="pt-BR" w:bidi="pt-BR"/>
            </w:rPr>
            <w:instrText xml:space="preserve"> DATE  \@ "MMMM d"  \* MERGEFORMAT </w:instrText>
          </w:r>
          <w:r w:rsidRPr="00D86945">
            <w:rPr>
              <w:rStyle w:val="SubttuloCarter"/>
              <w:b/>
              <w:lang w:val="pt-BR" w:bidi="pt-BR"/>
            </w:rPr>
            <w:fldChar w:fldCharType="separate"/>
          </w:r>
          <w:r>
            <w:rPr>
              <w:rStyle w:val="SubttuloCarter"/>
              <w:lang w:val="pt-BR" w:bidi="pt-BR"/>
            </w:rPr>
            <w:t>dezembro 3</w:t>
          </w:r>
          <w:r w:rsidRPr="00D86945">
            <w:rPr>
              <w:rStyle w:val="SubttuloCarter"/>
              <w:b/>
              <w:lang w:val="pt-BR" w:bidi="pt-BR"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173"/>
    <w:rsid w:val="006B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arte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ter">
    <w:name w:val="Subtítulo Caráter"/>
    <w:basedOn w:val="Tipodeletrapredefinidodopargrafo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3525F437100C456A8968D7087FB1DAD9">
    <w:name w:val="3525F437100C456A8968D7087FB1DAD9"/>
  </w:style>
  <w:style w:type="paragraph" w:customStyle="1" w:styleId="B3F9FB7D9AB545588DA26CD42792E73C">
    <w:name w:val="B3F9FB7D9AB545588DA26CD42792E73C"/>
  </w:style>
  <w:style w:type="paragraph" w:customStyle="1" w:styleId="5B93537BC0954B609145B87D7A56127B">
    <w:name w:val="5B93537BC0954B609145B87D7A56127B"/>
  </w:style>
  <w:style w:type="paragraph" w:customStyle="1" w:styleId="C94F70F6F78E4FE58C72BA99671B8944">
    <w:name w:val="C94F70F6F78E4FE58C72BA99671B8944"/>
  </w:style>
  <w:style w:type="paragraph" w:customStyle="1" w:styleId="0A4F831160E443128682F5BEE9D0FCDD">
    <w:name w:val="0A4F831160E443128682F5BEE9D0FCDD"/>
  </w:style>
  <w:style w:type="paragraph" w:customStyle="1" w:styleId="7AF124C598CA4D5A92F9874D21E2664A">
    <w:name w:val="7AF124C598CA4D5A92F9874D21E2664A"/>
  </w:style>
  <w:style w:type="paragraph" w:customStyle="1" w:styleId="8C73C0E4BD9B4E729BD1D1091451833C">
    <w:name w:val="8C73C0E4BD9B4E729BD1D1091451833C"/>
  </w:style>
  <w:style w:type="paragraph" w:customStyle="1" w:styleId="8DF09887A54A4C27ABB6718D5E4F1EC5">
    <w:name w:val="8DF09887A54A4C27ABB6718D5E4F1E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352AD-FC08-492D-AC5A-986BAB09E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tf16392850_win32</Template>
  <TotalTime>181</TotalTime>
  <Pages>31</Pages>
  <Words>5041</Words>
  <Characters>27226</Characters>
  <Application>Microsoft Office Word</Application>
  <DocSecurity>0</DocSecurity>
  <Lines>226</Lines>
  <Paragraphs>64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Pedro Pereira</dc:creator>
  <cp:keywords/>
  <cp:lastModifiedBy>Pedro Emanuel Sousa Pereira</cp:lastModifiedBy>
  <cp:revision>2</cp:revision>
  <cp:lastPrinted>2006-08-01T17:47:00Z</cp:lastPrinted>
  <dcterms:created xsi:type="dcterms:W3CDTF">2022-12-03T13:53:00Z</dcterms:created>
  <dcterms:modified xsi:type="dcterms:W3CDTF">2022-12-04T01:05:00Z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